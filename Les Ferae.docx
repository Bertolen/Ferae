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fr-FR" w:eastAsia="en-US"/>
        </w:rPr>
        <w:id w:val="-1489933254"/>
        <w:docPartObj>
          <w:docPartGallery w:val="Cover Pages"/>
          <w:docPartUnique/>
        </w:docPartObj>
      </w:sdtPr>
      <w:sdtEndPr>
        <w:rPr>
          <w:color w:val="auto"/>
        </w:rPr>
      </w:sdtEndPr>
      <w:sdtContent>
        <w:p w14:paraId="1FCD9F33" w14:textId="7E2E5C55" w:rsidR="00381C81" w:rsidRPr="00C238ED" w:rsidRDefault="00381C81">
          <w:pPr>
            <w:pStyle w:val="Sansinterligne"/>
            <w:spacing w:before="1540" w:after="240"/>
            <w:jc w:val="center"/>
            <w:rPr>
              <w:color w:val="4472C4" w:themeColor="accent1"/>
              <w:lang w:val="fr-FR"/>
            </w:rPr>
          </w:pPr>
          <w:r w:rsidRPr="00C238ED">
            <w:rPr>
              <w:noProof/>
              <w:color w:val="4472C4" w:themeColor="accent1"/>
              <w:lang w:val="fr-FR"/>
            </w:rPr>
            <w:drawing>
              <wp:inline distT="0" distB="0" distL="0" distR="0" wp14:anchorId="69485133" wp14:editId="165FFC14">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fr-FR"/>
            </w:rPr>
            <w:alias w:val="Título"/>
            <w:tag w:val=""/>
            <w:id w:val="1735040861"/>
            <w:placeholder>
              <w:docPart w:val="7B5CE9E6DDCE467C932066554CA64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613B00" w14:textId="469612C0" w:rsidR="00381C81" w:rsidRPr="00C238ED" w:rsidRDefault="00381C81">
              <w:pPr>
                <w:pStyle w:val="Sansinterligne"/>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fr-FR"/>
                </w:rPr>
              </w:pPr>
              <w:r w:rsidRPr="00C238ED">
                <w:rPr>
                  <w:rFonts w:asciiTheme="majorHAnsi" w:eastAsiaTheme="majorEastAsia" w:hAnsiTheme="majorHAnsi" w:cstheme="majorBidi"/>
                  <w:caps/>
                  <w:color w:val="4472C4" w:themeColor="accent1"/>
                  <w:sz w:val="72"/>
                  <w:szCs w:val="72"/>
                  <w:lang w:val="fr-FR"/>
                </w:rPr>
                <w:t>Les Ferae</w:t>
              </w:r>
            </w:p>
          </w:sdtContent>
        </w:sdt>
        <w:sdt>
          <w:sdtPr>
            <w:rPr>
              <w:color w:val="4472C4" w:themeColor="accent1"/>
              <w:sz w:val="28"/>
              <w:szCs w:val="28"/>
              <w:lang w:val="fr-FR"/>
            </w:rPr>
            <w:alias w:val="Subtítulo"/>
            <w:tag w:val=""/>
            <w:id w:val="328029620"/>
            <w:placeholder>
              <w:docPart w:val="B05CBC10F3A840C7A413D7D6F9FF5AB7"/>
            </w:placeholder>
            <w:dataBinding w:prefixMappings="xmlns:ns0='http://purl.org/dc/elements/1.1/' xmlns:ns1='http://schemas.openxmlformats.org/package/2006/metadata/core-properties' " w:xpath="/ns1:coreProperties[1]/ns0:subject[1]" w:storeItemID="{6C3C8BC8-F283-45AE-878A-BAB7291924A1}"/>
            <w:text/>
          </w:sdtPr>
          <w:sdtContent>
            <w:p w14:paraId="63212FD0" w14:textId="341F72A4" w:rsidR="00381C81" w:rsidRPr="00C238ED" w:rsidRDefault="00381C81">
              <w:pPr>
                <w:pStyle w:val="Sansinterligne"/>
                <w:jc w:val="center"/>
                <w:rPr>
                  <w:color w:val="4472C4" w:themeColor="accent1"/>
                  <w:sz w:val="28"/>
                  <w:szCs w:val="28"/>
                  <w:lang w:val="fr-FR"/>
                </w:rPr>
              </w:pPr>
              <w:r w:rsidRPr="00C238ED">
                <w:rPr>
                  <w:color w:val="4472C4" w:themeColor="accent1"/>
                  <w:sz w:val="28"/>
                  <w:szCs w:val="28"/>
                  <w:lang w:val="fr-FR"/>
                </w:rPr>
                <w:t xml:space="preserve">Les </w:t>
              </w:r>
              <w:r w:rsidR="00220103" w:rsidRPr="00C238ED">
                <w:rPr>
                  <w:color w:val="4472C4" w:themeColor="accent1"/>
                  <w:sz w:val="28"/>
                  <w:szCs w:val="28"/>
                  <w:lang w:val="fr-FR"/>
                </w:rPr>
                <w:t>Loups-Garous</w:t>
              </w:r>
              <w:r w:rsidRPr="00C238ED">
                <w:rPr>
                  <w:color w:val="4472C4" w:themeColor="accent1"/>
                  <w:sz w:val="28"/>
                  <w:szCs w:val="28"/>
                  <w:lang w:val="fr-FR"/>
                </w:rPr>
                <w:t xml:space="preserve"> ne sont pas seuls</w:t>
              </w:r>
            </w:p>
          </w:sdtContent>
        </w:sdt>
        <w:p w14:paraId="0B341CFA" w14:textId="77777777" w:rsidR="00381C81" w:rsidRPr="00C238ED" w:rsidRDefault="00381C81">
          <w:pPr>
            <w:pStyle w:val="Sansinterligne"/>
            <w:spacing w:before="480"/>
            <w:jc w:val="center"/>
            <w:rPr>
              <w:color w:val="4472C4" w:themeColor="accent1"/>
              <w:lang w:val="fr-FR"/>
            </w:rPr>
          </w:pPr>
          <w:r w:rsidRPr="00C238ED">
            <w:rPr>
              <w:noProof/>
              <w:color w:val="4472C4" w:themeColor="accent1"/>
              <w:lang w:val="fr-FR"/>
            </w:rPr>
            <mc:AlternateContent>
              <mc:Choice Requires="wps">
                <w:drawing>
                  <wp:anchor distT="0" distB="0" distL="114300" distR="114300" simplePos="0" relativeHeight="251659264" behindDoc="0" locked="0" layoutInCell="1" allowOverlap="1" wp14:anchorId="7B5649FA" wp14:editId="3860FD4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AEA9F" w14:textId="473A073D" w:rsidR="00B60359" w:rsidRPr="00CE742D" w:rsidRDefault="00B60359">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B5649F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7D1AEA9F" w14:textId="473A073D" w:rsidR="00B60359" w:rsidRPr="00CE742D" w:rsidRDefault="00B60359">
                          <w:pPr>
                            <w:pStyle w:val="Sansinterligne"/>
                            <w:jc w:val="center"/>
                            <w:rPr>
                              <w:color w:val="4472C4" w:themeColor="accent1"/>
                              <w:lang w:val="fr-FR"/>
                            </w:rPr>
                          </w:pPr>
                          <w:r w:rsidRPr="00CE742D">
                            <w:rPr>
                              <w:color w:val="4472C4" w:themeColor="accent1"/>
                              <w:lang w:val="fr-FR"/>
                            </w:rPr>
                            <w:t>Un</w:t>
                          </w:r>
                          <w:sdt>
                            <w:sdtPr>
                              <w:rPr>
                                <w:color w:val="4472C4" w:themeColor="accent1"/>
                                <w:lang w:val="fr-FR"/>
                              </w:rPr>
                              <w:alias w:val="Dirección"/>
                              <w:tag w:val=""/>
                              <w:id w:val="-1693993432"/>
                              <w:dataBinding w:prefixMappings="xmlns:ns0='http://schemas.microsoft.com/office/2006/coverPageProps' " w:xpath="/ns0:CoverPageProperties[1]/ns0:CompanyAddress[1]" w:storeItemID="{55AF091B-3C7A-41E3-B477-F2FDAA23CFDA}"/>
                              <w:text/>
                            </w:sdtPr>
                            <w:sdtContent>
                              <w:r w:rsidRPr="00CE742D">
                                <w:rPr>
                                  <w:color w:val="4472C4" w:themeColor="accent1"/>
                                  <w:lang w:val="fr-FR"/>
                                </w:rPr>
                                <w:t xml:space="preserve"> jeu de Bruno GIRON</w:t>
                              </w:r>
                            </w:sdtContent>
                          </w:sdt>
                        </w:p>
                      </w:txbxContent>
                    </v:textbox>
                    <w10:wrap anchorx="margin" anchory="page"/>
                  </v:shape>
                </w:pict>
              </mc:Fallback>
            </mc:AlternateContent>
          </w:r>
          <w:r w:rsidRPr="00C238ED">
            <w:rPr>
              <w:noProof/>
              <w:color w:val="4472C4" w:themeColor="accent1"/>
              <w:lang w:val="fr-FR"/>
            </w:rPr>
            <w:drawing>
              <wp:inline distT="0" distB="0" distL="0" distR="0" wp14:anchorId="7BE221A6" wp14:editId="2D31E3B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683FFB" w14:textId="19C4E1CB" w:rsidR="00DC48BA" w:rsidRPr="0047532F" w:rsidRDefault="00381C81" w:rsidP="0047532F">
          <w:pPr>
            <w:rPr>
              <w:lang w:val="fr-FR"/>
            </w:rPr>
          </w:pPr>
          <w:r w:rsidRPr="00C238ED">
            <w:rPr>
              <w:lang w:val="fr-FR"/>
            </w:rPr>
            <w:br w:type="page"/>
          </w:r>
        </w:p>
      </w:sdtContent>
    </w:sdt>
    <w:p w14:paraId="7B1D06AB" w14:textId="77777777" w:rsidR="007666FF" w:rsidRDefault="00084831">
      <w:pPr>
        <w:ind w:firstLine="0"/>
        <w:jc w:val="left"/>
        <w:sectPr w:rsidR="007666FF" w:rsidSect="002729F6">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17" w:right="1701" w:bottom="1417" w:left="1701" w:header="708" w:footer="708" w:gutter="0"/>
          <w:pgNumType w:fmt="lowerRoman" w:start="1"/>
          <w:cols w:space="708"/>
          <w:titlePg/>
          <w:docGrid w:linePitch="360"/>
        </w:sectPr>
      </w:pPr>
      <w:r>
        <w:lastRenderedPageBreak/>
        <w:br w:type="page"/>
      </w:r>
    </w:p>
    <w:sdt>
      <w:sdtPr>
        <w:rPr>
          <w:rFonts w:asciiTheme="minorHAnsi" w:eastAsiaTheme="minorHAnsi" w:hAnsiTheme="minorHAnsi" w:cstheme="minorBidi"/>
          <w:color w:val="auto"/>
          <w:sz w:val="22"/>
          <w:szCs w:val="22"/>
          <w:lang w:val="es-ES" w:eastAsia="en-US"/>
        </w:rPr>
        <w:id w:val="-564328588"/>
        <w:docPartObj>
          <w:docPartGallery w:val="Table of Contents"/>
          <w:docPartUnique/>
        </w:docPartObj>
      </w:sdtPr>
      <w:sdtEndPr>
        <w:rPr>
          <w:b/>
          <w:bCs/>
        </w:rPr>
      </w:sdtEndPr>
      <w:sdtContent>
        <w:p w14:paraId="364A9CCD" w14:textId="6011598B" w:rsidR="007E0CB3" w:rsidRPr="00C238ED" w:rsidRDefault="007E0CB3" w:rsidP="0024066F">
          <w:pPr>
            <w:pStyle w:val="En-ttedetabledesmatires"/>
          </w:pPr>
          <w:r w:rsidRPr="00C238ED">
            <w:t>Table des Matières</w:t>
          </w:r>
        </w:p>
        <w:p w14:paraId="003D15C2" w14:textId="77777777" w:rsidR="00291DC1" w:rsidRDefault="00291DC1">
          <w:pPr>
            <w:pStyle w:val="TM1"/>
            <w:tabs>
              <w:tab w:val="right" w:leader="dot" w:pos="3888"/>
            </w:tabs>
            <w:rPr>
              <w:lang w:val="fr-FR"/>
            </w:rPr>
            <w:sectPr w:rsidR="00291DC1" w:rsidSect="002729F6">
              <w:footerReference w:type="first" r:id="rId20"/>
              <w:type w:val="continuous"/>
              <w:pgSz w:w="11906" w:h="16838"/>
              <w:pgMar w:top="1417" w:right="1701" w:bottom="1417" w:left="1701" w:header="708" w:footer="708" w:gutter="0"/>
              <w:pgNumType w:fmt="lowerRoman" w:start="1"/>
              <w:cols w:space="708"/>
              <w:titlePg/>
              <w:docGrid w:linePitch="360"/>
            </w:sectPr>
          </w:pPr>
        </w:p>
        <w:p w14:paraId="32767D27" w14:textId="411A304F" w:rsidR="007C1299" w:rsidRDefault="007E0CB3">
          <w:pPr>
            <w:pStyle w:val="TM1"/>
            <w:tabs>
              <w:tab w:val="right" w:leader="dot" w:pos="3888"/>
            </w:tabs>
            <w:rPr>
              <w:rFonts w:eastAsiaTheme="minorEastAsia"/>
              <w:noProof/>
              <w:lang w:eastAsia="es-ES"/>
            </w:rPr>
          </w:pPr>
          <w:r w:rsidRPr="00C238ED">
            <w:rPr>
              <w:lang w:val="fr-FR"/>
            </w:rPr>
            <w:fldChar w:fldCharType="begin"/>
          </w:r>
          <w:r w:rsidRPr="00C238ED">
            <w:rPr>
              <w:lang w:val="fr-FR"/>
            </w:rPr>
            <w:instrText xml:space="preserve"> TOC \o "1-3" \h \z \u </w:instrText>
          </w:r>
          <w:r w:rsidRPr="00C238ED">
            <w:rPr>
              <w:lang w:val="fr-FR"/>
            </w:rPr>
            <w:fldChar w:fldCharType="separate"/>
          </w:r>
          <w:hyperlink w:anchor="_Toc36379058" w:history="1">
            <w:r w:rsidR="007C1299" w:rsidRPr="00325E3A">
              <w:rPr>
                <w:rStyle w:val="Lienhypertexte"/>
                <w:noProof/>
              </w:rPr>
              <w:t>Introduction</w:t>
            </w:r>
            <w:r w:rsidR="007C1299">
              <w:rPr>
                <w:noProof/>
                <w:webHidden/>
              </w:rPr>
              <w:tab/>
            </w:r>
            <w:r w:rsidR="007C1299">
              <w:rPr>
                <w:noProof/>
                <w:webHidden/>
              </w:rPr>
              <w:fldChar w:fldCharType="begin"/>
            </w:r>
            <w:r w:rsidR="007C1299">
              <w:rPr>
                <w:noProof/>
                <w:webHidden/>
              </w:rPr>
              <w:instrText xml:space="preserve"> PAGEREF _Toc36379058 \h </w:instrText>
            </w:r>
            <w:r w:rsidR="007C1299">
              <w:rPr>
                <w:noProof/>
                <w:webHidden/>
              </w:rPr>
            </w:r>
            <w:r w:rsidR="007C1299">
              <w:rPr>
                <w:noProof/>
                <w:webHidden/>
              </w:rPr>
              <w:fldChar w:fldCharType="separate"/>
            </w:r>
            <w:r w:rsidR="007C1299">
              <w:rPr>
                <w:noProof/>
                <w:webHidden/>
              </w:rPr>
              <w:t>1</w:t>
            </w:r>
            <w:r w:rsidR="007C1299">
              <w:rPr>
                <w:noProof/>
                <w:webHidden/>
              </w:rPr>
              <w:fldChar w:fldCharType="end"/>
            </w:r>
          </w:hyperlink>
        </w:p>
        <w:p w14:paraId="06AC1624" w14:textId="77EBCA5C" w:rsidR="007C1299" w:rsidRDefault="00B60359">
          <w:pPr>
            <w:pStyle w:val="TM1"/>
            <w:tabs>
              <w:tab w:val="right" w:leader="dot" w:pos="3888"/>
            </w:tabs>
            <w:rPr>
              <w:rFonts w:eastAsiaTheme="minorEastAsia"/>
              <w:noProof/>
              <w:lang w:eastAsia="es-ES"/>
            </w:rPr>
          </w:pPr>
          <w:hyperlink w:anchor="_Toc36379059" w:history="1">
            <w:r w:rsidR="007C1299" w:rsidRPr="00325E3A">
              <w:rPr>
                <w:rStyle w:val="Lienhypertexte"/>
                <w:noProof/>
              </w:rPr>
              <w:t>Chapitre Un : Un Monde Changeant</w:t>
            </w:r>
            <w:r w:rsidR="007C1299">
              <w:rPr>
                <w:noProof/>
                <w:webHidden/>
              </w:rPr>
              <w:tab/>
            </w:r>
            <w:r w:rsidR="007C1299">
              <w:rPr>
                <w:noProof/>
                <w:webHidden/>
              </w:rPr>
              <w:fldChar w:fldCharType="begin"/>
            </w:r>
            <w:r w:rsidR="007C1299">
              <w:rPr>
                <w:noProof/>
                <w:webHidden/>
              </w:rPr>
              <w:instrText xml:space="preserve"> PAGEREF _Toc36379059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2DA15CF" w14:textId="784FB148" w:rsidR="007C1299" w:rsidRDefault="00B60359">
          <w:pPr>
            <w:pStyle w:val="TM2"/>
            <w:tabs>
              <w:tab w:val="right" w:leader="dot" w:pos="3888"/>
            </w:tabs>
            <w:rPr>
              <w:rFonts w:eastAsiaTheme="minorEastAsia"/>
              <w:noProof/>
              <w:lang w:eastAsia="es-ES"/>
            </w:rPr>
          </w:pPr>
          <w:hyperlink w:anchor="_Toc36379060" w:history="1">
            <w:r w:rsidR="007C1299" w:rsidRPr="00325E3A">
              <w:rPr>
                <w:rStyle w:val="Lienhypertexte"/>
                <w:noProof/>
                <w:lang w:val="fr-FR"/>
              </w:rPr>
              <w:t>Espèces</w:t>
            </w:r>
            <w:r w:rsidR="007C1299">
              <w:rPr>
                <w:noProof/>
                <w:webHidden/>
              </w:rPr>
              <w:tab/>
            </w:r>
            <w:r w:rsidR="007C1299">
              <w:rPr>
                <w:noProof/>
                <w:webHidden/>
              </w:rPr>
              <w:fldChar w:fldCharType="begin"/>
            </w:r>
            <w:r w:rsidR="007C1299">
              <w:rPr>
                <w:noProof/>
                <w:webHidden/>
              </w:rPr>
              <w:instrText xml:space="preserve"> PAGEREF _Toc36379060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383588D" w14:textId="564E7FAC" w:rsidR="007C1299" w:rsidRDefault="00B60359">
          <w:pPr>
            <w:pStyle w:val="TM3"/>
            <w:tabs>
              <w:tab w:val="right" w:leader="dot" w:pos="3888"/>
            </w:tabs>
            <w:rPr>
              <w:rFonts w:eastAsiaTheme="minorEastAsia"/>
              <w:noProof/>
              <w:lang w:eastAsia="es-ES"/>
            </w:rPr>
          </w:pPr>
          <w:hyperlink w:anchor="_Toc36379061" w:history="1">
            <w:r w:rsidR="007C1299" w:rsidRPr="00325E3A">
              <w:rPr>
                <w:rStyle w:val="Lienhypertexte"/>
                <w:noProof/>
                <w:lang w:val="fr-FR"/>
              </w:rPr>
              <w:t>Ajaba</w:t>
            </w:r>
            <w:r w:rsidR="007C1299">
              <w:rPr>
                <w:noProof/>
                <w:webHidden/>
              </w:rPr>
              <w:tab/>
            </w:r>
            <w:r w:rsidR="007C1299">
              <w:rPr>
                <w:noProof/>
                <w:webHidden/>
              </w:rPr>
              <w:fldChar w:fldCharType="begin"/>
            </w:r>
            <w:r w:rsidR="007C1299">
              <w:rPr>
                <w:noProof/>
                <w:webHidden/>
              </w:rPr>
              <w:instrText xml:space="preserve"> PAGEREF _Toc36379061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0E8F575" w14:textId="4544A993" w:rsidR="007C1299" w:rsidRDefault="00B60359">
          <w:pPr>
            <w:pStyle w:val="TM3"/>
            <w:tabs>
              <w:tab w:val="right" w:leader="dot" w:pos="3888"/>
            </w:tabs>
            <w:rPr>
              <w:rFonts w:eastAsiaTheme="minorEastAsia"/>
              <w:noProof/>
              <w:lang w:eastAsia="es-ES"/>
            </w:rPr>
          </w:pPr>
          <w:hyperlink w:anchor="_Toc36379062" w:history="1">
            <w:r w:rsidR="007C1299" w:rsidRPr="00325E3A">
              <w:rPr>
                <w:rStyle w:val="Lienhypertexte"/>
                <w:noProof/>
                <w:lang w:val="fr-FR"/>
              </w:rPr>
              <w:t>Ananasi</w:t>
            </w:r>
            <w:r w:rsidR="007C1299">
              <w:rPr>
                <w:noProof/>
                <w:webHidden/>
              </w:rPr>
              <w:tab/>
            </w:r>
            <w:r w:rsidR="007C1299">
              <w:rPr>
                <w:noProof/>
                <w:webHidden/>
              </w:rPr>
              <w:fldChar w:fldCharType="begin"/>
            </w:r>
            <w:r w:rsidR="007C1299">
              <w:rPr>
                <w:noProof/>
                <w:webHidden/>
              </w:rPr>
              <w:instrText xml:space="preserve"> PAGEREF _Toc36379062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341D7A59" w14:textId="33D9D748" w:rsidR="007C1299" w:rsidRDefault="00B60359">
          <w:pPr>
            <w:pStyle w:val="TM3"/>
            <w:tabs>
              <w:tab w:val="right" w:leader="dot" w:pos="3888"/>
            </w:tabs>
            <w:rPr>
              <w:rFonts w:eastAsiaTheme="minorEastAsia"/>
              <w:noProof/>
              <w:lang w:eastAsia="es-ES"/>
            </w:rPr>
          </w:pPr>
          <w:hyperlink w:anchor="_Toc36379063" w:history="1">
            <w:r w:rsidR="007C1299" w:rsidRPr="00325E3A">
              <w:rPr>
                <w:rStyle w:val="Lienhypertexte"/>
                <w:noProof/>
                <w:lang w:val="fr-FR"/>
              </w:rPr>
              <w:t>Bastet</w:t>
            </w:r>
            <w:r w:rsidR="007C1299">
              <w:rPr>
                <w:noProof/>
                <w:webHidden/>
              </w:rPr>
              <w:tab/>
            </w:r>
            <w:r w:rsidR="007C1299">
              <w:rPr>
                <w:noProof/>
                <w:webHidden/>
              </w:rPr>
              <w:fldChar w:fldCharType="begin"/>
            </w:r>
            <w:r w:rsidR="007C1299">
              <w:rPr>
                <w:noProof/>
                <w:webHidden/>
              </w:rPr>
              <w:instrText xml:space="preserve"> PAGEREF _Toc36379063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9EB7116" w14:textId="1E856B74" w:rsidR="007C1299" w:rsidRDefault="00B60359">
          <w:pPr>
            <w:pStyle w:val="TM3"/>
            <w:tabs>
              <w:tab w:val="right" w:leader="dot" w:pos="3888"/>
            </w:tabs>
            <w:rPr>
              <w:rFonts w:eastAsiaTheme="minorEastAsia"/>
              <w:noProof/>
              <w:lang w:eastAsia="es-ES"/>
            </w:rPr>
          </w:pPr>
          <w:hyperlink w:anchor="_Toc36379064" w:history="1">
            <w:r w:rsidR="007C1299" w:rsidRPr="00325E3A">
              <w:rPr>
                <w:rStyle w:val="Lienhypertexte"/>
                <w:noProof/>
                <w:lang w:val="fr-FR"/>
              </w:rPr>
              <w:t>Camazotz</w:t>
            </w:r>
            <w:r w:rsidR="007C1299">
              <w:rPr>
                <w:noProof/>
                <w:webHidden/>
              </w:rPr>
              <w:tab/>
            </w:r>
            <w:r w:rsidR="007C1299">
              <w:rPr>
                <w:noProof/>
                <w:webHidden/>
              </w:rPr>
              <w:fldChar w:fldCharType="begin"/>
            </w:r>
            <w:r w:rsidR="007C1299">
              <w:rPr>
                <w:noProof/>
                <w:webHidden/>
              </w:rPr>
              <w:instrText xml:space="preserve"> PAGEREF _Toc36379064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85E4125" w14:textId="745CE05C" w:rsidR="007C1299" w:rsidRDefault="00B60359">
          <w:pPr>
            <w:pStyle w:val="TM3"/>
            <w:tabs>
              <w:tab w:val="right" w:leader="dot" w:pos="3888"/>
            </w:tabs>
            <w:rPr>
              <w:rFonts w:eastAsiaTheme="minorEastAsia"/>
              <w:noProof/>
              <w:lang w:eastAsia="es-ES"/>
            </w:rPr>
          </w:pPr>
          <w:hyperlink w:anchor="_Toc36379065" w:history="1">
            <w:r w:rsidR="007C1299" w:rsidRPr="00325E3A">
              <w:rPr>
                <w:rStyle w:val="Lienhypertexte"/>
                <w:noProof/>
                <w:lang w:val="fr-FR"/>
              </w:rPr>
              <w:t>Corax</w:t>
            </w:r>
            <w:r w:rsidR="007C1299">
              <w:rPr>
                <w:noProof/>
                <w:webHidden/>
              </w:rPr>
              <w:tab/>
            </w:r>
            <w:r w:rsidR="007C1299">
              <w:rPr>
                <w:noProof/>
                <w:webHidden/>
              </w:rPr>
              <w:fldChar w:fldCharType="begin"/>
            </w:r>
            <w:r w:rsidR="007C1299">
              <w:rPr>
                <w:noProof/>
                <w:webHidden/>
              </w:rPr>
              <w:instrText xml:space="preserve"> PAGEREF _Toc36379065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22F5EE5A" w14:textId="6C77BED2" w:rsidR="007C1299" w:rsidRDefault="00B60359">
          <w:pPr>
            <w:pStyle w:val="TM3"/>
            <w:tabs>
              <w:tab w:val="right" w:leader="dot" w:pos="3888"/>
            </w:tabs>
            <w:rPr>
              <w:rFonts w:eastAsiaTheme="minorEastAsia"/>
              <w:noProof/>
              <w:lang w:eastAsia="es-ES"/>
            </w:rPr>
          </w:pPr>
          <w:hyperlink w:anchor="_Toc36379066" w:history="1">
            <w:r w:rsidR="007C1299" w:rsidRPr="00325E3A">
              <w:rPr>
                <w:rStyle w:val="Lienhypertexte"/>
                <w:noProof/>
                <w:lang w:val="fr-FR"/>
              </w:rPr>
              <w:t>Gurahl</w:t>
            </w:r>
            <w:r w:rsidR="007C1299">
              <w:rPr>
                <w:noProof/>
                <w:webHidden/>
              </w:rPr>
              <w:tab/>
            </w:r>
            <w:r w:rsidR="007C1299">
              <w:rPr>
                <w:noProof/>
                <w:webHidden/>
              </w:rPr>
              <w:fldChar w:fldCharType="begin"/>
            </w:r>
            <w:r w:rsidR="007C1299">
              <w:rPr>
                <w:noProof/>
                <w:webHidden/>
              </w:rPr>
              <w:instrText xml:space="preserve"> PAGEREF _Toc36379066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4FC5B83A" w14:textId="2602BD2B" w:rsidR="007C1299" w:rsidRDefault="00B60359">
          <w:pPr>
            <w:pStyle w:val="TM3"/>
            <w:tabs>
              <w:tab w:val="right" w:leader="dot" w:pos="3888"/>
            </w:tabs>
            <w:rPr>
              <w:rFonts w:eastAsiaTheme="minorEastAsia"/>
              <w:noProof/>
              <w:lang w:eastAsia="es-ES"/>
            </w:rPr>
          </w:pPr>
          <w:hyperlink w:anchor="_Toc36379067" w:history="1">
            <w:r w:rsidR="007C1299" w:rsidRPr="00325E3A">
              <w:rPr>
                <w:rStyle w:val="Lienhypertexte"/>
                <w:noProof/>
                <w:lang w:val="fr-FR"/>
              </w:rPr>
              <w:t>Kitsune</w:t>
            </w:r>
            <w:r w:rsidR="007C1299">
              <w:rPr>
                <w:noProof/>
                <w:webHidden/>
              </w:rPr>
              <w:tab/>
            </w:r>
            <w:r w:rsidR="007C1299">
              <w:rPr>
                <w:noProof/>
                <w:webHidden/>
              </w:rPr>
              <w:fldChar w:fldCharType="begin"/>
            </w:r>
            <w:r w:rsidR="007C1299">
              <w:rPr>
                <w:noProof/>
                <w:webHidden/>
              </w:rPr>
              <w:instrText xml:space="preserve"> PAGEREF _Toc36379067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39787C" w14:textId="32AFAE0D" w:rsidR="007C1299" w:rsidRDefault="00B60359">
          <w:pPr>
            <w:pStyle w:val="TM3"/>
            <w:tabs>
              <w:tab w:val="right" w:leader="dot" w:pos="3888"/>
            </w:tabs>
            <w:rPr>
              <w:rFonts w:eastAsiaTheme="minorEastAsia"/>
              <w:noProof/>
              <w:lang w:eastAsia="es-ES"/>
            </w:rPr>
          </w:pPr>
          <w:hyperlink w:anchor="_Toc36379068" w:history="1">
            <w:r w:rsidR="007C1299" w:rsidRPr="00325E3A">
              <w:rPr>
                <w:rStyle w:val="Lienhypertexte"/>
                <w:noProof/>
                <w:lang w:val="fr-FR"/>
              </w:rPr>
              <w:t>Mokolé</w:t>
            </w:r>
            <w:r w:rsidR="007C1299">
              <w:rPr>
                <w:noProof/>
                <w:webHidden/>
              </w:rPr>
              <w:tab/>
            </w:r>
            <w:r w:rsidR="007C1299">
              <w:rPr>
                <w:noProof/>
                <w:webHidden/>
              </w:rPr>
              <w:fldChar w:fldCharType="begin"/>
            </w:r>
            <w:r w:rsidR="007C1299">
              <w:rPr>
                <w:noProof/>
                <w:webHidden/>
              </w:rPr>
              <w:instrText xml:space="preserve"> PAGEREF _Toc36379068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AD03113" w14:textId="45A4B743" w:rsidR="007C1299" w:rsidRDefault="00B60359">
          <w:pPr>
            <w:pStyle w:val="TM3"/>
            <w:tabs>
              <w:tab w:val="right" w:leader="dot" w:pos="3888"/>
            </w:tabs>
            <w:rPr>
              <w:rFonts w:eastAsiaTheme="minorEastAsia"/>
              <w:noProof/>
              <w:lang w:eastAsia="es-ES"/>
            </w:rPr>
          </w:pPr>
          <w:hyperlink w:anchor="_Toc36379069" w:history="1">
            <w:r w:rsidR="007C1299" w:rsidRPr="00325E3A">
              <w:rPr>
                <w:rStyle w:val="Lienhypertexte"/>
                <w:noProof/>
                <w:lang w:val="fr-FR"/>
              </w:rPr>
              <w:t>Nâga</w:t>
            </w:r>
            <w:r w:rsidR="007C1299">
              <w:rPr>
                <w:noProof/>
                <w:webHidden/>
              </w:rPr>
              <w:tab/>
            </w:r>
            <w:r w:rsidR="007C1299">
              <w:rPr>
                <w:noProof/>
                <w:webHidden/>
              </w:rPr>
              <w:fldChar w:fldCharType="begin"/>
            </w:r>
            <w:r w:rsidR="007C1299">
              <w:rPr>
                <w:noProof/>
                <w:webHidden/>
              </w:rPr>
              <w:instrText xml:space="preserve"> PAGEREF _Toc36379069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FF75B79" w14:textId="13D11FCD" w:rsidR="007C1299" w:rsidRDefault="00B60359">
          <w:pPr>
            <w:pStyle w:val="TM3"/>
            <w:tabs>
              <w:tab w:val="right" w:leader="dot" w:pos="3888"/>
            </w:tabs>
            <w:rPr>
              <w:rFonts w:eastAsiaTheme="minorEastAsia"/>
              <w:noProof/>
              <w:lang w:eastAsia="es-ES"/>
            </w:rPr>
          </w:pPr>
          <w:hyperlink w:anchor="_Toc36379070" w:history="1">
            <w:r w:rsidR="007C1299" w:rsidRPr="00325E3A">
              <w:rPr>
                <w:rStyle w:val="Lienhypertexte"/>
                <w:noProof/>
                <w:lang w:val="fr-FR"/>
              </w:rPr>
              <w:t>Nuwisha</w:t>
            </w:r>
            <w:r w:rsidR="007C1299">
              <w:rPr>
                <w:noProof/>
                <w:webHidden/>
              </w:rPr>
              <w:tab/>
            </w:r>
            <w:r w:rsidR="007C1299">
              <w:rPr>
                <w:noProof/>
                <w:webHidden/>
              </w:rPr>
              <w:fldChar w:fldCharType="begin"/>
            </w:r>
            <w:r w:rsidR="007C1299">
              <w:rPr>
                <w:noProof/>
                <w:webHidden/>
              </w:rPr>
              <w:instrText xml:space="preserve"> PAGEREF _Toc36379070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7F7D2C49" w14:textId="0A5734AD" w:rsidR="007C1299" w:rsidRDefault="00B60359">
          <w:pPr>
            <w:pStyle w:val="TM3"/>
            <w:tabs>
              <w:tab w:val="right" w:leader="dot" w:pos="3888"/>
            </w:tabs>
            <w:rPr>
              <w:rFonts w:eastAsiaTheme="minorEastAsia"/>
              <w:noProof/>
              <w:lang w:eastAsia="es-ES"/>
            </w:rPr>
          </w:pPr>
          <w:hyperlink w:anchor="_Toc36379071" w:history="1">
            <w:r w:rsidR="007C1299" w:rsidRPr="00325E3A">
              <w:rPr>
                <w:rStyle w:val="Lienhypertexte"/>
                <w:noProof/>
                <w:lang w:val="fr-FR"/>
              </w:rPr>
              <w:t>Ratkin</w:t>
            </w:r>
            <w:r w:rsidR="007C1299">
              <w:rPr>
                <w:noProof/>
                <w:webHidden/>
              </w:rPr>
              <w:tab/>
            </w:r>
            <w:r w:rsidR="007C1299">
              <w:rPr>
                <w:noProof/>
                <w:webHidden/>
              </w:rPr>
              <w:fldChar w:fldCharType="begin"/>
            </w:r>
            <w:r w:rsidR="007C1299">
              <w:rPr>
                <w:noProof/>
                <w:webHidden/>
              </w:rPr>
              <w:instrText xml:space="preserve"> PAGEREF _Toc36379071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0018EC20" w14:textId="7781454C" w:rsidR="007C1299" w:rsidRDefault="00B60359">
          <w:pPr>
            <w:pStyle w:val="TM3"/>
            <w:tabs>
              <w:tab w:val="right" w:leader="dot" w:pos="3888"/>
            </w:tabs>
            <w:rPr>
              <w:rFonts w:eastAsiaTheme="minorEastAsia"/>
              <w:noProof/>
              <w:lang w:eastAsia="es-ES"/>
            </w:rPr>
          </w:pPr>
          <w:hyperlink w:anchor="_Toc36379072" w:history="1">
            <w:r w:rsidR="007C1299" w:rsidRPr="00325E3A">
              <w:rPr>
                <w:rStyle w:val="Lienhypertexte"/>
                <w:noProof/>
                <w:lang w:val="fr-FR"/>
              </w:rPr>
              <w:t>Rokea</w:t>
            </w:r>
            <w:r w:rsidR="007C1299">
              <w:rPr>
                <w:noProof/>
                <w:webHidden/>
              </w:rPr>
              <w:tab/>
            </w:r>
            <w:r w:rsidR="007C1299">
              <w:rPr>
                <w:noProof/>
                <w:webHidden/>
              </w:rPr>
              <w:fldChar w:fldCharType="begin"/>
            </w:r>
            <w:r w:rsidR="007C1299">
              <w:rPr>
                <w:noProof/>
                <w:webHidden/>
              </w:rPr>
              <w:instrText xml:space="preserve"> PAGEREF _Toc36379072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2747FD" w14:textId="39D29789" w:rsidR="007C1299" w:rsidRDefault="00B60359">
          <w:pPr>
            <w:pStyle w:val="TM3"/>
            <w:tabs>
              <w:tab w:val="right" w:leader="dot" w:pos="3888"/>
            </w:tabs>
            <w:rPr>
              <w:rFonts w:eastAsiaTheme="minorEastAsia"/>
              <w:noProof/>
              <w:lang w:eastAsia="es-ES"/>
            </w:rPr>
          </w:pPr>
          <w:hyperlink w:anchor="_Toc36379073" w:history="1">
            <w:r w:rsidR="007C1299" w:rsidRPr="00325E3A">
              <w:rPr>
                <w:rStyle w:val="Lienhypertexte"/>
                <w:noProof/>
                <w:lang w:val="fr-FR"/>
              </w:rPr>
              <w:t>Uratha</w:t>
            </w:r>
            <w:r w:rsidR="007C1299">
              <w:rPr>
                <w:noProof/>
                <w:webHidden/>
              </w:rPr>
              <w:tab/>
            </w:r>
            <w:r w:rsidR="007C1299">
              <w:rPr>
                <w:noProof/>
                <w:webHidden/>
              </w:rPr>
              <w:fldChar w:fldCharType="begin"/>
            </w:r>
            <w:r w:rsidR="007C1299">
              <w:rPr>
                <w:noProof/>
                <w:webHidden/>
              </w:rPr>
              <w:instrText xml:space="preserve"> PAGEREF _Toc36379073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19018FE1" w14:textId="523AEB51" w:rsidR="007C1299" w:rsidRDefault="00B60359">
          <w:pPr>
            <w:pStyle w:val="TM2"/>
            <w:tabs>
              <w:tab w:val="right" w:leader="dot" w:pos="3888"/>
            </w:tabs>
            <w:rPr>
              <w:rFonts w:eastAsiaTheme="minorEastAsia"/>
              <w:noProof/>
              <w:lang w:eastAsia="es-ES"/>
            </w:rPr>
          </w:pPr>
          <w:hyperlink w:anchor="_Toc36379074" w:history="1">
            <w:r w:rsidR="007C1299" w:rsidRPr="00325E3A">
              <w:rPr>
                <w:rStyle w:val="Lienhypertexte"/>
                <w:noProof/>
                <w:lang w:val="fr-FR"/>
              </w:rPr>
              <w:t>Auspices</w:t>
            </w:r>
            <w:r w:rsidR="007C1299">
              <w:rPr>
                <w:noProof/>
                <w:webHidden/>
              </w:rPr>
              <w:tab/>
            </w:r>
            <w:r w:rsidR="007C1299">
              <w:rPr>
                <w:noProof/>
                <w:webHidden/>
              </w:rPr>
              <w:fldChar w:fldCharType="begin"/>
            </w:r>
            <w:r w:rsidR="007C1299">
              <w:rPr>
                <w:noProof/>
                <w:webHidden/>
              </w:rPr>
              <w:instrText xml:space="preserve"> PAGEREF _Toc36379074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6BF9591E" w14:textId="59AD5CEC" w:rsidR="007C1299" w:rsidRDefault="00B60359">
          <w:pPr>
            <w:pStyle w:val="TM3"/>
            <w:tabs>
              <w:tab w:val="right" w:leader="dot" w:pos="3888"/>
            </w:tabs>
            <w:rPr>
              <w:rFonts w:eastAsiaTheme="minorEastAsia"/>
              <w:noProof/>
              <w:lang w:eastAsia="es-ES"/>
            </w:rPr>
          </w:pPr>
          <w:hyperlink w:anchor="_Toc36379075" w:history="1">
            <w:r w:rsidR="007C1299" w:rsidRPr="00325E3A">
              <w:rPr>
                <w:rStyle w:val="Lienhypertexte"/>
                <w:noProof/>
                <w:lang w:val="fr-FR"/>
              </w:rPr>
              <w:t>Auspices de Luna</w:t>
            </w:r>
            <w:r w:rsidR="007C1299">
              <w:rPr>
                <w:noProof/>
                <w:webHidden/>
              </w:rPr>
              <w:tab/>
            </w:r>
            <w:r w:rsidR="007C1299">
              <w:rPr>
                <w:noProof/>
                <w:webHidden/>
              </w:rPr>
              <w:fldChar w:fldCharType="begin"/>
            </w:r>
            <w:r w:rsidR="007C1299">
              <w:rPr>
                <w:noProof/>
                <w:webHidden/>
              </w:rPr>
              <w:instrText xml:space="preserve"> PAGEREF _Toc36379075 \h </w:instrText>
            </w:r>
            <w:r w:rsidR="007C1299">
              <w:rPr>
                <w:noProof/>
                <w:webHidden/>
              </w:rPr>
            </w:r>
            <w:r w:rsidR="007C1299">
              <w:rPr>
                <w:noProof/>
                <w:webHidden/>
              </w:rPr>
              <w:fldChar w:fldCharType="separate"/>
            </w:r>
            <w:r w:rsidR="007C1299">
              <w:rPr>
                <w:noProof/>
                <w:webHidden/>
              </w:rPr>
              <w:t>2</w:t>
            </w:r>
            <w:r w:rsidR="007C1299">
              <w:rPr>
                <w:noProof/>
                <w:webHidden/>
              </w:rPr>
              <w:fldChar w:fldCharType="end"/>
            </w:r>
          </w:hyperlink>
        </w:p>
        <w:p w14:paraId="57DCBE72" w14:textId="16BD8DB0" w:rsidR="007C1299" w:rsidRDefault="00B60359">
          <w:pPr>
            <w:pStyle w:val="TM3"/>
            <w:tabs>
              <w:tab w:val="right" w:leader="dot" w:pos="3888"/>
            </w:tabs>
            <w:rPr>
              <w:rFonts w:eastAsiaTheme="minorEastAsia"/>
              <w:noProof/>
              <w:lang w:eastAsia="es-ES"/>
            </w:rPr>
          </w:pPr>
          <w:hyperlink w:anchor="_Toc36379076" w:history="1">
            <w:r w:rsidR="007C1299" w:rsidRPr="00325E3A">
              <w:rPr>
                <w:rStyle w:val="Lienhypertexte"/>
                <w:noProof/>
                <w:lang w:val="fr-FR"/>
              </w:rPr>
              <w:t>Auspices d’Hélios</w:t>
            </w:r>
            <w:r w:rsidR="007C1299">
              <w:rPr>
                <w:noProof/>
                <w:webHidden/>
              </w:rPr>
              <w:tab/>
            </w:r>
            <w:r w:rsidR="007C1299">
              <w:rPr>
                <w:noProof/>
                <w:webHidden/>
              </w:rPr>
              <w:fldChar w:fldCharType="begin"/>
            </w:r>
            <w:r w:rsidR="007C1299">
              <w:rPr>
                <w:noProof/>
                <w:webHidden/>
              </w:rPr>
              <w:instrText xml:space="preserve"> PAGEREF _Toc36379076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4A8300A4" w14:textId="7D65CEB0" w:rsidR="007C1299" w:rsidRDefault="00B60359">
          <w:pPr>
            <w:pStyle w:val="TM3"/>
            <w:tabs>
              <w:tab w:val="right" w:leader="dot" w:pos="3888"/>
            </w:tabs>
            <w:rPr>
              <w:rFonts w:eastAsiaTheme="minorEastAsia"/>
              <w:noProof/>
              <w:lang w:eastAsia="es-ES"/>
            </w:rPr>
          </w:pPr>
          <w:hyperlink w:anchor="_Toc36379077" w:history="1">
            <w:r w:rsidR="007C1299" w:rsidRPr="00325E3A">
              <w:rPr>
                <w:rStyle w:val="Lienhypertexte"/>
                <w:noProof/>
                <w:lang w:val="fr-FR"/>
              </w:rPr>
              <w:t>Auspices de Gaïa</w:t>
            </w:r>
            <w:r w:rsidR="007C1299">
              <w:rPr>
                <w:noProof/>
                <w:webHidden/>
              </w:rPr>
              <w:tab/>
            </w:r>
            <w:r w:rsidR="007C1299">
              <w:rPr>
                <w:noProof/>
                <w:webHidden/>
              </w:rPr>
              <w:fldChar w:fldCharType="begin"/>
            </w:r>
            <w:r w:rsidR="007C1299">
              <w:rPr>
                <w:noProof/>
                <w:webHidden/>
              </w:rPr>
              <w:instrText xml:space="preserve"> PAGEREF _Toc36379077 \h </w:instrText>
            </w:r>
            <w:r w:rsidR="007C1299">
              <w:rPr>
                <w:noProof/>
                <w:webHidden/>
              </w:rPr>
            </w:r>
            <w:r w:rsidR="007C1299">
              <w:rPr>
                <w:noProof/>
                <w:webHidden/>
              </w:rPr>
              <w:fldChar w:fldCharType="separate"/>
            </w:r>
            <w:r w:rsidR="007C1299">
              <w:rPr>
                <w:noProof/>
                <w:webHidden/>
              </w:rPr>
              <w:t>3</w:t>
            </w:r>
            <w:r w:rsidR="007C1299">
              <w:rPr>
                <w:noProof/>
                <w:webHidden/>
              </w:rPr>
              <w:fldChar w:fldCharType="end"/>
            </w:r>
          </w:hyperlink>
        </w:p>
        <w:p w14:paraId="1EBC7CA1" w14:textId="4893765B" w:rsidR="007C1299" w:rsidRDefault="00B60359">
          <w:pPr>
            <w:pStyle w:val="TM1"/>
            <w:tabs>
              <w:tab w:val="right" w:leader="dot" w:pos="3888"/>
            </w:tabs>
            <w:rPr>
              <w:rFonts w:eastAsiaTheme="minorEastAsia"/>
              <w:noProof/>
              <w:lang w:eastAsia="es-ES"/>
            </w:rPr>
          </w:pPr>
          <w:hyperlink w:anchor="_Toc36379078" w:history="1">
            <w:r w:rsidR="007C1299" w:rsidRPr="00325E3A">
              <w:rPr>
                <w:rStyle w:val="Lienhypertexte"/>
                <w:noProof/>
              </w:rPr>
              <w:t>Chapitre Deux : Création de personnages</w:t>
            </w:r>
            <w:r w:rsidR="007C1299">
              <w:rPr>
                <w:noProof/>
                <w:webHidden/>
              </w:rPr>
              <w:tab/>
            </w:r>
            <w:r w:rsidR="007C1299">
              <w:rPr>
                <w:noProof/>
                <w:webHidden/>
              </w:rPr>
              <w:fldChar w:fldCharType="begin"/>
            </w:r>
            <w:r w:rsidR="007C1299">
              <w:rPr>
                <w:noProof/>
                <w:webHidden/>
              </w:rPr>
              <w:instrText xml:space="preserve"> PAGEREF _Toc36379078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05F94A" w14:textId="6E096039" w:rsidR="007C1299" w:rsidRDefault="00B60359">
          <w:pPr>
            <w:pStyle w:val="TM2"/>
            <w:tabs>
              <w:tab w:val="right" w:leader="dot" w:pos="3888"/>
            </w:tabs>
            <w:rPr>
              <w:rFonts w:eastAsiaTheme="minorEastAsia"/>
              <w:noProof/>
              <w:lang w:eastAsia="es-ES"/>
            </w:rPr>
          </w:pPr>
          <w:hyperlink w:anchor="_Toc36379079" w:history="1">
            <w:r w:rsidR="007C1299" w:rsidRPr="00325E3A">
              <w:rPr>
                <w:rStyle w:val="Lienhypertexte"/>
                <w:noProof/>
                <w:lang w:val="fr-FR"/>
              </w:rPr>
              <w:t>Créer un Humain</w:t>
            </w:r>
            <w:r w:rsidR="007C1299">
              <w:rPr>
                <w:noProof/>
                <w:webHidden/>
              </w:rPr>
              <w:tab/>
            </w:r>
            <w:r w:rsidR="007C1299">
              <w:rPr>
                <w:noProof/>
                <w:webHidden/>
              </w:rPr>
              <w:fldChar w:fldCharType="begin"/>
            </w:r>
            <w:r w:rsidR="007C1299">
              <w:rPr>
                <w:noProof/>
                <w:webHidden/>
              </w:rPr>
              <w:instrText xml:space="preserve"> PAGEREF _Toc36379079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40396CB1" w14:textId="056B5C62" w:rsidR="007C1299" w:rsidRDefault="00B60359">
          <w:pPr>
            <w:pStyle w:val="TM2"/>
            <w:tabs>
              <w:tab w:val="right" w:leader="dot" w:pos="3888"/>
            </w:tabs>
            <w:rPr>
              <w:rFonts w:eastAsiaTheme="minorEastAsia"/>
              <w:noProof/>
              <w:lang w:eastAsia="es-ES"/>
            </w:rPr>
          </w:pPr>
          <w:hyperlink w:anchor="_Toc36379080" w:history="1">
            <w:r w:rsidR="007C1299" w:rsidRPr="00325E3A">
              <w:rPr>
                <w:rStyle w:val="Lienhypertexte"/>
                <w:noProof/>
                <w:lang w:val="fr-FR"/>
              </w:rPr>
              <w:t>Créer un membre du Lignage</w:t>
            </w:r>
            <w:r w:rsidR="007C1299">
              <w:rPr>
                <w:noProof/>
                <w:webHidden/>
              </w:rPr>
              <w:tab/>
            </w:r>
            <w:r w:rsidR="007C1299">
              <w:rPr>
                <w:noProof/>
                <w:webHidden/>
              </w:rPr>
              <w:fldChar w:fldCharType="begin"/>
            </w:r>
            <w:r w:rsidR="007C1299">
              <w:rPr>
                <w:noProof/>
                <w:webHidden/>
              </w:rPr>
              <w:instrText xml:space="preserve"> PAGEREF _Toc36379080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60B8FD9" w14:textId="7B31841A" w:rsidR="007C1299" w:rsidRDefault="00B60359">
          <w:pPr>
            <w:pStyle w:val="TM2"/>
            <w:tabs>
              <w:tab w:val="right" w:leader="dot" w:pos="3888"/>
            </w:tabs>
            <w:rPr>
              <w:rFonts w:eastAsiaTheme="minorEastAsia"/>
              <w:noProof/>
              <w:lang w:eastAsia="es-ES"/>
            </w:rPr>
          </w:pPr>
          <w:hyperlink w:anchor="_Toc36379081" w:history="1">
            <w:r w:rsidR="007C1299" w:rsidRPr="00325E3A">
              <w:rPr>
                <w:rStyle w:val="Lienhypertexte"/>
                <w:noProof/>
                <w:lang w:val="fr-FR"/>
              </w:rPr>
              <w:t>Créer un Ferae</w:t>
            </w:r>
            <w:r w:rsidR="007C1299">
              <w:rPr>
                <w:noProof/>
                <w:webHidden/>
              </w:rPr>
              <w:tab/>
            </w:r>
            <w:r w:rsidR="007C1299">
              <w:rPr>
                <w:noProof/>
                <w:webHidden/>
              </w:rPr>
              <w:fldChar w:fldCharType="begin"/>
            </w:r>
            <w:r w:rsidR="007C1299">
              <w:rPr>
                <w:noProof/>
                <w:webHidden/>
              </w:rPr>
              <w:instrText xml:space="preserve"> PAGEREF _Toc36379081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49A77F6" w14:textId="0EA4C0AE" w:rsidR="007C1299" w:rsidRDefault="00B60359">
          <w:pPr>
            <w:pStyle w:val="TM3"/>
            <w:tabs>
              <w:tab w:val="right" w:leader="dot" w:pos="3888"/>
            </w:tabs>
            <w:rPr>
              <w:rFonts w:eastAsiaTheme="minorEastAsia"/>
              <w:noProof/>
              <w:lang w:eastAsia="es-ES"/>
            </w:rPr>
          </w:pPr>
          <w:hyperlink w:anchor="_Toc36379082" w:history="1">
            <w:r w:rsidR="007C1299" w:rsidRPr="00325E3A">
              <w:rPr>
                <w:rStyle w:val="Lienhypertexte"/>
                <w:noProof/>
                <w:lang w:val="fr-FR"/>
              </w:rPr>
              <w:t>Etape Un : Le Concept</w:t>
            </w:r>
            <w:r w:rsidR="007C1299">
              <w:rPr>
                <w:noProof/>
                <w:webHidden/>
              </w:rPr>
              <w:tab/>
            </w:r>
            <w:r w:rsidR="007C1299">
              <w:rPr>
                <w:noProof/>
                <w:webHidden/>
              </w:rPr>
              <w:fldChar w:fldCharType="begin"/>
            </w:r>
            <w:r w:rsidR="007C1299">
              <w:rPr>
                <w:noProof/>
                <w:webHidden/>
              </w:rPr>
              <w:instrText xml:space="preserve"> PAGEREF _Toc36379082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F8E339" w14:textId="3ED9A799" w:rsidR="007C1299" w:rsidRDefault="00B60359">
          <w:pPr>
            <w:pStyle w:val="TM3"/>
            <w:tabs>
              <w:tab w:val="right" w:leader="dot" w:pos="3888"/>
            </w:tabs>
            <w:rPr>
              <w:rFonts w:eastAsiaTheme="minorEastAsia"/>
              <w:noProof/>
              <w:lang w:eastAsia="es-ES"/>
            </w:rPr>
          </w:pPr>
          <w:hyperlink w:anchor="_Toc36379083" w:history="1">
            <w:r w:rsidR="007C1299" w:rsidRPr="00325E3A">
              <w:rPr>
                <w:rStyle w:val="Lienhypertexte"/>
                <w:noProof/>
                <w:lang w:val="fr-FR"/>
              </w:rPr>
              <w:t>Etape Deux : Les Aspirations</w:t>
            </w:r>
            <w:r w:rsidR="007C1299">
              <w:rPr>
                <w:noProof/>
                <w:webHidden/>
              </w:rPr>
              <w:tab/>
            </w:r>
            <w:r w:rsidR="007C1299">
              <w:rPr>
                <w:noProof/>
                <w:webHidden/>
              </w:rPr>
              <w:fldChar w:fldCharType="begin"/>
            </w:r>
            <w:r w:rsidR="007C1299">
              <w:rPr>
                <w:noProof/>
                <w:webHidden/>
              </w:rPr>
              <w:instrText xml:space="preserve"> PAGEREF _Toc36379083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7B31C6CA" w14:textId="6AD61BED" w:rsidR="007C1299" w:rsidRDefault="00B60359">
          <w:pPr>
            <w:pStyle w:val="TM3"/>
            <w:tabs>
              <w:tab w:val="right" w:leader="dot" w:pos="3888"/>
            </w:tabs>
            <w:rPr>
              <w:rFonts w:eastAsiaTheme="minorEastAsia"/>
              <w:noProof/>
              <w:lang w:eastAsia="es-ES"/>
            </w:rPr>
          </w:pPr>
          <w:hyperlink w:anchor="_Toc36379084" w:history="1">
            <w:r w:rsidR="007C1299" w:rsidRPr="00325E3A">
              <w:rPr>
                <w:rStyle w:val="Lienhypertexte"/>
                <w:noProof/>
                <w:lang w:val="fr-FR"/>
              </w:rPr>
              <w:t>Etape Trois : Les Attributs</w:t>
            </w:r>
            <w:r w:rsidR="007C1299">
              <w:rPr>
                <w:noProof/>
                <w:webHidden/>
              </w:rPr>
              <w:tab/>
            </w:r>
            <w:r w:rsidR="007C1299">
              <w:rPr>
                <w:noProof/>
                <w:webHidden/>
              </w:rPr>
              <w:fldChar w:fldCharType="begin"/>
            </w:r>
            <w:r w:rsidR="007C1299">
              <w:rPr>
                <w:noProof/>
                <w:webHidden/>
              </w:rPr>
              <w:instrText xml:space="preserve"> PAGEREF _Toc36379084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3FA41F5B" w14:textId="43E96025" w:rsidR="007C1299" w:rsidRDefault="00B60359">
          <w:pPr>
            <w:pStyle w:val="TM3"/>
            <w:tabs>
              <w:tab w:val="right" w:leader="dot" w:pos="3888"/>
            </w:tabs>
            <w:rPr>
              <w:rFonts w:eastAsiaTheme="minorEastAsia"/>
              <w:noProof/>
              <w:lang w:eastAsia="es-ES"/>
            </w:rPr>
          </w:pPr>
          <w:hyperlink w:anchor="_Toc36379085" w:history="1">
            <w:r w:rsidR="007C1299" w:rsidRPr="00325E3A">
              <w:rPr>
                <w:rStyle w:val="Lienhypertexte"/>
                <w:noProof/>
                <w:lang w:val="fr-FR"/>
              </w:rPr>
              <w:t>Etape Quatre : Les Compétences</w:t>
            </w:r>
            <w:r w:rsidR="007C1299">
              <w:rPr>
                <w:noProof/>
                <w:webHidden/>
              </w:rPr>
              <w:tab/>
            </w:r>
            <w:r w:rsidR="007C1299">
              <w:rPr>
                <w:noProof/>
                <w:webHidden/>
              </w:rPr>
              <w:fldChar w:fldCharType="begin"/>
            </w:r>
            <w:r w:rsidR="007C1299">
              <w:rPr>
                <w:noProof/>
                <w:webHidden/>
              </w:rPr>
              <w:instrText xml:space="preserve"> PAGEREF _Toc36379085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1653B629" w14:textId="6C3DE299" w:rsidR="007C1299" w:rsidRDefault="00B60359">
          <w:pPr>
            <w:pStyle w:val="TM3"/>
            <w:tabs>
              <w:tab w:val="right" w:leader="dot" w:pos="3888"/>
            </w:tabs>
            <w:rPr>
              <w:rFonts w:eastAsiaTheme="minorEastAsia"/>
              <w:noProof/>
              <w:lang w:eastAsia="es-ES"/>
            </w:rPr>
          </w:pPr>
          <w:hyperlink w:anchor="_Toc36379086" w:history="1">
            <w:r w:rsidR="007C1299" w:rsidRPr="00325E3A">
              <w:rPr>
                <w:rStyle w:val="Lienhypertexte"/>
                <w:noProof/>
                <w:lang w:val="fr-FR"/>
              </w:rPr>
              <w:t>Etape Cinq : Les Spécialités</w:t>
            </w:r>
            <w:r w:rsidR="007C1299">
              <w:rPr>
                <w:noProof/>
                <w:webHidden/>
              </w:rPr>
              <w:tab/>
            </w:r>
            <w:r w:rsidR="007C1299">
              <w:rPr>
                <w:noProof/>
                <w:webHidden/>
              </w:rPr>
              <w:fldChar w:fldCharType="begin"/>
            </w:r>
            <w:r w:rsidR="007C1299">
              <w:rPr>
                <w:noProof/>
                <w:webHidden/>
              </w:rPr>
              <w:instrText xml:space="preserve"> PAGEREF _Toc36379086 \h </w:instrText>
            </w:r>
            <w:r w:rsidR="007C1299">
              <w:rPr>
                <w:noProof/>
                <w:webHidden/>
              </w:rPr>
            </w:r>
            <w:r w:rsidR="007C1299">
              <w:rPr>
                <w:noProof/>
                <w:webHidden/>
              </w:rPr>
              <w:fldChar w:fldCharType="separate"/>
            </w:r>
            <w:r w:rsidR="007C1299">
              <w:rPr>
                <w:noProof/>
                <w:webHidden/>
              </w:rPr>
              <w:t>4</w:t>
            </w:r>
            <w:r w:rsidR="007C1299">
              <w:rPr>
                <w:noProof/>
                <w:webHidden/>
              </w:rPr>
              <w:fldChar w:fldCharType="end"/>
            </w:r>
          </w:hyperlink>
        </w:p>
        <w:p w14:paraId="247FFD0A" w14:textId="05187033" w:rsidR="007C1299" w:rsidRDefault="00B60359">
          <w:pPr>
            <w:pStyle w:val="TM3"/>
            <w:tabs>
              <w:tab w:val="right" w:leader="dot" w:pos="3888"/>
            </w:tabs>
            <w:rPr>
              <w:rFonts w:eastAsiaTheme="minorEastAsia"/>
              <w:noProof/>
              <w:lang w:eastAsia="es-ES"/>
            </w:rPr>
          </w:pPr>
          <w:hyperlink w:anchor="_Toc36379087" w:history="1">
            <w:r w:rsidR="007C1299" w:rsidRPr="00325E3A">
              <w:rPr>
                <w:rStyle w:val="Lienhypertexte"/>
                <w:noProof/>
                <w:lang w:val="fr-FR"/>
              </w:rPr>
              <w:t>Etape Six : Les Caractéristiques des Ferae</w:t>
            </w:r>
            <w:r w:rsidR="007C1299">
              <w:rPr>
                <w:noProof/>
                <w:webHidden/>
              </w:rPr>
              <w:tab/>
            </w:r>
            <w:r w:rsidR="007C1299">
              <w:rPr>
                <w:noProof/>
                <w:webHidden/>
              </w:rPr>
              <w:fldChar w:fldCharType="begin"/>
            </w:r>
            <w:r w:rsidR="007C1299">
              <w:rPr>
                <w:noProof/>
                <w:webHidden/>
              </w:rPr>
              <w:instrText xml:space="preserve"> PAGEREF _Toc36379087 \h </w:instrText>
            </w:r>
            <w:r w:rsidR="007C1299">
              <w:rPr>
                <w:noProof/>
                <w:webHidden/>
              </w:rPr>
            </w:r>
            <w:r w:rsidR="007C1299">
              <w:rPr>
                <w:noProof/>
                <w:webHidden/>
              </w:rPr>
              <w:fldChar w:fldCharType="separate"/>
            </w:r>
            <w:r w:rsidR="007C1299">
              <w:rPr>
                <w:noProof/>
                <w:webHidden/>
              </w:rPr>
              <w:t>5</w:t>
            </w:r>
            <w:r w:rsidR="007C1299">
              <w:rPr>
                <w:noProof/>
                <w:webHidden/>
              </w:rPr>
              <w:fldChar w:fldCharType="end"/>
            </w:r>
          </w:hyperlink>
        </w:p>
        <w:p w14:paraId="5D1B40AC" w14:textId="2D24D513" w:rsidR="007C1299" w:rsidRDefault="00B60359">
          <w:pPr>
            <w:pStyle w:val="TM3"/>
            <w:tabs>
              <w:tab w:val="right" w:leader="dot" w:pos="3888"/>
            </w:tabs>
            <w:rPr>
              <w:rFonts w:eastAsiaTheme="minorEastAsia"/>
              <w:noProof/>
              <w:lang w:eastAsia="es-ES"/>
            </w:rPr>
          </w:pPr>
          <w:hyperlink w:anchor="_Toc36379088" w:history="1">
            <w:r w:rsidR="007C1299" w:rsidRPr="00325E3A">
              <w:rPr>
                <w:rStyle w:val="Lienhypertexte"/>
                <w:noProof/>
                <w:lang w:val="fr-FR"/>
              </w:rPr>
              <w:t>Etape Sept : Les Atouts</w:t>
            </w:r>
            <w:r w:rsidR="007C1299">
              <w:rPr>
                <w:noProof/>
                <w:webHidden/>
              </w:rPr>
              <w:tab/>
            </w:r>
            <w:r w:rsidR="007C1299">
              <w:rPr>
                <w:noProof/>
                <w:webHidden/>
              </w:rPr>
              <w:fldChar w:fldCharType="begin"/>
            </w:r>
            <w:r w:rsidR="007C1299">
              <w:rPr>
                <w:noProof/>
                <w:webHidden/>
              </w:rPr>
              <w:instrText xml:space="preserve"> PAGEREF _Toc36379088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798CF0BB" w14:textId="0F7CFE25" w:rsidR="007C1299" w:rsidRDefault="00B60359">
          <w:pPr>
            <w:pStyle w:val="TM3"/>
            <w:tabs>
              <w:tab w:val="right" w:leader="dot" w:pos="3888"/>
            </w:tabs>
            <w:rPr>
              <w:rFonts w:eastAsiaTheme="minorEastAsia"/>
              <w:noProof/>
              <w:lang w:eastAsia="es-ES"/>
            </w:rPr>
          </w:pPr>
          <w:hyperlink w:anchor="_Toc36379089" w:history="1">
            <w:r w:rsidR="007C1299" w:rsidRPr="00325E3A">
              <w:rPr>
                <w:rStyle w:val="Lienhypertexte"/>
                <w:noProof/>
                <w:lang w:val="fr-FR"/>
              </w:rPr>
              <w:t>Etape Huit : Les Avantages</w:t>
            </w:r>
            <w:r w:rsidR="007C1299">
              <w:rPr>
                <w:noProof/>
                <w:webHidden/>
              </w:rPr>
              <w:tab/>
            </w:r>
            <w:r w:rsidR="007C1299">
              <w:rPr>
                <w:noProof/>
                <w:webHidden/>
              </w:rPr>
              <w:fldChar w:fldCharType="begin"/>
            </w:r>
            <w:r w:rsidR="007C1299">
              <w:rPr>
                <w:noProof/>
                <w:webHidden/>
              </w:rPr>
              <w:instrText xml:space="preserve"> PAGEREF _Toc36379089 \h </w:instrText>
            </w:r>
            <w:r w:rsidR="007C1299">
              <w:rPr>
                <w:noProof/>
                <w:webHidden/>
              </w:rPr>
            </w:r>
            <w:r w:rsidR="007C1299">
              <w:rPr>
                <w:noProof/>
                <w:webHidden/>
              </w:rPr>
              <w:fldChar w:fldCharType="separate"/>
            </w:r>
            <w:r w:rsidR="007C1299">
              <w:rPr>
                <w:noProof/>
                <w:webHidden/>
              </w:rPr>
              <w:t>6</w:t>
            </w:r>
            <w:r w:rsidR="007C1299">
              <w:rPr>
                <w:noProof/>
                <w:webHidden/>
              </w:rPr>
              <w:fldChar w:fldCharType="end"/>
            </w:r>
          </w:hyperlink>
        </w:p>
        <w:p w14:paraId="2EFC2581" w14:textId="65F278CB" w:rsidR="007C1299" w:rsidRDefault="00B60359">
          <w:pPr>
            <w:pStyle w:val="TM3"/>
            <w:tabs>
              <w:tab w:val="right" w:leader="dot" w:pos="3888"/>
            </w:tabs>
            <w:rPr>
              <w:rFonts w:eastAsiaTheme="minorEastAsia"/>
              <w:noProof/>
              <w:lang w:eastAsia="es-ES"/>
            </w:rPr>
          </w:pPr>
          <w:hyperlink w:anchor="_Toc36379090" w:history="1">
            <w:r w:rsidR="007C1299" w:rsidRPr="00325E3A">
              <w:rPr>
                <w:rStyle w:val="Lienhypertexte"/>
                <w:noProof/>
                <w:lang w:val="fr-FR"/>
              </w:rPr>
              <w:t>Référence rapide pour la création de personnage</w:t>
            </w:r>
            <w:r w:rsidR="007C1299">
              <w:rPr>
                <w:noProof/>
                <w:webHidden/>
              </w:rPr>
              <w:tab/>
            </w:r>
            <w:r w:rsidR="007C1299">
              <w:rPr>
                <w:noProof/>
                <w:webHidden/>
              </w:rPr>
              <w:fldChar w:fldCharType="begin"/>
            </w:r>
            <w:r w:rsidR="007C1299">
              <w:rPr>
                <w:noProof/>
                <w:webHidden/>
              </w:rPr>
              <w:instrText xml:space="preserve"> PAGEREF _Toc36379090 \h </w:instrText>
            </w:r>
            <w:r w:rsidR="007C1299">
              <w:rPr>
                <w:noProof/>
                <w:webHidden/>
              </w:rPr>
            </w:r>
            <w:r w:rsidR="007C1299">
              <w:rPr>
                <w:noProof/>
                <w:webHidden/>
              </w:rPr>
              <w:fldChar w:fldCharType="separate"/>
            </w:r>
            <w:r w:rsidR="007C1299">
              <w:rPr>
                <w:noProof/>
                <w:webHidden/>
              </w:rPr>
              <w:t>7</w:t>
            </w:r>
            <w:r w:rsidR="007C1299">
              <w:rPr>
                <w:noProof/>
                <w:webHidden/>
              </w:rPr>
              <w:fldChar w:fldCharType="end"/>
            </w:r>
          </w:hyperlink>
        </w:p>
        <w:p w14:paraId="1A378B2D" w14:textId="32139D5A" w:rsidR="007C1299" w:rsidRDefault="00B60359">
          <w:pPr>
            <w:pStyle w:val="TM1"/>
            <w:tabs>
              <w:tab w:val="right" w:leader="dot" w:pos="3888"/>
            </w:tabs>
            <w:rPr>
              <w:rFonts w:eastAsiaTheme="minorEastAsia"/>
              <w:noProof/>
              <w:lang w:eastAsia="es-ES"/>
            </w:rPr>
          </w:pPr>
          <w:hyperlink w:anchor="_Toc36379091" w:history="1">
            <w:r w:rsidR="007C1299" w:rsidRPr="00325E3A">
              <w:rPr>
                <w:rStyle w:val="Lienhypertexte"/>
                <w:noProof/>
              </w:rPr>
              <w:t>Chapitre Deux : Les Règles Générales</w:t>
            </w:r>
            <w:r w:rsidR="007C1299">
              <w:rPr>
                <w:noProof/>
                <w:webHidden/>
              </w:rPr>
              <w:tab/>
            </w:r>
            <w:r w:rsidR="007C1299">
              <w:rPr>
                <w:noProof/>
                <w:webHidden/>
              </w:rPr>
              <w:fldChar w:fldCharType="begin"/>
            </w:r>
            <w:r w:rsidR="007C1299">
              <w:rPr>
                <w:noProof/>
                <w:webHidden/>
              </w:rPr>
              <w:instrText xml:space="preserve"> PAGEREF _Toc36379091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FE2F17F" w14:textId="7A9ED155" w:rsidR="007C1299" w:rsidRDefault="00B60359">
          <w:pPr>
            <w:pStyle w:val="TM2"/>
            <w:tabs>
              <w:tab w:val="right" w:leader="dot" w:pos="3888"/>
            </w:tabs>
            <w:rPr>
              <w:rFonts w:eastAsiaTheme="minorEastAsia"/>
              <w:noProof/>
              <w:lang w:eastAsia="es-ES"/>
            </w:rPr>
          </w:pPr>
          <w:hyperlink w:anchor="_Toc36379092" w:history="1">
            <w:r w:rsidR="007C1299" w:rsidRPr="00325E3A">
              <w:rPr>
                <w:rStyle w:val="Lienhypertexte"/>
                <w:noProof/>
                <w:lang w:val="fr-FR"/>
              </w:rPr>
              <w:t>Traits</w:t>
            </w:r>
            <w:r w:rsidR="007C1299">
              <w:rPr>
                <w:noProof/>
                <w:webHidden/>
              </w:rPr>
              <w:tab/>
            </w:r>
            <w:r w:rsidR="007C1299">
              <w:rPr>
                <w:noProof/>
                <w:webHidden/>
              </w:rPr>
              <w:fldChar w:fldCharType="begin"/>
            </w:r>
            <w:r w:rsidR="007C1299">
              <w:rPr>
                <w:noProof/>
                <w:webHidden/>
              </w:rPr>
              <w:instrText xml:space="preserve"> PAGEREF _Toc36379092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20577F2A" w14:textId="19007777" w:rsidR="007C1299" w:rsidRDefault="00B60359">
          <w:pPr>
            <w:pStyle w:val="TM3"/>
            <w:tabs>
              <w:tab w:val="right" w:leader="dot" w:pos="3888"/>
            </w:tabs>
            <w:rPr>
              <w:rFonts w:eastAsiaTheme="minorEastAsia"/>
              <w:noProof/>
              <w:lang w:eastAsia="es-ES"/>
            </w:rPr>
          </w:pPr>
          <w:hyperlink w:anchor="_Toc36379093" w:history="1">
            <w:r w:rsidR="007C1299" w:rsidRPr="00325E3A">
              <w:rPr>
                <w:rStyle w:val="Lienhypertexte"/>
                <w:noProof/>
                <w:lang w:val="fr-FR"/>
              </w:rPr>
              <w:t>Attributs</w:t>
            </w:r>
            <w:r w:rsidR="007C1299">
              <w:rPr>
                <w:noProof/>
                <w:webHidden/>
              </w:rPr>
              <w:tab/>
            </w:r>
            <w:r w:rsidR="007C1299">
              <w:rPr>
                <w:noProof/>
                <w:webHidden/>
              </w:rPr>
              <w:fldChar w:fldCharType="begin"/>
            </w:r>
            <w:r w:rsidR="007C1299">
              <w:rPr>
                <w:noProof/>
                <w:webHidden/>
              </w:rPr>
              <w:instrText xml:space="preserve"> PAGEREF _Toc36379093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57B6228F" w14:textId="73678285" w:rsidR="007C1299" w:rsidRDefault="00B60359">
          <w:pPr>
            <w:pStyle w:val="TM3"/>
            <w:tabs>
              <w:tab w:val="right" w:leader="dot" w:pos="3888"/>
            </w:tabs>
            <w:rPr>
              <w:rFonts w:eastAsiaTheme="minorEastAsia"/>
              <w:noProof/>
              <w:lang w:eastAsia="es-ES"/>
            </w:rPr>
          </w:pPr>
          <w:hyperlink w:anchor="_Toc36379094" w:history="1">
            <w:r w:rsidR="007C1299" w:rsidRPr="00325E3A">
              <w:rPr>
                <w:rStyle w:val="Lienhypertexte"/>
                <w:noProof/>
                <w:lang w:val="fr-FR"/>
              </w:rPr>
              <w:t>Compétences</w:t>
            </w:r>
            <w:r w:rsidR="007C1299">
              <w:rPr>
                <w:noProof/>
                <w:webHidden/>
              </w:rPr>
              <w:tab/>
            </w:r>
            <w:r w:rsidR="007C1299">
              <w:rPr>
                <w:noProof/>
                <w:webHidden/>
              </w:rPr>
              <w:fldChar w:fldCharType="begin"/>
            </w:r>
            <w:r w:rsidR="007C1299">
              <w:rPr>
                <w:noProof/>
                <w:webHidden/>
              </w:rPr>
              <w:instrText xml:space="preserve"> PAGEREF _Toc36379094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0158998D" w14:textId="73F92BA2" w:rsidR="007C1299" w:rsidRDefault="00B60359">
          <w:pPr>
            <w:pStyle w:val="TM2"/>
            <w:tabs>
              <w:tab w:val="right" w:leader="dot" w:pos="3888"/>
            </w:tabs>
            <w:rPr>
              <w:rFonts w:eastAsiaTheme="minorEastAsia"/>
              <w:noProof/>
              <w:lang w:eastAsia="es-ES"/>
            </w:rPr>
          </w:pPr>
          <w:hyperlink w:anchor="_Toc36379095" w:history="1">
            <w:r w:rsidR="007C1299" w:rsidRPr="00325E3A">
              <w:rPr>
                <w:rStyle w:val="Lienhypertexte"/>
                <w:noProof/>
                <w:lang w:val="fr-FR"/>
              </w:rPr>
              <w:t>Vitesse</w:t>
            </w:r>
            <w:r w:rsidR="007C1299">
              <w:rPr>
                <w:noProof/>
                <w:webHidden/>
              </w:rPr>
              <w:tab/>
            </w:r>
            <w:r w:rsidR="007C1299">
              <w:rPr>
                <w:noProof/>
                <w:webHidden/>
              </w:rPr>
              <w:fldChar w:fldCharType="begin"/>
            </w:r>
            <w:r w:rsidR="007C1299">
              <w:rPr>
                <w:noProof/>
                <w:webHidden/>
              </w:rPr>
              <w:instrText xml:space="preserve"> PAGEREF _Toc36379095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3F076248" w14:textId="2D31243B" w:rsidR="007C1299" w:rsidRDefault="00B60359">
          <w:pPr>
            <w:pStyle w:val="TM2"/>
            <w:tabs>
              <w:tab w:val="right" w:leader="dot" w:pos="3888"/>
            </w:tabs>
            <w:rPr>
              <w:rFonts w:eastAsiaTheme="minorEastAsia"/>
              <w:noProof/>
              <w:lang w:eastAsia="es-ES"/>
            </w:rPr>
          </w:pPr>
          <w:hyperlink w:anchor="_Toc36379096" w:history="1">
            <w:r w:rsidR="007C1299" w:rsidRPr="00325E3A">
              <w:rPr>
                <w:rStyle w:val="Lienhypertexte"/>
                <w:noProof/>
                <w:lang w:val="fr-FR"/>
              </w:rPr>
              <w:t>Vice et Vertu</w:t>
            </w:r>
            <w:r w:rsidR="007C1299">
              <w:rPr>
                <w:noProof/>
                <w:webHidden/>
              </w:rPr>
              <w:tab/>
            </w:r>
            <w:r w:rsidR="007C1299">
              <w:rPr>
                <w:noProof/>
                <w:webHidden/>
              </w:rPr>
              <w:fldChar w:fldCharType="begin"/>
            </w:r>
            <w:r w:rsidR="007C1299">
              <w:rPr>
                <w:noProof/>
                <w:webHidden/>
              </w:rPr>
              <w:instrText xml:space="preserve"> PAGEREF _Toc36379096 \h </w:instrText>
            </w:r>
            <w:r w:rsidR="007C1299">
              <w:rPr>
                <w:noProof/>
                <w:webHidden/>
              </w:rPr>
            </w:r>
            <w:r w:rsidR="007C1299">
              <w:rPr>
                <w:noProof/>
                <w:webHidden/>
              </w:rPr>
              <w:fldChar w:fldCharType="separate"/>
            </w:r>
            <w:r w:rsidR="007C1299">
              <w:rPr>
                <w:noProof/>
                <w:webHidden/>
              </w:rPr>
              <w:t>8</w:t>
            </w:r>
            <w:r w:rsidR="007C1299">
              <w:rPr>
                <w:noProof/>
                <w:webHidden/>
              </w:rPr>
              <w:fldChar w:fldCharType="end"/>
            </w:r>
          </w:hyperlink>
        </w:p>
        <w:p w14:paraId="19523682" w14:textId="02233518" w:rsidR="007C1299" w:rsidRDefault="00B60359">
          <w:pPr>
            <w:pStyle w:val="TM2"/>
            <w:tabs>
              <w:tab w:val="right" w:leader="dot" w:pos="3888"/>
            </w:tabs>
            <w:rPr>
              <w:rFonts w:eastAsiaTheme="minorEastAsia"/>
              <w:noProof/>
              <w:lang w:eastAsia="es-ES"/>
            </w:rPr>
          </w:pPr>
          <w:hyperlink w:anchor="_Toc36379097" w:history="1">
            <w:r w:rsidR="007C1299" w:rsidRPr="00325E3A">
              <w:rPr>
                <w:rStyle w:val="Lienhypertexte"/>
                <w:noProof/>
                <w:lang w:val="fr-FR"/>
              </w:rPr>
              <w:t>Jets de dés</w:t>
            </w:r>
            <w:r w:rsidR="007C1299">
              <w:rPr>
                <w:noProof/>
                <w:webHidden/>
              </w:rPr>
              <w:tab/>
            </w:r>
            <w:r w:rsidR="007C1299">
              <w:rPr>
                <w:noProof/>
                <w:webHidden/>
              </w:rPr>
              <w:fldChar w:fldCharType="begin"/>
            </w:r>
            <w:r w:rsidR="007C1299">
              <w:rPr>
                <w:noProof/>
                <w:webHidden/>
              </w:rPr>
              <w:instrText xml:space="preserve"> PAGEREF _Toc36379097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0201C9B6" w14:textId="5FC72956" w:rsidR="007C1299" w:rsidRDefault="00B60359">
          <w:pPr>
            <w:pStyle w:val="TM3"/>
            <w:tabs>
              <w:tab w:val="right" w:leader="dot" w:pos="3888"/>
            </w:tabs>
            <w:rPr>
              <w:rFonts w:eastAsiaTheme="minorEastAsia"/>
              <w:noProof/>
              <w:lang w:eastAsia="es-ES"/>
            </w:rPr>
          </w:pPr>
          <w:hyperlink w:anchor="_Toc36379098" w:history="1">
            <w:r w:rsidR="007C1299" w:rsidRPr="00325E3A">
              <w:rPr>
                <w:rStyle w:val="Lienhypertexte"/>
                <w:noProof/>
                <w:lang w:val="fr-FR"/>
              </w:rPr>
              <w:t>Résultat du jet</w:t>
            </w:r>
            <w:r w:rsidR="007C1299">
              <w:rPr>
                <w:noProof/>
                <w:webHidden/>
              </w:rPr>
              <w:tab/>
            </w:r>
            <w:r w:rsidR="007C1299">
              <w:rPr>
                <w:noProof/>
                <w:webHidden/>
              </w:rPr>
              <w:fldChar w:fldCharType="begin"/>
            </w:r>
            <w:r w:rsidR="007C1299">
              <w:rPr>
                <w:noProof/>
                <w:webHidden/>
              </w:rPr>
              <w:instrText xml:space="preserve"> PAGEREF _Toc36379098 \h </w:instrText>
            </w:r>
            <w:r w:rsidR="007C1299">
              <w:rPr>
                <w:noProof/>
                <w:webHidden/>
              </w:rPr>
            </w:r>
            <w:r w:rsidR="007C1299">
              <w:rPr>
                <w:noProof/>
                <w:webHidden/>
              </w:rPr>
              <w:fldChar w:fldCharType="separate"/>
            </w:r>
            <w:r w:rsidR="007C1299">
              <w:rPr>
                <w:noProof/>
                <w:webHidden/>
              </w:rPr>
              <w:t>9</w:t>
            </w:r>
            <w:r w:rsidR="007C1299">
              <w:rPr>
                <w:noProof/>
                <w:webHidden/>
              </w:rPr>
              <w:fldChar w:fldCharType="end"/>
            </w:r>
          </w:hyperlink>
        </w:p>
        <w:p w14:paraId="19A3EC3D" w14:textId="1064FDDA" w:rsidR="007C1299" w:rsidRDefault="00B60359">
          <w:pPr>
            <w:pStyle w:val="TM3"/>
            <w:tabs>
              <w:tab w:val="right" w:leader="dot" w:pos="3888"/>
            </w:tabs>
            <w:rPr>
              <w:rFonts w:eastAsiaTheme="minorEastAsia"/>
              <w:noProof/>
              <w:lang w:eastAsia="es-ES"/>
            </w:rPr>
          </w:pPr>
          <w:hyperlink w:anchor="_Toc36379099" w:history="1">
            <w:r w:rsidR="007C1299" w:rsidRPr="00325E3A">
              <w:rPr>
                <w:rStyle w:val="Lienhypertexte"/>
                <w:noProof/>
                <w:lang w:val="fr-FR"/>
              </w:rPr>
              <w:t>Quand faire un jet</w:t>
            </w:r>
            <w:r w:rsidR="007C1299">
              <w:rPr>
                <w:noProof/>
                <w:webHidden/>
              </w:rPr>
              <w:tab/>
            </w:r>
            <w:r w:rsidR="007C1299">
              <w:rPr>
                <w:noProof/>
                <w:webHidden/>
              </w:rPr>
              <w:fldChar w:fldCharType="begin"/>
            </w:r>
            <w:r w:rsidR="007C1299">
              <w:rPr>
                <w:noProof/>
                <w:webHidden/>
              </w:rPr>
              <w:instrText xml:space="preserve"> PAGEREF _Toc36379099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0AA9E94" w14:textId="50D6A526" w:rsidR="007C1299" w:rsidRDefault="00B60359">
          <w:pPr>
            <w:pStyle w:val="TM3"/>
            <w:tabs>
              <w:tab w:val="right" w:leader="dot" w:pos="3888"/>
            </w:tabs>
            <w:rPr>
              <w:rFonts w:eastAsiaTheme="minorEastAsia"/>
              <w:noProof/>
              <w:lang w:eastAsia="es-ES"/>
            </w:rPr>
          </w:pPr>
          <w:hyperlink w:anchor="_Toc36379100" w:history="1">
            <w:r w:rsidR="007C1299" w:rsidRPr="00325E3A">
              <w:rPr>
                <w:rStyle w:val="Lienhypertexte"/>
                <w:noProof/>
                <w:lang w:val="fr-FR"/>
              </w:rPr>
              <w:t>Volonté</w:t>
            </w:r>
            <w:r w:rsidR="007C1299">
              <w:rPr>
                <w:noProof/>
                <w:webHidden/>
              </w:rPr>
              <w:tab/>
            </w:r>
            <w:r w:rsidR="007C1299">
              <w:rPr>
                <w:noProof/>
                <w:webHidden/>
              </w:rPr>
              <w:fldChar w:fldCharType="begin"/>
            </w:r>
            <w:r w:rsidR="007C1299">
              <w:rPr>
                <w:noProof/>
                <w:webHidden/>
              </w:rPr>
              <w:instrText xml:space="preserve"> PAGEREF _Toc36379100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926A01" w14:textId="4F8212B1" w:rsidR="007C1299" w:rsidRDefault="00B60359">
          <w:pPr>
            <w:pStyle w:val="TM2"/>
            <w:tabs>
              <w:tab w:val="right" w:leader="dot" w:pos="3888"/>
            </w:tabs>
            <w:rPr>
              <w:rFonts w:eastAsiaTheme="minorEastAsia"/>
              <w:noProof/>
              <w:lang w:eastAsia="es-ES"/>
            </w:rPr>
          </w:pPr>
          <w:hyperlink w:anchor="_Toc36379101" w:history="1">
            <w:r w:rsidR="007C1299" w:rsidRPr="00325E3A">
              <w:rPr>
                <w:rStyle w:val="Lienhypertexte"/>
                <w:noProof/>
                <w:lang w:val="fr-FR"/>
              </w:rPr>
              <w:t>Actions d’Attributs</w:t>
            </w:r>
            <w:r w:rsidR="007C1299">
              <w:rPr>
                <w:noProof/>
                <w:webHidden/>
              </w:rPr>
              <w:tab/>
            </w:r>
            <w:r w:rsidR="007C1299">
              <w:rPr>
                <w:noProof/>
                <w:webHidden/>
              </w:rPr>
              <w:fldChar w:fldCharType="begin"/>
            </w:r>
            <w:r w:rsidR="007C1299">
              <w:rPr>
                <w:noProof/>
                <w:webHidden/>
              </w:rPr>
              <w:instrText xml:space="preserve"> PAGEREF _Toc36379101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47F9AB30" w14:textId="075FD26D" w:rsidR="007C1299" w:rsidRDefault="00B60359">
          <w:pPr>
            <w:pStyle w:val="TM2"/>
            <w:tabs>
              <w:tab w:val="right" w:leader="dot" w:pos="3888"/>
            </w:tabs>
            <w:rPr>
              <w:rFonts w:eastAsiaTheme="minorEastAsia"/>
              <w:noProof/>
              <w:lang w:eastAsia="es-ES"/>
            </w:rPr>
          </w:pPr>
          <w:hyperlink w:anchor="_Toc36379102" w:history="1">
            <w:r w:rsidR="007C1299" w:rsidRPr="00325E3A">
              <w:rPr>
                <w:rStyle w:val="Lienhypertexte"/>
                <w:noProof/>
                <w:lang w:val="fr-FR"/>
              </w:rPr>
              <w:t>Incompétence</w:t>
            </w:r>
            <w:r w:rsidR="007C1299">
              <w:rPr>
                <w:noProof/>
                <w:webHidden/>
              </w:rPr>
              <w:tab/>
            </w:r>
            <w:r w:rsidR="007C1299">
              <w:rPr>
                <w:noProof/>
                <w:webHidden/>
              </w:rPr>
              <w:fldChar w:fldCharType="begin"/>
            </w:r>
            <w:r w:rsidR="007C1299">
              <w:rPr>
                <w:noProof/>
                <w:webHidden/>
              </w:rPr>
              <w:instrText xml:space="preserve"> PAGEREF _Toc36379102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0292FF8" w14:textId="76743AC3" w:rsidR="007C1299" w:rsidRDefault="00B60359">
          <w:pPr>
            <w:pStyle w:val="TM2"/>
            <w:tabs>
              <w:tab w:val="right" w:leader="dot" w:pos="3888"/>
            </w:tabs>
            <w:rPr>
              <w:rFonts w:eastAsiaTheme="minorEastAsia"/>
              <w:noProof/>
              <w:lang w:eastAsia="es-ES"/>
            </w:rPr>
          </w:pPr>
          <w:hyperlink w:anchor="_Toc36379103" w:history="1">
            <w:r w:rsidR="007C1299" w:rsidRPr="00325E3A">
              <w:rPr>
                <w:rStyle w:val="Lienhypertexte"/>
                <w:noProof/>
                <w:lang w:val="fr-FR"/>
              </w:rPr>
              <w:t>Actions</w:t>
            </w:r>
            <w:r w:rsidR="007C1299">
              <w:rPr>
                <w:noProof/>
                <w:webHidden/>
              </w:rPr>
              <w:tab/>
            </w:r>
            <w:r w:rsidR="007C1299">
              <w:rPr>
                <w:noProof/>
                <w:webHidden/>
              </w:rPr>
              <w:fldChar w:fldCharType="begin"/>
            </w:r>
            <w:r w:rsidR="007C1299">
              <w:rPr>
                <w:noProof/>
                <w:webHidden/>
              </w:rPr>
              <w:instrText xml:space="preserve"> PAGEREF _Toc36379103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7222DA3" w14:textId="59F96B8F" w:rsidR="007C1299" w:rsidRDefault="00B60359">
          <w:pPr>
            <w:pStyle w:val="TM3"/>
            <w:tabs>
              <w:tab w:val="right" w:leader="dot" w:pos="3888"/>
            </w:tabs>
            <w:rPr>
              <w:rFonts w:eastAsiaTheme="minorEastAsia"/>
              <w:noProof/>
              <w:lang w:eastAsia="es-ES"/>
            </w:rPr>
          </w:pPr>
          <w:hyperlink w:anchor="_Toc36379104" w:history="1">
            <w:r w:rsidR="007C1299" w:rsidRPr="00325E3A">
              <w:rPr>
                <w:rStyle w:val="Lienhypertexte"/>
                <w:noProof/>
                <w:lang w:val="fr-FR"/>
              </w:rPr>
              <w:t>Actions étendues</w:t>
            </w:r>
            <w:r w:rsidR="007C1299">
              <w:rPr>
                <w:noProof/>
                <w:webHidden/>
              </w:rPr>
              <w:tab/>
            </w:r>
            <w:r w:rsidR="007C1299">
              <w:rPr>
                <w:noProof/>
                <w:webHidden/>
              </w:rPr>
              <w:fldChar w:fldCharType="begin"/>
            </w:r>
            <w:r w:rsidR="007C1299">
              <w:rPr>
                <w:noProof/>
                <w:webHidden/>
              </w:rPr>
              <w:instrText xml:space="preserve"> PAGEREF _Toc36379104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553D994F" w14:textId="23A607EA" w:rsidR="007C1299" w:rsidRDefault="00B60359">
          <w:pPr>
            <w:pStyle w:val="TM3"/>
            <w:tabs>
              <w:tab w:val="right" w:leader="dot" w:pos="3888"/>
            </w:tabs>
            <w:rPr>
              <w:rFonts w:eastAsiaTheme="minorEastAsia"/>
              <w:noProof/>
              <w:lang w:eastAsia="es-ES"/>
            </w:rPr>
          </w:pPr>
          <w:hyperlink w:anchor="_Toc36379105" w:history="1">
            <w:r w:rsidR="007C1299" w:rsidRPr="00325E3A">
              <w:rPr>
                <w:rStyle w:val="Lienhypertexte"/>
                <w:noProof/>
                <w:lang w:val="fr-FR"/>
              </w:rPr>
              <w:t>Résistance</w:t>
            </w:r>
            <w:r w:rsidR="007C1299">
              <w:rPr>
                <w:noProof/>
                <w:webHidden/>
              </w:rPr>
              <w:tab/>
            </w:r>
            <w:r w:rsidR="007C1299">
              <w:rPr>
                <w:noProof/>
                <w:webHidden/>
              </w:rPr>
              <w:fldChar w:fldCharType="begin"/>
            </w:r>
            <w:r w:rsidR="007C1299">
              <w:rPr>
                <w:noProof/>
                <w:webHidden/>
              </w:rPr>
              <w:instrText xml:space="preserve"> PAGEREF _Toc36379105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72F5666" w14:textId="33F14D81" w:rsidR="007C1299" w:rsidRDefault="00B60359">
          <w:pPr>
            <w:pStyle w:val="TM3"/>
            <w:tabs>
              <w:tab w:val="right" w:leader="dot" w:pos="3888"/>
            </w:tabs>
            <w:rPr>
              <w:rFonts w:eastAsiaTheme="minorEastAsia"/>
              <w:noProof/>
              <w:lang w:eastAsia="es-ES"/>
            </w:rPr>
          </w:pPr>
          <w:hyperlink w:anchor="_Toc36379106" w:history="1">
            <w:r w:rsidR="007C1299" w:rsidRPr="00325E3A">
              <w:rPr>
                <w:rStyle w:val="Lienhypertexte"/>
                <w:noProof/>
                <w:lang w:val="fr-FR"/>
              </w:rPr>
              <w:t>Actions courantes</w:t>
            </w:r>
            <w:r w:rsidR="007C1299">
              <w:rPr>
                <w:noProof/>
                <w:webHidden/>
              </w:rPr>
              <w:tab/>
            </w:r>
            <w:r w:rsidR="007C1299">
              <w:rPr>
                <w:noProof/>
                <w:webHidden/>
              </w:rPr>
              <w:fldChar w:fldCharType="begin"/>
            </w:r>
            <w:r w:rsidR="007C1299">
              <w:rPr>
                <w:noProof/>
                <w:webHidden/>
              </w:rPr>
              <w:instrText xml:space="preserve"> PAGEREF _Toc36379106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2E1253B5" w14:textId="1ABBD7A1" w:rsidR="007C1299" w:rsidRDefault="00B60359">
          <w:pPr>
            <w:pStyle w:val="TM3"/>
            <w:tabs>
              <w:tab w:val="right" w:leader="dot" w:pos="3888"/>
            </w:tabs>
            <w:rPr>
              <w:rFonts w:eastAsiaTheme="minorEastAsia"/>
              <w:noProof/>
              <w:lang w:eastAsia="es-ES"/>
            </w:rPr>
          </w:pPr>
          <w:hyperlink w:anchor="_Toc36379107" w:history="1">
            <w:r w:rsidR="007C1299" w:rsidRPr="00325E3A">
              <w:rPr>
                <w:rStyle w:val="Lienhypertexte"/>
                <w:noProof/>
                <w:lang w:val="fr-FR"/>
              </w:rPr>
              <w:t>Permutations</w:t>
            </w:r>
            <w:r w:rsidR="007C1299">
              <w:rPr>
                <w:noProof/>
                <w:webHidden/>
              </w:rPr>
              <w:tab/>
            </w:r>
            <w:r w:rsidR="007C1299">
              <w:rPr>
                <w:noProof/>
                <w:webHidden/>
              </w:rPr>
              <w:fldChar w:fldCharType="begin"/>
            </w:r>
            <w:r w:rsidR="007C1299">
              <w:rPr>
                <w:noProof/>
                <w:webHidden/>
              </w:rPr>
              <w:instrText xml:space="preserve"> PAGEREF _Toc36379107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02219A1" w14:textId="28DA6C71" w:rsidR="007C1299" w:rsidRDefault="00B60359">
          <w:pPr>
            <w:pStyle w:val="TM2"/>
            <w:tabs>
              <w:tab w:val="right" w:leader="dot" w:pos="3888"/>
            </w:tabs>
            <w:rPr>
              <w:rFonts w:eastAsiaTheme="minorEastAsia"/>
              <w:noProof/>
              <w:lang w:eastAsia="es-ES"/>
            </w:rPr>
          </w:pPr>
          <w:hyperlink w:anchor="_Toc36379108" w:history="1">
            <w:r w:rsidR="007C1299" w:rsidRPr="00325E3A">
              <w:rPr>
                <w:rStyle w:val="Lienhypertexte"/>
                <w:noProof/>
                <w:lang w:val="fr-FR"/>
              </w:rPr>
              <w:t>Temps</w:t>
            </w:r>
            <w:r w:rsidR="007C1299">
              <w:rPr>
                <w:noProof/>
                <w:webHidden/>
              </w:rPr>
              <w:tab/>
            </w:r>
            <w:r w:rsidR="007C1299">
              <w:rPr>
                <w:noProof/>
                <w:webHidden/>
              </w:rPr>
              <w:fldChar w:fldCharType="begin"/>
            </w:r>
            <w:r w:rsidR="007C1299">
              <w:rPr>
                <w:noProof/>
                <w:webHidden/>
              </w:rPr>
              <w:instrText xml:space="preserve"> PAGEREF _Toc36379108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073DE4EC" w14:textId="3886F2EC" w:rsidR="007C1299" w:rsidRDefault="00B60359">
          <w:pPr>
            <w:pStyle w:val="TM2"/>
            <w:tabs>
              <w:tab w:val="right" w:leader="dot" w:pos="3888"/>
            </w:tabs>
            <w:rPr>
              <w:rFonts w:eastAsiaTheme="minorEastAsia"/>
              <w:noProof/>
              <w:lang w:eastAsia="es-ES"/>
            </w:rPr>
          </w:pPr>
          <w:hyperlink w:anchor="_Toc36379109" w:history="1">
            <w:r w:rsidR="007C1299" w:rsidRPr="00325E3A">
              <w:rPr>
                <w:rStyle w:val="Lienhypertexte"/>
                <w:noProof/>
                <w:lang w:val="fr-FR"/>
              </w:rPr>
              <w:t>Manœuvres sociales</w:t>
            </w:r>
            <w:r w:rsidR="007C1299">
              <w:rPr>
                <w:noProof/>
                <w:webHidden/>
              </w:rPr>
              <w:tab/>
            </w:r>
            <w:r w:rsidR="007C1299">
              <w:rPr>
                <w:noProof/>
                <w:webHidden/>
              </w:rPr>
              <w:fldChar w:fldCharType="begin"/>
            </w:r>
            <w:r w:rsidR="007C1299">
              <w:rPr>
                <w:noProof/>
                <w:webHidden/>
              </w:rPr>
              <w:instrText xml:space="preserve"> PAGEREF _Toc36379109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6C83E462" w14:textId="17AD6990" w:rsidR="007C1299" w:rsidRDefault="00B60359">
          <w:pPr>
            <w:pStyle w:val="TM3"/>
            <w:tabs>
              <w:tab w:val="right" w:leader="dot" w:pos="3888"/>
            </w:tabs>
            <w:rPr>
              <w:rFonts w:eastAsiaTheme="minorEastAsia"/>
              <w:noProof/>
              <w:lang w:eastAsia="es-ES"/>
            </w:rPr>
          </w:pPr>
          <w:hyperlink w:anchor="_Toc36379110" w:history="1">
            <w:r w:rsidR="007C1299" w:rsidRPr="00325E3A">
              <w:rPr>
                <w:rStyle w:val="Lienhypertexte"/>
                <w:noProof/>
                <w:lang w:val="fr-FR"/>
              </w:rPr>
              <w:t>Objectifs et Portes</w:t>
            </w:r>
            <w:r w:rsidR="007C1299">
              <w:rPr>
                <w:noProof/>
                <w:webHidden/>
              </w:rPr>
              <w:tab/>
            </w:r>
            <w:r w:rsidR="007C1299">
              <w:rPr>
                <w:noProof/>
                <w:webHidden/>
              </w:rPr>
              <w:fldChar w:fldCharType="begin"/>
            </w:r>
            <w:r w:rsidR="007C1299">
              <w:rPr>
                <w:noProof/>
                <w:webHidden/>
              </w:rPr>
              <w:instrText xml:space="preserve"> PAGEREF _Toc36379110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1ADD7BB7" w14:textId="59684A6D" w:rsidR="007C1299" w:rsidRDefault="00B60359">
          <w:pPr>
            <w:pStyle w:val="TM3"/>
            <w:tabs>
              <w:tab w:val="right" w:leader="dot" w:pos="3888"/>
            </w:tabs>
            <w:rPr>
              <w:rFonts w:eastAsiaTheme="minorEastAsia"/>
              <w:noProof/>
              <w:lang w:eastAsia="es-ES"/>
            </w:rPr>
          </w:pPr>
          <w:hyperlink w:anchor="_Toc36379111" w:history="1">
            <w:r w:rsidR="007C1299" w:rsidRPr="00325E3A">
              <w:rPr>
                <w:rStyle w:val="Lienhypertexte"/>
                <w:noProof/>
                <w:lang w:val="fr-FR"/>
              </w:rPr>
              <w:t>Premières Impressions</w:t>
            </w:r>
            <w:r w:rsidR="007C1299">
              <w:rPr>
                <w:noProof/>
                <w:webHidden/>
              </w:rPr>
              <w:tab/>
            </w:r>
            <w:r w:rsidR="007C1299">
              <w:rPr>
                <w:noProof/>
                <w:webHidden/>
              </w:rPr>
              <w:fldChar w:fldCharType="begin"/>
            </w:r>
            <w:r w:rsidR="007C1299">
              <w:rPr>
                <w:noProof/>
                <w:webHidden/>
              </w:rPr>
              <w:instrText xml:space="preserve"> PAGEREF _Toc36379111 \h </w:instrText>
            </w:r>
            <w:r w:rsidR="007C1299">
              <w:rPr>
                <w:noProof/>
                <w:webHidden/>
              </w:rPr>
            </w:r>
            <w:r w:rsidR="007C1299">
              <w:rPr>
                <w:noProof/>
                <w:webHidden/>
              </w:rPr>
              <w:fldChar w:fldCharType="separate"/>
            </w:r>
            <w:r w:rsidR="007C1299">
              <w:rPr>
                <w:noProof/>
                <w:webHidden/>
              </w:rPr>
              <w:t>10</w:t>
            </w:r>
            <w:r w:rsidR="007C1299">
              <w:rPr>
                <w:noProof/>
                <w:webHidden/>
              </w:rPr>
              <w:fldChar w:fldCharType="end"/>
            </w:r>
          </w:hyperlink>
        </w:p>
        <w:p w14:paraId="3DDFD58D" w14:textId="72EB9463" w:rsidR="007C1299" w:rsidRDefault="00B60359">
          <w:pPr>
            <w:pStyle w:val="TM3"/>
            <w:tabs>
              <w:tab w:val="right" w:leader="dot" w:pos="3888"/>
            </w:tabs>
            <w:rPr>
              <w:rFonts w:eastAsiaTheme="minorEastAsia"/>
              <w:noProof/>
              <w:lang w:eastAsia="es-ES"/>
            </w:rPr>
          </w:pPr>
          <w:hyperlink w:anchor="_Toc36379112" w:history="1">
            <w:r w:rsidR="007C1299" w:rsidRPr="00325E3A">
              <w:rPr>
                <w:rStyle w:val="Lienhypertexte"/>
                <w:noProof/>
                <w:lang w:val="fr-FR"/>
              </w:rPr>
              <w:t>Ouvrir des Portes</w:t>
            </w:r>
            <w:r w:rsidR="007C1299">
              <w:rPr>
                <w:noProof/>
                <w:webHidden/>
              </w:rPr>
              <w:tab/>
            </w:r>
            <w:r w:rsidR="007C1299">
              <w:rPr>
                <w:noProof/>
                <w:webHidden/>
              </w:rPr>
              <w:fldChar w:fldCharType="begin"/>
            </w:r>
            <w:r w:rsidR="007C1299">
              <w:rPr>
                <w:noProof/>
                <w:webHidden/>
              </w:rPr>
              <w:instrText xml:space="preserve"> PAGEREF _Toc36379112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F10534B" w14:textId="5CBE9C62" w:rsidR="007C1299" w:rsidRDefault="00B60359">
          <w:pPr>
            <w:pStyle w:val="TM2"/>
            <w:tabs>
              <w:tab w:val="right" w:leader="dot" w:pos="3888"/>
            </w:tabs>
            <w:rPr>
              <w:rFonts w:eastAsiaTheme="minorEastAsia"/>
              <w:noProof/>
              <w:lang w:eastAsia="es-ES"/>
            </w:rPr>
          </w:pPr>
          <w:hyperlink w:anchor="_Toc36379113" w:history="1">
            <w:r w:rsidR="007C1299" w:rsidRPr="00325E3A">
              <w:rPr>
                <w:rStyle w:val="Lienhypertexte"/>
                <w:noProof/>
                <w:lang w:val="fr-FR"/>
              </w:rPr>
              <w:t>Combat</w:t>
            </w:r>
            <w:r w:rsidR="007C1299">
              <w:rPr>
                <w:noProof/>
                <w:webHidden/>
              </w:rPr>
              <w:tab/>
            </w:r>
            <w:r w:rsidR="007C1299">
              <w:rPr>
                <w:noProof/>
                <w:webHidden/>
              </w:rPr>
              <w:fldChar w:fldCharType="begin"/>
            </w:r>
            <w:r w:rsidR="007C1299">
              <w:rPr>
                <w:noProof/>
                <w:webHidden/>
              </w:rPr>
              <w:instrText xml:space="preserve"> PAGEREF _Toc36379113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058529E" w14:textId="5E9FE2EC" w:rsidR="007C1299" w:rsidRDefault="00B60359">
          <w:pPr>
            <w:pStyle w:val="TM2"/>
            <w:tabs>
              <w:tab w:val="right" w:leader="dot" w:pos="3888"/>
            </w:tabs>
            <w:rPr>
              <w:rFonts w:eastAsiaTheme="minorEastAsia"/>
              <w:noProof/>
              <w:lang w:eastAsia="es-ES"/>
            </w:rPr>
          </w:pPr>
          <w:hyperlink w:anchor="_Toc36379114" w:history="1">
            <w:r w:rsidR="007C1299" w:rsidRPr="00325E3A">
              <w:rPr>
                <w:rStyle w:val="Lienhypertexte"/>
                <w:noProof/>
                <w:lang w:val="fr-FR"/>
              </w:rPr>
              <w:t>Blessures et santé</w:t>
            </w:r>
            <w:r w:rsidR="007C1299">
              <w:rPr>
                <w:noProof/>
                <w:webHidden/>
              </w:rPr>
              <w:tab/>
            </w:r>
            <w:r w:rsidR="007C1299">
              <w:rPr>
                <w:noProof/>
                <w:webHidden/>
              </w:rPr>
              <w:fldChar w:fldCharType="begin"/>
            </w:r>
            <w:r w:rsidR="007C1299">
              <w:rPr>
                <w:noProof/>
                <w:webHidden/>
              </w:rPr>
              <w:instrText xml:space="preserve"> PAGEREF _Toc36379114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766403B" w14:textId="7B409BC7" w:rsidR="007C1299" w:rsidRDefault="00B60359">
          <w:pPr>
            <w:pStyle w:val="TM2"/>
            <w:tabs>
              <w:tab w:val="right" w:leader="dot" w:pos="3888"/>
            </w:tabs>
            <w:rPr>
              <w:rFonts w:eastAsiaTheme="minorEastAsia"/>
              <w:noProof/>
              <w:lang w:eastAsia="es-ES"/>
            </w:rPr>
          </w:pPr>
          <w:hyperlink w:anchor="_Toc36379115" w:history="1">
            <w:r w:rsidR="007C1299" w:rsidRPr="00325E3A">
              <w:rPr>
                <w:rStyle w:val="Lienhypertexte"/>
                <w:noProof/>
                <w:lang w:val="fr-FR"/>
              </w:rPr>
              <w:t>Equipement</w:t>
            </w:r>
            <w:r w:rsidR="007C1299">
              <w:rPr>
                <w:noProof/>
                <w:webHidden/>
              </w:rPr>
              <w:tab/>
            </w:r>
            <w:r w:rsidR="007C1299">
              <w:rPr>
                <w:noProof/>
                <w:webHidden/>
              </w:rPr>
              <w:fldChar w:fldCharType="begin"/>
            </w:r>
            <w:r w:rsidR="007C1299">
              <w:rPr>
                <w:noProof/>
                <w:webHidden/>
              </w:rPr>
              <w:instrText xml:space="preserve"> PAGEREF _Toc36379115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8BAE030" w14:textId="7C395E94" w:rsidR="007C1299" w:rsidRDefault="00B60359">
          <w:pPr>
            <w:pStyle w:val="TM2"/>
            <w:tabs>
              <w:tab w:val="right" w:leader="dot" w:pos="3888"/>
            </w:tabs>
            <w:rPr>
              <w:rFonts w:eastAsiaTheme="minorEastAsia"/>
              <w:noProof/>
              <w:lang w:eastAsia="es-ES"/>
            </w:rPr>
          </w:pPr>
          <w:hyperlink w:anchor="_Toc36379116" w:history="1">
            <w:r w:rsidR="007C1299" w:rsidRPr="00325E3A">
              <w:rPr>
                <w:rStyle w:val="Lienhypertexte"/>
                <w:noProof/>
                <w:lang w:val="fr-FR"/>
              </w:rPr>
              <w:t>Etats</w:t>
            </w:r>
            <w:r w:rsidR="007C1299">
              <w:rPr>
                <w:noProof/>
                <w:webHidden/>
              </w:rPr>
              <w:tab/>
            </w:r>
            <w:r w:rsidR="007C1299">
              <w:rPr>
                <w:noProof/>
                <w:webHidden/>
              </w:rPr>
              <w:fldChar w:fldCharType="begin"/>
            </w:r>
            <w:r w:rsidR="007C1299">
              <w:rPr>
                <w:noProof/>
                <w:webHidden/>
              </w:rPr>
              <w:instrText xml:space="preserve"> PAGEREF _Toc36379116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44377997" w14:textId="04ECDFC3" w:rsidR="007C1299" w:rsidRDefault="00B60359">
          <w:pPr>
            <w:pStyle w:val="TM2"/>
            <w:tabs>
              <w:tab w:val="right" w:leader="dot" w:pos="3888"/>
            </w:tabs>
            <w:rPr>
              <w:rFonts w:eastAsiaTheme="minorEastAsia"/>
              <w:noProof/>
              <w:lang w:eastAsia="es-ES"/>
            </w:rPr>
          </w:pPr>
          <w:hyperlink w:anchor="_Toc36379117" w:history="1">
            <w:r w:rsidR="007C1299" w:rsidRPr="00325E3A">
              <w:rPr>
                <w:rStyle w:val="Lienhypertexte"/>
                <w:noProof/>
                <w:lang w:val="fr-FR"/>
              </w:rPr>
              <w:t>L’Expérience</w:t>
            </w:r>
            <w:r w:rsidR="007C1299">
              <w:rPr>
                <w:noProof/>
                <w:webHidden/>
              </w:rPr>
              <w:tab/>
            </w:r>
            <w:r w:rsidR="007C1299">
              <w:rPr>
                <w:noProof/>
                <w:webHidden/>
              </w:rPr>
              <w:fldChar w:fldCharType="begin"/>
            </w:r>
            <w:r w:rsidR="007C1299">
              <w:rPr>
                <w:noProof/>
                <w:webHidden/>
              </w:rPr>
              <w:instrText xml:space="preserve"> PAGEREF _Toc36379117 \h </w:instrText>
            </w:r>
            <w:r w:rsidR="007C1299">
              <w:rPr>
                <w:noProof/>
                <w:webHidden/>
              </w:rPr>
            </w:r>
            <w:r w:rsidR="007C1299">
              <w:rPr>
                <w:noProof/>
                <w:webHidden/>
              </w:rPr>
              <w:fldChar w:fldCharType="separate"/>
            </w:r>
            <w:r w:rsidR="007C1299">
              <w:rPr>
                <w:noProof/>
                <w:webHidden/>
              </w:rPr>
              <w:t>11</w:t>
            </w:r>
            <w:r w:rsidR="007C1299">
              <w:rPr>
                <w:noProof/>
                <w:webHidden/>
              </w:rPr>
              <w:fldChar w:fldCharType="end"/>
            </w:r>
          </w:hyperlink>
        </w:p>
        <w:p w14:paraId="1F405BC4" w14:textId="6B0EA8C8" w:rsidR="007C1299" w:rsidRDefault="00B60359">
          <w:pPr>
            <w:pStyle w:val="TM1"/>
            <w:tabs>
              <w:tab w:val="right" w:leader="dot" w:pos="3888"/>
            </w:tabs>
            <w:rPr>
              <w:rFonts w:eastAsiaTheme="minorEastAsia"/>
              <w:noProof/>
              <w:lang w:eastAsia="es-ES"/>
            </w:rPr>
          </w:pPr>
          <w:hyperlink w:anchor="_Toc36379118" w:history="1">
            <w:r w:rsidR="007C1299" w:rsidRPr="00325E3A">
              <w:rPr>
                <w:rStyle w:val="Lienhypertexte"/>
                <w:noProof/>
              </w:rPr>
              <w:t>Chapitre Trois : Les Règles des Ferae</w:t>
            </w:r>
            <w:r w:rsidR="007C1299">
              <w:rPr>
                <w:noProof/>
                <w:webHidden/>
              </w:rPr>
              <w:tab/>
            </w:r>
            <w:r w:rsidR="007C1299">
              <w:rPr>
                <w:noProof/>
                <w:webHidden/>
              </w:rPr>
              <w:fldChar w:fldCharType="begin"/>
            </w:r>
            <w:r w:rsidR="007C1299">
              <w:rPr>
                <w:noProof/>
                <w:webHidden/>
              </w:rPr>
              <w:instrText xml:space="preserve"> PAGEREF _Toc36379118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0D33BE" w14:textId="17904034" w:rsidR="007C1299" w:rsidRDefault="00B60359">
          <w:pPr>
            <w:pStyle w:val="TM2"/>
            <w:tabs>
              <w:tab w:val="right" w:leader="dot" w:pos="3888"/>
            </w:tabs>
            <w:rPr>
              <w:rFonts w:eastAsiaTheme="minorEastAsia"/>
              <w:noProof/>
              <w:lang w:eastAsia="es-ES"/>
            </w:rPr>
          </w:pPr>
          <w:hyperlink w:anchor="_Toc36379119" w:history="1">
            <w:r w:rsidR="007C1299" w:rsidRPr="00325E3A">
              <w:rPr>
                <w:rStyle w:val="Lienhypertexte"/>
                <w:noProof/>
                <w:lang w:val="fr-FR"/>
              </w:rPr>
              <w:t>L’Âme des Ferae</w:t>
            </w:r>
            <w:r w:rsidR="007C1299">
              <w:rPr>
                <w:noProof/>
                <w:webHidden/>
              </w:rPr>
              <w:tab/>
            </w:r>
            <w:r w:rsidR="007C1299">
              <w:rPr>
                <w:noProof/>
                <w:webHidden/>
              </w:rPr>
              <w:fldChar w:fldCharType="begin"/>
            </w:r>
            <w:r w:rsidR="007C1299">
              <w:rPr>
                <w:noProof/>
                <w:webHidden/>
              </w:rPr>
              <w:instrText xml:space="preserve"> PAGEREF _Toc36379119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C86A2B7" w14:textId="59BE42A6" w:rsidR="007C1299" w:rsidRDefault="00B60359">
          <w:pPr>
            <w:pStyle w:val="TM3"/>
            <w:tabs>
              <w:tab w:val="right" w:leader="dot" w:pos="3888"/>
            </w:tabs>
            <w:rPr>
              <w:rFonts w:eastAsiaTheme="minorEastAsia"/>
              <w:noProof/>
              <w:lang w:eastAsia="es-ES"/>
            </w:rPr>
          </w:pPr>
          <w:hyperlink w:anchor="_Toc36379120" w:history="1">
            <w:r w:rsidR="007C1299" w:rsidRPr="00325E3A">
              <w:rPr>
                <w:rStyle w:val="Lienhypertexte"/>
                <w:noProof/>
                <w:lang w:val="fr-FR"/>
              </w:rPr>
              <w:t>Ancres</w:t>
            </w:r>
            <w:r w:rsidR="007C1299">
              <w:rPr>
                <w:noProof/>
                <w:webHidden/>
              </w:rPr>
              <w:tab/>
            </w:r>
            <w:r w:rsidR="007C1299">
              <w:rPr>
                <w:noProof/>
                <w:webHidden/>
              </w:rPr>
              <w:fldChar w:fldCharType="begin"/>
            </w:r>
            <w:r w:rsidR="007C1299">
              <w:rPr>
                <w:noProof/>
                <w:webHidden/>
              </w:rPr>
              <w:instrText xml:space="preserve"> PAGEREF _Toc36379120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41D2425" w14:textId="55286540" w:rsidR="007C1299" w:rsidRDefault="00B60359">
          <w:pPr>
            <w:pStyle w:val="TM3"/>
            <w:tabs>
              <w:tab w:val="right" w:leader="dot" w:pos="3888"/>
            </w:tabs>
            <w:rPr>
              <w:rFonts w:eastAsiaTheme="minorEastAsia"/>
              <w:noProof/>
              <w:lang w:eastAsia="es-ES"/>
            </w:rPr>
          </w:pPr>
          <w:hyperlink w:anchor="_Toc36379121" w:history="1">
            <w:r w:rsidR="007C1299" w:rsidRPr="00325E3A">
              <w:rPr>
                <w:rStyle w:val="Lienhypertexte"/>
                <w:noProof/>
                <w:lang w:val="fr-FR"/>
              </w:rPr>
              <w:t>La Meute</w:t>
            </w:r>
            <w:r w:rsidR="007C1299">
              <w:rPr>
                <w:noProof/>
                <w:webHidden/>
              </w:rPr>
              <w:tab/>
            </w:r>
            <w:r w:rsidR="007C1299">
              <w:rPr>
                <w:noProof/>
                <w:webHidden/>
              </w:rPr>
              <w:fldChar w:fldCharType="begin"/>
            </w:r>
            <w:r w:rsidR="007C1299">
              <w:rPr>
                <w:noProof/>
                <w:webHidden/>
              </w:rPr>
              <w:instrText xml:space="preserve"> PAGEREF _Toc36379121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2D006BDF" w14:textId="7F832466" w:rsidR="007C1299" w:rsidRDefault="00B60359">
          <w:pPr>
            <w:pStyle w:val="TM3"/>
            <w:tabs>
              <w:tab w:val="right" w:leader="dot" w:pos="3888"/>
            </w:tabs>
            <w:rPr>
              <w:rFonts w:eastAsiaTheme="minorEastAsia"/>
              <w:noProof/>
              <w:lang w:eastAsia="es-ES"/>
            </w:rPr>
          </w:pPr>
          <w:hyperlink w:anchor="_Toc36379122" w:history="1">
            <w:r w:rsidR="007C1299" w:rsidRPr="00325E3A">
              <w:rPr>
                <w:rStyle w:val="Lienhypertexte"/>
                <w:noProof/>
                <w:lang w:val="fr-FR"/>
              </w:rPr>
              <w:t>Le Totem</w:t>
            </w:r>
            <w:r w:rsidR="007C1299">
              <w:rPr>
                <w:noProof/>
                <w:webHidden/>
              </w:rPr>
              <w:tab/>
            </w:r>
            <w:r w:rsidR="007C1299">
              <w:rPr>
                <w:noProof/>
                <w:webHidden/>
              </w:rPr>
              <w:fldChar w:fldCharType="begin"/>
            </w:r>
            <w:r w:rsidR="007C1299">
              <w:rPr>
                <w:noProof/>
                <w:webHidden/>
              </w:rPr>
              <w:instrText xml:space="preserve"> PAGEREF _Toc36379122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43707FB" w14:textId="0A24306E" w:rsidR="007C1299" w:rsidRDefault="00B60359">
          <w:pPr>
            <w:pStyle w:val="TM3"/>
            <w:tabs>
              <w:tab w:val="right" w:leader="dot" w:pos="3888"/>
            </w:tabs>
            <w:rPr>
              <w:rFonts w:eastAsiaTheme="minorEastAsia"/>
              <w:noProof/>
              <w:lang w:eastAsia="es-ES"/>
            </w:rPr>
          </w:pPr>
          <w:hyperlink w:anchor="_Toc36379123" w:history="1">
            <w:r w:rsidR="007C1299" w:rsidRPr="00325E3A">
              <w:rPr>
                <w:rStyle w:val="Lienhypertexte"/>
                <w:noProof/>
                <w:lang w:val="fr-FR"/>
              </w:rPr>
              <w:t>L’Instinct Primal</w:t>
            </w:r>
            <w:r w:rsidR="007C1299">
              <w:rPr>
                <w:noProof/>
                <w:webHidden/>
              </w:rPr>
              <w:tab/>
            </w:r>
            <w:r w:rsidR="007C1299">
              <w:rPr>
                <w:noProof/>
                <w:webHidden/>
              </w:rPr>
              <w:fldChar w:fldCharType="begin"/>
            </w:r>
            <w:r w:rsidR="007C1299">
              <w:rPr>
                <w:noProof/>
                <w:webHidden/>
              </w:rPr>
              <w:instrText xml:space="preserve"> PAGEREF _Toc36379123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E39E3FA" w14:textId="381B538D" w:rsidR="007C1299" w:rsidRDefault="00B60359">
          <w:pPr>
            <w:pStyle w:val="TM2"/>
            <w:tabs>
              <w:tab w:val="right" w:leader="dot" w:pos="3888"/>
            </w:tabs>
            <w:rPr>
              <w:rFonts w:eastAsiaTheme="minorEastAsia"/>
              <w:noProof/>
              <w:lang w:eastAsia="es-ES"/>
            </w:rPr>
          </w:pPr>
          <w:hyperlink w:anchor="_Toc36379124" w:history="1">
            <w:r w:rsidR="007C1299" w:rsidRPr="00325E3A">
              <w:rPr>
                <w:rStyle w:val="Lienhypertexte"/>
                <w:noProof/>
                <w:lang w:val="fr-FR"/>
              </w:rPr>
              <w:t>Le Corps des Ferae</w:t>
            </w:r>
            <w:r w:rsidR="007C1299">
              <w:rPr>
                <w:noProof/>
                <w:webHidden/>
              </w:rPr>
              <w:tab/>
            </w:r>
            <w:r w:rsidR="007C1299">
              <w:rPr>
                <w:noProof/>
                <w:webHidden/>
              </w:rPr>
              <w:fldChar w:fldCharType="begin"/>
            </w:r>
            <w:r w:rsidR="007C1299">
              <w:rPr>
                <w:noProof/>
                <w:webHidden/>
              </w:rPr>
              <w:instrText xml:space="preserve"> PAGEREF _Toc36379124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DEBC5B7" w14:textId="232FBA36" w:rsidR="007C1299" w:rsidRDefault="00B60359">
          <w:pPr>
            <w:pStyle w:val="TM3"/>
            <w:tabs>
              <w:tab w:val="right" w:leader="dot" w:pos="3888"/>
            </w:tabs>
            <w:rPr>
              <w:rFonts w:eastAsiaTheme="minorEastAsia"/>
              <w:noProof/>
              <w:lang w:eastAsia="es-ES"/>
            </w:rPr>
          </w:pPr>
          <w:hyperlink w:anchor="_Toc36379125" w:history="1">
            <w:r w:rsidR="007C1299" w:rsidRPr="00325E3A">
              <w:rPr>
                <w:rStyle w:val="Lienhypertexte"/>
                <w:noProof/>
                <w:lang w:val="fr-FR"/>
              </w:rPr>
              <w:t>Régénération</w:t>
            </w:r>
            <w:r w:rsidR="007C1299">
              <w:rPr>
                <w:noProof/>
                <w:webHidden/>
              </w:rPr>
              <w:tab/>
            </w:r>
            <w:r w:rsidR="007C1299">
              <w:rPr>
                <w:noProof/>
                <w:webHidden/>
              </w:rPr>
              <w:fldChar w:fldCharType="begin"/>
            </w:r>
            <w:r w:rsidR="007C1299">
              <w:rPr>
                <w:noProof/>
                <w:webHidden/>
              </w:rPr>
              <w:instrText xml:space="preserve"> PAGEREF _Toc36379125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90CB36D" w14:textId="11DED7D4" w:rsidR="007C1299" w:rsidRDefault="00B60359">
          <w:pPr>
            <w:pStyle w:val="TM3"/>
            <w:tabs>
              <w:tab w:val="right" w:leader="dot" w:pos="3888"/>
            </w:tabs>
            <w:rPr>
              <w:rFonts w:eastAsiaTheme="minorEastAsia"/>
              <w:noProof/>
              <w:lang w:eastAsia="es-ES"/>
            </w:rPr>
          </w:pPr>
          <w:hyperlink w:anchor="_Toc36379126" w:history="1">
            <w:r w:rsidR="007C1299" w:rsidRPr="00325E3A">
              <w:rPr>
                <w:rStyle w:val="Lienhypertexte"/>
                <w:noProof/>
                <w:lang w:val="fr-FR"/>
              </w:rPr>
              <w:t>Sens</w:t>
            </w:r>
            <w:r w:rsidR="007C1299">
              <w:rPr>
                <w:noProof/>
                <w:webHidden/>
              </w:rPr>
              <w:tab/>
            </w:r>
            <w:r w:rsidR="007C1299">
              <w:rPr>
                <w:noProof/>
                <w:webHidden/>
              </w:rPr>
              <w:fldChar w:fldCharType="begin"/>
            </w:r>
            <w:r w:rsidR="007C1299">
              <w:rPr>
                <w:noProof/>
                <w:webHidden/>
              </w:rPr>
              <w:instrText xml:space="preserve"> PAGEREF _Toc36379126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74C5468" w14:textId="58B84B25" w:rsidR="007C1299" w:rsidRDefault="00B60359">
          <w:pPr>
            <w:pStyle w:val="TM3"/>
            <w:tabs>
              <w:tab w:val="right" w:leader="dot" w:pos="3888"/>
            </w:tabs>
            <w:rPr>
              <w:rFonts w:eastAsiaTheme="minorEastAsia"/>
              <w:noProof/>
              <w:lang w:eastAsia="es-ES"/>
            </w:rPr>
          </w:pPr>
          <w:hyperlink w:anchor="_Toc36379127" w:history="1">
            <w:r w:rsidR="007C1299" w:rsidRPr="00325E3A">
              <w:rPr>
                <w:rStyle w:val="Lienhypertexte"/>
                <w:noProof/>
                <w:lang w:val="fr-FR"/>
              </w:rPr>
              <w:t>Métamorphose</w:t>
            </w:r>
            <w:r w:rsidR="007C1299">
              <w:rPr>
                <w:noProof/>
                <w:webHidden/>
              </w:rPr>
              <w:tab/>
            </w:r>
            <w:r w:rsidR="007C1299">
              <w:rPr>
                <w:noProof/>
                <w:webHidden/>
              </w:rPr>
              <w:fldChar w:fldCharType="begin"/>
            </w:r>
            <w:r w:rsidR="007C1299">
              <w:rPr>
                <w:noProof/>
                <w:webHidden/>
              </w:rPr>
              <w:instrText xml:space="preserve"> PAGEREF _Toc36379127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464F04B4" w14:textId="6775355C" w:rsidR="007C1299" w:rsidRDefault="00B60359">
          <w:pPr>
            <w:pStyle w:val="TM3"/>
            <w:tabs>
              <w:tab w:val="right" w:leader="dot" w:pos="3888"/>
            </w:tabs>
            <w:rPr>
              <w:rFonts w:eastAsiaTheme="minorEastAsia"/>
              <w:noProof/>
              <w:lang w:eastAsia="es-ES"/>
            </w:rPr>
          </w:pPr>
          <w:hyperlink w:anchor="_Toc36379128" w:history="1">
            <w:r w:rsidR="007C1299" w:rsidRPr="00325E3A">
              <w:rPr>
                <w:rStyle w:val="Lienhypertexte"/>
                <w:noProof/>
                <w:lang w:val="fr-FR"/>
              </w:rPr>
              <w:t>Les Formes</w:t>
            </w:r>
            <w:r w:rsidR="007C1299">
              <w:rPr>
                <w:noProof/>
                <w:webHidden/>
              </w:rPr>
              <w:tab/>
            </w:r>
            <w:r w:rsidR="007C1299">
              <w:rPr>
                <w:noProof/>
                <w:webHidden/>
              </w:rPr>
              <w:fldChar w:fldCharType="begin"/>
            </w:r>
            <w:r w:rsidR="007C1299">
              <w:rPr>
                <w:noProof/>
                <w:webHidden/>
              </w:rPr>
              <w:instrText xml:space="preserve"> PAGEREF _Toc36379128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744F05" w14:textId="21C71647" w:rsidR="007C1299" w:rsidRDefault="00B60359">
          <w:pPr>
            <w:pStyle w:val="TM2"/>
            <w:tabs>
              <w:tab w:val="right" w:leader="dot" w:pos="3888"/>
            </w:tabs>
            <w:rPr>
              <w:rFonts w:eastAsiaTheme="minorEastAsia"/>
              <w:noProof/>
              <w:lang w:eastAsia="es-ES"/>
            </w:rPr>
          </w:pPr>
          <w:hyperlink w:anchor="_Toc36379129" w:history="1">
            <w:r w:rsidR="007C1299" w:rsidRPr="00325E3A">
              <w:rPr>
                <w:rStyle w:val="Lienhypertexte"/>
                <w:noProof/>
                <w:lang w:val="fr-FR"/>
              </w:rPr>
              <w:t>Esprit des Ferae</w:t>
            </w:r>
            <w:r w:rsidR="007C1299">
              <w:rPr>
                <w:noProof/>
                <w:webHidden/>
              </w:rPr>
              <w:tab/>
            </w:r>
            <w:r w:rsidR="007C1299">
              <w:rPr>
                <w:noProof/>
                <w:webHidden/>
              </w:rPr>
              <w:fldChar w:fldCharType="begin"/>
            </w:r>
            <w:r w:rsidR="007C1299">
              <w:rPr>
                <w:noProof/>
                <w:webHidden/>
              </w:rPr>
              <w:instrText xml:space="preserve"> PAGEREF _Toc36379129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90866A7" w14:textId="09505280" w:rsidR="007C1299" w:rsidRDefault="00B60359">
          <w:pPr>
            <w:pStyle w:val="TM3"/>
            <w:tabs>
              <w:tab w:val="right" w:leader="dot" w:pos="3888"/>
            </w:tabs>
            <w:rPr>
              <w:rFonts w:eastAsiaTheme="minorEastAsia"/>
              <w:noProof/>
              <w:lang w:eastAsia="es-ES"/>
            </w:rPr>
          </w:pPr>
          <w:hyperlink w:anchor="_Toc36379130" w:history="1">
            <w:r w:rsidR="007C1299" w:rsidRPr="00325E3A">
              <w:rPr>
                <w:rStyle w:val="Lienhypertexte"/>
                <w:noProof/>
                <w:lang w:val="fr-FR"/>
              </w:rPr>
              <w:t>Renommée</w:t>
            </w:r>
            <w:r w:rsidR="007C1299">
              <w:rPr>
                <w:noProof/>
                <w:webHidden/>
              </w:rPr>
              <w:tab/>
            </w:r>
            <w:r w:rsidR="007C1299">
              <w:rPr>
                <w:noProof/>
                <w:webHidden/>
              </w:rPr>
              <w:fldChar w:fldCharType="begin"/>
            </w:r>
            <w:r w:rsidR="007C1299">
              <w:rPr>
                <w:noProof/>
                <w:webHidden/>
              </w:rPr>
              <w:instrText xml:space="preserve"> PAGEREF _Toc36379130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2570DD5" w14:textId="7ACB89A3" w:rsidR="007C1299" w:rsidRDefault="00B60359">
          <w:pPr>
            <w:pStyle w:val="TM3"/>
            <w:tabs>
              <w:tab w:val="right" w:leader="dot" w:pos="3888"/>
            </w:tabs>
            <w:rPr>
              <w:rFonts w:eastAsiaTheme="minorEastAsia"/>
              <w:noProof/>
              <w:lang w:eastAsia="es-ES"/>
            </w:rPr>
          </w:pPr>
          <w:hyperlink w:anchor="_Toc36379131" w:history="1">
            <w:r w:rsidR="007C1299" w:rsidRPr="00325E3A">
              <w:rPr>
                <w:rStyle w:val="Lienhypertexte"/>
                <w:noProof/>
                <w:lang w:val="fr-FR"/>
              </w:rPr>
              <w:t>Essence</w:t>
            </w:r>
            <w:r w:rsidR="007C1299">
              <w:rPr>
                <w:noProof/>
                <w:webHidden/>
              </w:rPr>
              <w:tab/>
            </w:r>
            <w:r w:rsidR="007C1299">
              <w:rPr>
                <w:noProof/>
                <w:webHidden/>
              </w:rPr>
              <w:fldChar w:fldCharType="begin"/>
            </w:r>
            <w:r w:rsidR="007C1299">
              <w:rPr>
                <w:noProof/>
                <w:webHidden/>
              </w:rPr>
              <w:instrText xml:space="preserve"> PAGEREF _Toc36379131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0BA4CD7" w14:textId="18270DCD" w:rsidR="007C1299" w:rsidRDefault="00B60359">
          <w:pPr>
            <w:pStyle w:val="TM3"/>
            <w:tabs>
              <w:tab w:val="right" w:leader="dot" w:pos="3888"/>
            </w:tabs>
            <w:rPr>
              <w:rFonts w:eastAsiaTheme="minorEastAsia"/>
              <w:noProof/>
              <w:lang w:eastAsia="es-ES"/>
            </w:rPr>
          </w:pPr>
          <w:hyperlink w:anchor="_Toc36379132" w:history="1">
            <w:r w:rsidR="007C1299" w:rsidRPr="00325E3A">
              <w:rPr>
                <w:rStyle w:val="Lienhypertexte"/>
                <w:noProof/>
                <w:lang w:val="fr-FR"/>
              </w:rPr>
              <w:t>Outrepasser</w:t>
            </w:r>
            <w:r w:rsidR="007C1299">
              <w:rPr>
                <w:noProof/>
                <w:webHidden/>
              </w:rPr>
              <w:tab/>
            </w:r>
            <w:r w:rsidR="007C1299">
              <w:rPr>
                <w:noProof/>
                <w:webHidden/>
              </w:rPr>
              <w:fldChar w:fldCharType="begin"/>
            </w:r>
            <w:r w:rsidR="007C1299">
              <w:rPr>
                <w:noProof/>
                <w:webHidden/>
              </w:rPr>
              <w:instrText xml:space="preserve"> PAGEREF _Toc36379132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6622B13E" w14:textId="085E3E56" w:rsidR="007C1299" w:rsidRDefault="00B60359">
          <w:pPr>
            <w:pStyle w:val="TM3"/>
            <w:tabs>
              <w:tab w:val="right" w:leader="dot" w:pos="3888"/>
            </w:tabs>
            <w:rPr>
              <w:rFonts w:eastAsiaTheme="minorEastAsia"/>
              <w:noProof/>
              <w:lang w:eastAsia="es-ES"/>
            </w:rPr>
          </w:pPr>
          <w:hyperlink w:anchor="_Toc36379133" w:history="1">
            <w:r w:rsidR="007C1299" w:rsidRPr="00325E3A">
              <w:rPr>
                <w:rStyle w:val="Lienhypertexte"/>
                <w:noProof/>
                <w:lang w:val="fr-FR"/>
              </w:rPr>
              <w:t>Les Faiblesses</w:t>
            </w:r>
            <w:r w:rsidR="007C1299">
              <w:rPr>
                <w:noProof/>
                <w:webHidden/>
              </w:rPr>
              <w:tab/>
            </w:r>
            <w:r w:rsidR="007C1299">
              <w:rPr>
                <w:noProof/>
                <w:webHidden/>
              </w:rPr>
              <w:fldChar w:fldCharType="begin"/>
            </w:r>
            <w:r w:rsidR="007C1299">
              <w:rPr>
                <w:noProof/>
                <w:webHidden/>
              </w:rPr>
              <w:instrText xml:space="preserve"> PAGEREF _Toc36379133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5BF67FE6" w14:textId="738DF947" w:rsidR="007C1299" w:rsidRDefault="00B60359">
          <w:pPr>
            <w:pStyle w:val="TM2"/>
            <w:tabs>
              <w:tab w:val="right" w:leader="dot" w:pos="3888"/>
            </w:tabs>
            <w:rPr>
              <w:rFonts w:eastAsiaTheme="minorEastAsia"/>
              <w:noProof/>
              <w:lang w:eastAsia="es-ES"/>
            </w:rPr>
          </w:pPr>
          <w:hyperlink w:anchor="_Toc36379134" w:history="1">
            <w:r w:rsidR="007C1299" w:rsidRPr="00325E3A">
              <w:rPr>
                <w:rStyle w:val="Lienhypertexte"/>
                <w:noProof/>
                <w:lang w:val="fr-FR"/>
              </w:rPr>
              <w:t>Les Déclencheurs</w:t>
            </w:r>
            <w:r w:rsidR="007C1299">
              <w:rPr>
                <w:noProof/>
                <w:webHidden/>
              </w:rPr>
              <w:tab/>
            </w:r>
            <w:r w:rsidR="007C1299">
              <w:rPr>
                <w:noProof/>
                <w:webHidden/>
              </w:rPr>
              <w:fldChar w:fldCharType="begin"/>
            </w:r>
            <w:r w:rsidR="007C1299">
              <w:rPr>
                <w:noProof/>
                <w:webHidden/>
              </w:rPr>
              <w:instrText xml:space="preserve"> PAGEREF _Toc36379134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1A95755F" w14:textId="7A5D29AF" w:rsidR="007C1299" w:rsidRDefault="00B60359">
          <w:pPr>
            <w:pStyle w:val="TM3"/>
            <w:tabs>
              <w:tab w:val="right" w:leader="dot" w:pos="3888"/>
            </w:tabs>
            <w:rPr>
              <w:rFonts w:eastAsiaTheme="minorEastAsia"/>
              <w:noProof/>
              <w:lang w:eastAsia="es-ES"/>
            </w:rPr>
          </w:pPr>
          <w:hyperlink w:anchor="_Toc36379135" w:history="1">
            <w:r w:rsidR="007C1299" w:rsidRPr="00325E3A">
              <w:rPr>
                <w:rStyle w:val="Lienhypertexte"/>
                <w:noProof/>
                <w:lang w:val="fr-FR"/>
              </w:rPr>
              <w:t>Harmonie</w:t>
            </w:r>
            <w:r w:rsidR="007C1299">
              <w:rPr>
                <w:noProof/>
                <w:webHidden/>
              </w:rPr>
              <w:tab/>
            </w:r>
            <w:r w:rsidR="007C1299">
              <w:rPr>
                <w:noProof/>
                <w:webHidden/>
              </w:rPr>
              <w:fldChar w:fldCharType="begin"/>
            </w:r>
            <w:r w:rsidR="007C1299">
              <w:rPr>
                <w:noProof/>
                <w:webHidden/>
              </w:rPr>
              <w:instrText xml:space="preserve"> PAGEREF _Toc36379135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2C476AE" w14:textId="7C91BBAD" w:rsidR="007C1299" w:rsidRDefault="00B60359">
          <w:pPr>
            <w:pStyle w:val="TM3"/>
            <w:tabs>
              <w:tab w:val="right" w:leader="dot" w:pos="3888"/>
            </w:tabs>
            <w:rPr>
              <w:rFonts w:eastAsiaTheme="minorEastAsia"/>
              <w:noProof/>
              <w:lang w:eastAsia="es-ES"/>
            </w:rPr>
          </w:pPr>
          <w:hyperlink w:anchor="_Toc36379136" w:history="1">
            <w:r w:rsidR="007C1299" w:rsidRPr="00325E3A">
              <w:rPr>
                <w:rStyle w:val="Lienhypertexte"/>
                <w:noProof/>
                <w:lang w:val="fr-FR"/>
              </w:rPr>
              <w:t>Atouts</w:t>
            </w:r>
            <w:r w:rsidR="007C1299">
              <w:rPr>
                <w:noProof/>
                <w:webHidden/>
              </w:rPr>
              <w:tab/>
            </w:r>
            <w:r w:rsidR="007C1299">
              <w:rPr>
                <w:noProof/>
                <w:webHidden/>
              </w:rPr>
              <w:fldChar w:fldCharType="begin"/>
            </w:r>
            <w:r w:rsidR="007C1299">
              <w:rPr>
                <w:noProof/>
                <w:webHidden/>
              </w:rPr>
              <w:instrText xml:space="preserve"> PAGEREF _Toc36379136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609E1C0" w14:textId="2FBC0F0C" w:rsidR="007C1299" w:rsidRDefault="00B60359">
          <w:pPr>
            <w:pStyle w:val="TM2"/>
            <w:tabs>
              <w:tab w:val="right" w:leader="dot" w:pos="3888"/>
            </w:tabs>
            <w:rPr>
              <w:rFonts w:eastAsiaTheme="minorEastAsia"/>
              <w:noProof/>
              <w:lang w:eastAsia="es-ES"/>
            </w:rPr>
          </w:pPr>
          <w:hyperlink w:anchor="_Toc36379137" w:history="1">
            <w:r w:rsidR="007C1299" w:rsidRPr="00325E3A">
              <w:rPr>
                <w:rStyle w:val="Lienhypertexte"/>
                <w:noProof/>
                <w:lang w:val="fr-FR"/>
              </w:rPr>
              <w:t>Magie Spirituelle</w:t>
            </w:r>
            <w:r w:rsidR="007C1299">
              <w:rPr>
                <w:noProof/>
                <w:webHidden/>
              </w:rPr>
              <w:tab/>
            </w:r>
            <w:r w:rsidR="007C1299">
              <w:rPr>
                <w:noProof/>
                <w:webHidden/>
              </w:rPr>
              <w:fldChar w:fldCharType="begin"/>
            </w:r>
            <w:r w:rsidR="007C1299">
              <w:rPr>
                <w:noProof/>
                <w:webHidden/>
              </w:rPr>
              <w:instrText xml:space="preserve"> PAGEREF _Toc36379137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74267C5B" w14:textId="4856724D" w:rsidR="007C1299" w:rsidRDefault="00B60359">
          <w:pPr>
            <w:pStyle w:val="TM3"/>
            <w:tabs>
              <w:tab w:val="right" w:leader="dot" w:pos="3888"/>
            </w:tabs>
            <w:rPr>
              <w:rFonts w:eastAsiaTheme="minorEastAsia"/>
              <w:noProof/>
              <w:lang w:eastAsia="es-ES"/>
            </w:rPr>
          </w:pPr>
          <w:hyperlink w:anchor="_Toc36379138" w:history="1">
            <w:r w:rsidR="007C1299" w:rsidRPr="00325E3A">
              <w:rPr>
                <w:rStyle w:val="Lienhypertexte"/>
                <w:noProof/>
                <w:lang w:val="fr-FR"/>
              </w:rPr>
              <w:t>Les Dons</w:t>
            </w:r>
            <w:r w:rsidR="007C1299">
              <w:rPr>
                <w:noProof/>
                <w:webHidden/>
              </w:rPr>
              <w:tab/>
            </w:r>
            <w:r w:rsidR="007C1299">
              <w:rPr>
                <w:noProof/>
                <w:webHidden/>
              </w:rPr>
              <w:fldChar w:fldCharType="begin"/>
            </w:r>
            <w:r w:rsidR="007C1299">
              <w:rPr>
                <w:noProof/>
                <w:webHidden/>
              </w:rPr>
              <w:instrText xml:space="preserve"> PAGEREF _Toc36379138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37DA7C6" w14:textId="4C151238" w:rsidR="007C1299" w:rsidRDefault="00B60359">
          <w:pPr>
            <w:pStyle w:val="TM3"/>
            <w:tabs>
              <w:tab w:val="right" w:leader="dot" w:pos="3888"/>
            </w:tabs>
            <w:rPr>
              <w:rFonts w:eastAsiaTheme="minorEastAsia"/>
              <w:noProof/>
              <w:lang w:eastAsia="es-ES"/>
            </w:rPr>
          </w:pPr>
          <w:hyperlink w:anchor="_Toc36379139" w:history="1">
            <w:r w:rsidR="007C1299" w:rsidRPr="00325E3A">
              <w:rPr>
                <w:rStyle w:val="Lienhypertexte"/>
                <w:noProof/>
                <w:lang w:val="fr-FR"/>
              </w:rPr>
              <w:t>Les Fétiches</w:t>
            </w:r>
            <w:r w:rsidR="007C1299">
              <w:rPr>
                <w:noProof/>
                <w:webHidden/>
              </w:rPr>
              <w:tab/>
            </w:r>
            <w:r w:rsidR="007C1299">
              <w:rPr>
                <w:noProof/>
                <w:webHidden/>
              </w:rPr>
              <w:fldChar w:fldCharType="begin"/>
            </w:r>
            <w:r w:rsidR="007C1299">
              <w:rPr>
                <w:noProof/>
                <w:webHidden/>
              </w:rPr>
              <w:instrText xml:space="preserve"> PAGEREF _Toc36379139 \h </w:instrText>
            </w:r>
            <w:r w:rsidR="007C1299">
              <w:rPr>
                <w:noProof/>
                <w:webHidden/>
              </w:rPr>
            </w:r>
            <w:r w:rsidR="007C1299">
              <w:rPr>
                <w:noProof/>
                <w:webHidden/>
              </w:rPr>
              <w:fldChar w:fldCharType="separate"/>
            </w:r>
            <w:r w:rsidR="007C1299">
              <w:rPr>
                <w:noProof/>
                <w:webHidden/>
              </w:rPr>
              <w:t>12</w:t>
            </w:r>
            <w:r w:rsidR="007C1299">
              <w:rPr>
                <w:noProof/>
                <w:webHidden/>
              </w:rPr>
              <w:fldChar w:fldCharType="end"/>
            </w:r>
          </w:hyperlink>
        </w:p>
        <w:p w14:paraId="0699FC06" w14:textId="413AC1FE" w:rsidR="007C1299" w:rsidRDefault="00B60359">
          <w:pPr>
            <w:pStyle w:val="TM1"/>
            <w:tabs>
              <w:tab w:val="right" w:leader="dot" w:pos="3888"/>
            </w:tabs>
            <w:rPr>
              <w:rFonts w:eastAsiaTheme="minorEastAsia"/>
              <w:noProof/>
              <w:lang w:eastAsia="es-ES"/>
            </w:rPr>
          </w:pPr>
          <w:hyperlink w:anchor="_Toc36379140" w:history="1">
            <w:r w:rsidR="007C1299" w:rsidRPr="00325E3A">
              <w:rPr>
                <w:rStyle w:val="Lienhypertexte"/>
                <w:noProof/>
              </w:rPr>
              <w:t>Chapitre Quatre : L’Hisile</w:t>
            </w:r>
            <w:r w:rsidR="007C1299">
              <w:rPr>
                <w:noProof/>
                <w:webHidden/>
              </w:rPr>
              <w:tab/>
            </w:r>
            <w:r w:rsidR="007C1299">
              <w:rPr>
                <w:noProof/>
                <w:webHidden/>
              </w:rPr>
              <w:fldChar w:fldCharType="begin"/>
            </w:r>
            <w:r w:rsidR="007C1299">
              <w:rPr>
                <w:noProof/>
                <w:webHidden/>
              </w:rPr>
              <w:instrText xml:space="preserve"> PAGEREF _Toc36379140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C662248" w14:textId="0E37C066" w:rsidR="007C1299" w:rsidRDefault="00B60359">
          <w:pPr>
            <w:pStyle w:val="TM2"/>
            <w:tabs>
              <w:tab w:val="right" w:leader="dot" w:pos="3888"/>
            </w:tabs>
            <w:rPr>
              <w:rFonts w:eastAsiaTheme="minorEastAsia"/>
              <w:noProof/>
              <w:lang w:eastAsia="es-ES"/>
            </w:rPr>
          </w:pPr>
          <w:hyperlink w:anchor="_Toc36379141" w:history="1">
            <w:r w:rsidR="007C1299" w:rsidRPr="00325E3A">
              <w:rPr>
                <w:rStyle w:val="Lienhypertexte"/>
                <w:noProof/>
                <w:lang w:val="fr-FR"/>
              </w:rPr>
              <w:t>L’Ombre et les Esprits</w:t>
            </w:r>
            <w:r w:rsidR="007C1299">
              <w:rPr>
                <w:noProof/>
                <w:webHidden/>
              </w:rPr>
              <w:tab/>
            </w:r>
            <w:r w:rsidR="007C1299">
              <w:rPr>
                <w:noProof/>
                <w:webHidden/>
              </w:rPr>
              <w:fldChar w:fldCharType="begin"/>
            </w:r>
            <w:r w:rsidR="007C1299">
              <w:rPr>
                <w:noProof/>
                <w:webHidden/>
              </w:rPr>
              <w:instrText xml:space="preserve"> PAGEREF _Toc36379141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553E1586" w14:textId="42883745" w:rsidR="007C1299" w:rsidRDefault="00B60359">
          <w:pPr>
            <w:pStyle w:val="TM2"/>
            <w:tabs>
              <w:tab w:val="right" w:leader="dot" w:pos="3888"/>
            </w:tabs>
            <w:rPr>
              <w:rFonts w:eastAsiaTheme="minorEastAsia"/>
              <w:noProof/>
              <w:lang w:eastAsia="es-ES"/>
            </w:rPr>
          </w:pPr>
          <w:hyperlink w:anchor="_Toc36379142" w:history="1">
            <w:r w:rsidR="007C1299" w:rsidRPr="00325E3A">
              <w:rPr>
                <w:rStyle w:val="Lienhypertexte"/>
                <w:noProof/>
                <w:lang w:val="fr-FR"/>
              </w:rPr>
              <w:t>Créer un Esprit</w:t>
            </w:r>
            <w:r w:rsidR="007C1299">
              <w:rPr>
                <w:noProof/>
                <w:webHidden/>
              </w:rPr>
              <w:tab/>
            </w:r>
            <w:r w:rsidR="007C1299">
              <w:rPr>
                <w:noProof/>
                <w:webHidden/>
              </w:rPr>
              <w:fldChar w:fldCharType="begin"/>
            </w:r>
            <w:r w:rsidR="007C1299">
              <w:rPr>
                <w:noProof/>
                <w:webHidden/>
              </w:rPr>
              <w:instrText xml:space="preserve"> PAGEREF _Toc36379142 \h </w:instrText>
            </w:r>
            <w:r w:rsidR="007C1299">
              <w:rPr>
                <w:noProof/>
                <w:webHidden/>
              </w:rPr>
            </w:r>
            <w:r w:rsidR="007C1299">
              <w:rPr>
                <w:noProof/>
                <w:webHidden/>
              </w:rPr>
              <w:fldChar w:fldCharType="separate"/>
            </w:r>
            <w:r w:rsidR="007C1299">
              <w:rPr>
                <w:noProof/>
                <w:webHidden/>
              </w:rPr>
              <w:t>13</w:t>
            </w:r>
            <w:r w:rsidR="007C1299">
              <w:rPr>
                <w:noProof/>
                <w:webHidden/>
              </w:rPr>
              <w:fldChar w:fldCharType="end"/>
            </w:r>
          </w:hyperlink>
        </w:p>
        <w:p w14:paraId="49CC88B3" w14:textId="4645CD12" w:rsidR="007C1299" w:rsidRDefault="00B60359">
          <w:pPr>
            <w:pStyle w:val="TM1"/>
            <w:tabs>
              <w:tab w:val="right" w:leader="dot" w:pos="3888"/>
            </w:tabs>
            <w:rPr>
              <w:rFonts w:eastAsiaTheme="minorEastAsia"/>
              <w:noProof/>
              <w:lang w:eastAsia="es-ES"/>
            </w:rPr>
          </w:pPr>
          <w:hyperlink w:anchor="_Toc36379143" w:history="1">
            <w:r w:rsidR="007C1299" w:rsidRPr="00325E3A">
              <w:rPr>
                <w:rStyle w:val="Lienhypertexte"/>
                <w:noProof/>
              </w:rPr>
              <w:t>Chapitre Cinq : Un Monde de Secrets</w:t>
            </w:r>
            <w:r w:rsidR="007C1299">
              <w:rPr>
                <w:noProof/>
                <w:webHidden/>
              </w:rPr>
              <w:tab/>
            </w:r>
            <w:r w:rsidR="007C1299">
              <w:rPr>
                <w:noProof/>
                <w:webHidden/>
              </w:rPr>
              <w:fldChar w:fldCharType="begin"/>
            </w:r>
            <w:r w:rsidR="007C1299">
              <w:rPr>
                <w:noProof/>
                <w:webHidden/>
              </w:rPr>
              <w:instrText xml:space="preserve"> PAGEREF _Toc36379143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6A51EC2" w14:textId="360DD700" w:rsidR="007C1299" w:rsidRDefault="00B60359">
          <w:pPr>
            <w:pStyle w:val="TM2"/>
            <w:tabs>
              <w:tab w:val="right" w:leader="dot" w:pos="3888"/>
            </w:tabs>
            <w:rPr>
              <w:rFonts w:eastAsiaTheme="minorEastAsia"/>
              <w:noProof/>
              <w:lang w:eastAsia="es-ES"/>
            </w:rPr>
          </w:pPr>
          <w:hyperlink w:anchor="_Toc36379144" w:history="1">
            <w:r w:rsidR="007C1299" w:rsidRPr="00325E3A">
              <w:rPr>
                <w:rStyle w:val="Lienhypertexte"/>
                <w:noProof/>
                <w:lang w:val="fr-FR"/>
              </w:rPr>
              <w:t>Les Despotes Eternels</w:t>
            </w:r>
            <w:r w:rsidR="007C1299">
              <w:rPr>
                <w:noProof/>
                <w:webHidden/>
              </w:rPr>
              <w:tab/>
            </w:r>
            <w:r w:rsidR="007C1299">
              <w:rPr>
                <w:noProof/>
                <w:webHidden/>
              </w:rPr>
              <w:fldChar w:fldCharType="begin"/>
            </w:r>
            <w:r w:rsidR="007C1299">
              <w:rPr>
                <w:noProof/>
                <w:webHidden/>
              </w:rPr>
              <w:instrText xml:space="preserve"> PAGEREF _Toc36379144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799C940" w14:textId="65D849C8" w:rsidR="007C1299" w:rsidRDefault="00B60359">
          <w:pPr>
            <w:pStyle w:val="TM3"/>
            <w:tabs>
              <w:tab w:val="right" w:leader="dot" w:pos="3888"/>
            </w:tabs>
            <w:rPr>
              <w:rFonts w:eastAsiaTheme="minorEastAsia"/>
              <w:noProof/>
              <w:lang w:eastAsia="es-ES"/>
            </w:rPr>
          </w:pPr>
          <w:hyperlink w:anchor="_Toc36379145" w:history="1">
            <w:r w:rsidR="007C1299" w:rsidRPr="00325E3A">
              <w:rPr>
                <w:rStyle w:val="Lienhypertexte"/>
                <w:noProof/>
                <w:lang w:val="fr-FR"/>
              </w:rPr>
              <w:t>Araignée</w:t>
            </w:r>
            <w:r w:rsidR="007C1299">
              <w:rPr>
                <w:noProof/>
                <w:webHidden/>
              </w:rPr>
              <w:tab/>
            </w:r>
            <w:r w:rsidR="007C1299">
              <w:rPr>
                <w:noProof/>
                <w:webHidden/>
              </w:rPr>
              <w:fldChar w:fldCharType="begin"/>
            </w:r>
            <w:r w:rsidR="007C1299">
              <w:rPr>
                <w:noProof/>
                <w:webHidden/>
              </w:rPr>
              <w:instrText xml:space="preserve"> PAGEREF _Toc36379145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CA6EBE" w14:textId="047FBEBA" w:rsidR="007C1299" w:rsidRDefault="00B60359">
          <w:pPr>
            <w:pStyle w:val="TM3"/>
            <w:tabs>
              <w:tab w:val="right" w:leader="dot" w:pos="3888"/>
            </w:tabs>
            <w:rPr>
              <w:rFonts w:eastAsiaTheme="minorEastAsia"/>
              <w:noProof/>
              <w:lang w:eastAsia="es-ES"/>
            </w:rPr>
          </w:pPr>
          <w:hyperlink w:anchor="_Toc36379146" w:history="1">
            <w:r w:rsidR="007C1299" w:rsidRPr="00325E3A">
              <w:rPr>
                <w:rStyle w:val="Lienhypertexte"/>
                <w:noProof/>
                <w:lang w:val="fr-FR"/>
              </w:rPr>
              <w:t>Chat</w:t>
            </w:r>
            <w:r w:rsidR="007C1299">
              <w:rPr>
                <w:noProof/>
                <w:webHidden/>
              </w:rPr>
              <w:tab/>
            </w:r>
            <w:r w:rsidR="007C1299">
              <w:rPr>
                <w:noProof/>
                <w:webHidden/>
              </w:rPr>
              <w:fldChar w:fldCharType="begin"/>
            </w:r>
            <w:r w:rsidR="007C1299">
              <w:rPr>
                <w:noProof/>
                <w:webHidden/>
              </w:rPr>
              <w:instrText xml:space="preserve"> PAGEREF _Toc36379146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076EB3" w14:textId="4A5B7FAE" w:rsidR="007C1299" w:rsidRDefault="00B60359">
          <w:pPr>
            <w:pStyle w:val="TM3"/>
            <w:tabs>
              <w:tab w:val="right" w:leader="dot" w:pos="3888"/>
            </w:tabs>
            <w:rPr>
              <w:rFonts w:eastAsiaTheme="minorEastAsia"/>
              <w:noProof/>
              <w:lang w:eastAsia="es-ES"/>
            </w:rPr>
          </w:pPr>
          <w:hyperlink w:anchor="_Toc36379147" w:history="1">
            <w:r w:rsidR="007C1299" w:rsidRPr="00325E3A">
              <w:rPr>
                <w:rStyle w:val="Lienhypertexte"/>
                <w:noProof/>
                <w:lang w:val="fr-FR"/>
              </w:rPr>
              <w:t>Chauve-Souris</w:t>
            </w:r>
            <w:r w:rsidR="007C1299">
              <w:rPr>
                <w:noProof/>
                <w:webHidden/>
              </w:rPr>
              <w:tab/>
            </w:r>
            <w:r w:rsidR="007C1299">
              <w:rPr>
                <w:noProof/>
                <w:webHidden/>
              </w:rPr>
              <w:fldChar w:fldCharType="begin"/>
            </w:r>
            <w:r w:rsidR="007C1299">
              <w:rPr>
                <w:noProof/>
                <w:webHidden/>
              </w:rPr>
              <w:instrText xml:space="preserve"> PAGEREF _Toc36379147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E2EB6A5" w14:textId="4544D031" w:rsidR="007C1299" w:rsidRDefault="00B60359">
          <w:pPr>
            <w:pStyle w:val="TM3"/>
            <w:tabs>
              <w:tab w:val="right" w:leader="dot" w:pos="3888"/>
            </w:tabs>
            <w:rPr>
              <w:rFonts w:eastAsiaTheme="minorEastAsia"/>
              <w:noProof/>
              <w:lang w:eastAsia="es-ES"/>
            </w:rPr>
          </w:pPr>
          <w:hyperlink w:anchor="_Toc36379148" w:history="1">
            <w:r w:rsidR="007C1299" w:rsidRPr="00325E3A">
              <w:rPr>
                <w:rStyle w:val="Lienhypertexte"/>
                <w:noProof/>
                <w:lang w:val="fr-FR"/>
              </w:rPr>
              <w:t>Corbeau</w:t>
            </w:r>
            <w:r w:rsidR="007C1299">
              <w:rPr>
                <w:noProof/>
                <w:webHidden/>
              </w:rPr>
              <w:tab/>
            </w:r>
            <w:r w:rsidR="007C1299">
              <w:rPr>
                <w:noProof/>
                <w:webHidden/>
              </w:rPr>
              <w:fldChar w:fldCharType="begin"/>
            </w:r>
            <w:r w:rsidR="007C1299">
              <w:rPr>
                <w:noProof/>
                <w:webHidden/>
              </w:rPr>
              <w:instrText xml:space="preserve"> PAGEREF _Toc36379148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121CE40" w14:textId="4F9F762E" w:rsidR="007C1299" w:rsidRDefault="00B60359">
          <w:pPr>
            <w:pStyle w:val="TM3"/>
            <w:tabs>
              <w:tab w:val="right" w:leader="dot" w:pos="3888"/>
            </w:tabs>
            <w:rPr>
              <w:rFonts w:eastAsiaTheme="minorEastAsia"/>
              <w:noProof/>
              <w:lang w:eastAsia="es-ES"/>
            </w:rPr>
          </w:pPr>
          <w:hyperlink w:anchor="_Toc36379149" w:history="1">
            <w:r w:rsidR="007C1299" w:rsidRPr="00325E3A">
              <w:rPr>
                <w:rStyle w:val="Lienhypertexte"/>
                <w:noProof/>
                <w:lang w:val="fr-FR"/>
              </w:rPr>
              <w:t>Coyote</w:t>
            </w:r>
            <w:r w:rsidR="007C1299">
              <w:rPr>
                <w:noProof/>
                <w:webHidden/>
              </w:rPr>
              <w:tab/>
            </w:r>
            <w:r w:rsidR="007C1299">
              <w:rPr>
                <w:noProof/>
                <w:webHidden/>
              </w:rPr>
              <w:fldChar w:fldCharType="begin"/>
            </w:r>
            <w:r w:rsidR="007C1299">
              <w:rPr>
                <w:noProof/>
                <w:webHidden/>
              </w:rPr>
              <w:instrText xml:space="preserve"> PAGEREF _Toc36379149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8F26642" w14:textId="4DA312E1" w:rsidR="007C1299" w:rsidRDefault="00B60359">
          <w:pPr>
            <w:pStyle w:val="TM3"/>
            <w:tabs>
              <w:tab w:val="right" w:leader="dot" w:pos="3888"/>
            </w:tabs>
            <w:rPr>
              <w:rFonts w:eastAsiaTheme="minorEastAsia"/>
              <w:noProof/>
              <w:lang w:eastAsia="es-ES"/>
            </w:rPr>
          </w:pPr>
          <w:hyperlink w:anchor="_Toc36379150" w:history="1">
            <w:r w:rsidR="007C1299" w:rsidRPr="00325E3A">
              <w:rPr>
                <w:rStyle w:val="Lienhypertexte"/>
                <w:noProof/>
                <w:lang w:val="fr-FR"/>
              </w:rPr>
              <w:t>Crocodile</w:t>
            </w:r>
            <w:r w:rsidR="007C1299">
              <w:rPr>
                <w:noProof/>
                <w:webHidden/>
              </w:rPr>
              <w:tab/>
            </w:r>
            <w:r w:rsidR="007C1299">
              <w:rPr>
                <w:noProof/>
                <w:webHidden/>
              </w:rPr>
              <w:fldChar w:fldCharType="begin"/>
            </w:r>
            <w:r w:rsidR="007C1299">
              <w:rPr>
                <w:noProof/>
                <w:webHidden/>
              </w:rPr>
              <w:instrText xml:space="preserve"> PAGEREF _Toc36379150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649D93B" w14:textId="5D8DE89F" w:rsidR="007C1299" w:rsidRDefault="00B60359">
          <w:pPr>
            <w:pStyle w:val="TM3"/>
            <w:tabs>
              <w:tab w:val="right" w:leader="dot" w:pos="3888"/>
            </w:tabs>
            <w:rPr>
              <w:rFonts w:eastAsiaTheme="minorEastAsia"/>
              <w:noProof/>
              <w:lang w:eastAsia="es-ES"/>
            </w:rPr>
          </w:pPr>
          <w:hyperlink w:anchor="_Toc36379151" w:history="1">
            <w:r w:rsidR="007C1299" w:rsidRPr="00325E3A">
              <w:rPr>
                <w:rStyle w:val="Lienhypertexte"/>
                <w:noProof/>
                <w:lang w:val="fr-FR"/>
              </w:rPr>
              <w:t>Hyène</w:t>
            </w:r>
            <w:r w:rsidR="007C1299">
              <w:rPr>
                <w:noProof/>
                <w:webHidden/>
              </w:rPr>
              <w:tab/>
            </w:r>
            <w:r w:rsidR="007C1299">
              <w:rPr>
                <w:noProof/>
                <w:webHidden/>
              </w:rPr>
              <w:fldChar w:fldCharType="begin"/>
            </w:r>
            <w:r w:rsidR="007C1299">
              <w:rPr>
                <w:noProof/>
                <w:webHidden/>
              </w:rPr>
              <w:instrText xml:space="preserve"> PAGEREF _Toc36379151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A1F6B73" w14:textId="12E2E46A" w:rsidR="007C1299" w:rsidRDefault="00B60359">
          <w:pPr>
            <w:pStyle w:val="TM3"/>
            <w:tabs>
              <w:tab w:val="right" w:leader="dot" w:pos="3888"/>
            </w:tabs>
            <w:rPr>
              <w:rFonts w:eastAsiaTheme="minorEastAsia"/>
              <w:noProof/>
              <w:lang w:eastAsia="es-ES"/>
            </w:rPr>
          </w:pPr>
          <w:hyperlink w:anchor="_Toc36379152" w:history="1">
            <w:r w:rsidR="007C1299" w:rsidRPr="00325E3A">
              <w:rPr>
                <w:rStyle w:val="Lienhypertexte"/>
                <w:noProof/>
                <w:lang w:val="fr-FR"/>
              </w:rPr>
              <w:t>Loup</w:t>
            </w:r>
            <w:r w:rsidR="007C1299">
              <w:rPr>
                <w:noProof/>
                <w:webHidden/>
              </w:rPr>
              <w:tab/>
            </w:r>
            <w:r w:rsidR="007C1299">
              <w:rPr>
                <w:noProof/>
                <w:webHidden/>
              </w:rPr>
              <w:fldChar w:fldCharType="begin"/>
            </w:r>
            <w:r w:rsidR="007C1299">
              <w:rPr>
                <w:noProof/>
                <w:webHidden/>
              </w:rPr>
              <w:instrText xml:space="preserve"> PAGEREF _Toc36379152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3269EB67" w14:textId="6F37006C" w:rsidR="007C1299" w:rsidRDefault="00B60359">
          <w:pPr>
            <w:pStyle w:val="TM3"/>
            <w:tabs>
              <w:tab w:val="right" w:leader="dot" w:pos="3888"/>
            </w:tabs>
            <w:rPr>
              <w:rFonts w:eastAsiaTheme="minorEastAsia"/>
              <w:noProof/>
              <w:lang w:eastAsia="es-ES"/>
            </w:rPr>
          </w:pPr>
          <w:hyperlink w:anchor="_Toc36379153" w:history="1">
            <w:r w:rsidR="007C1299" w:rsidRPr="00325E3A">
              <w:rPr>
                <w:rStyle w:val="Lienhypertexte"/>
                <w:noProof/>
                <w:lang w:val="fr-FR"/>
              </w:rPr>
              <w:t>Ours</w:t>
            </w:r>
            <w:r w:rsidR="007C1299">
              <w:rPr>
                <w:noProof/>
                <w:webHidden/>
              </w:rPr>
              <w:tab/>
            </w:r>
            <w:r w:rsidR="007C1299">
              <w:rPr>
                <w:noProof/>
                <w:webHidden/>
              </w:rPr>
              <w:fldChar w:fldCharType="begin"/>
            </w:r>
            <w:r w:rsidR="007C1299">
              <w:rPr>
                <w:noProof/>
                <w:webHidden/>
              </w:rPr>
              <w:instrText xml:space="preserve"> PAGEREF _Toc36379153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247892FB" w14:textId="5E5D74D0" w:rsidR="007C1299" w:rsidRDefault="00B60359">
          <w:pPr>
            <w:pStyle w:val="TM3"/>
            <w:tabs>
              <w:tab w:val="right" w:leader="dot" w:pos="3888"/>
            </w:tabs>
            <w:rPr>
              <w:rFonts w:eastAsiaTheme="minorEastAsia"/>
              <w:noProof/>
              <w:lang w:eastAsia="es-ES"/>
            </w:rPr>
          </w:pPr>
          <w:hyperlink w:anchor="_Toc36379154" w:history="1">
            <w:r w:rsidR="007C1299" w:rsidRPr="00325E3A">
              <w:rPr>
                <w:rStyle w:val="Lienhypertexte"/>
                <w:noProof/>
                <w:lang w:val="fr-FR"/>
              </w:rPr>
              <w:t>Rat</w:t>
            </w:r>
            <w:r w:rsidR="007C1299">
              <w:rPr>
                <w:noProof/>
                <w:webHidden/>
              </w:rPr>
              <w:tab/>
            </w:r>
            <w:r w:rsidR="007C1299">
              <w:rPr>
                <w:noProof/>
                <w:webHidden/>
              </w:rPr>
              <w:fldChar w:fldCharType="begin"/>
            </w:r>
            <w:r w:rsidR="007C1299">
              <w:rPr>
                <w:noProof/>
                <w:webHidden/>
              </w:rPr>
              <w:instrText xml:space="preserve"> PAGEREF _Toc36379154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0AB6261" w14:textId="0AFDC2A0" w:rsidR="007C1299" w:rsidRDefault="00B60359">
          <w:pPr>
            <w:pStyle w:val="TM3"/>
            <w:tabs>
              <w:tab w:val="right" w:leader="dot" w:pos="3888"/>
            </w:tabs>
            <w:rPr>
              <w:rFonts w:eastAsiaTheme="minorEastAsia"/>
              <w:noProof/>
              <w:lang w:eastAsia="es-ES"/>
            </w:rPr>
          </w:pPr>
          <w:hyperlink w:anchor="_Toc36379155" w:history="1">
            <w:r w:rsidR="007C1299" w:rsidRPr="00325E3A">
              <w:rPr>
                <w:rStyle w:val="Lienhypertexte"/>
                <w:noProof/>
                <w:lang w:val="fr-FR"/>
              </w:rPr>
              <w:t>Renard</w:t>
            </w:r>
            <w:r w:rsidR="007C1299">
              <w:rPr>
                <w:noProof/>
                <w:webHidden/>
              </w:rPr>
              <w:tab/>
            </w:r>
            <w:r w:rsidR="007C1299">
              <w:rPr>
                <w:noProof/>
                <w:webHidden/>
              </w:rPr>
              <w:fldChar w:fldCharType="begin"/>
            </w:r>
            <w:r w:rsidR="007C1299">
              <w:rPr>
                <w:noProof/>
                <w:webHidden/>
              </w:rPr>
              <w:instrText xml:space="preserve"> PAGEREF _Toc36379155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09E9E9C0" w14:textId="1697FA27" w:rsidR="007C1299" w:rsidRDefault="00B60359">
          <w:pPr>
            <w:pStyle w:val="TM3"/>
            <w:tabs>
              <w:tab w:val="right" w:leader="dot" w:pos="3888"/>
            </w:tabs>
            <w:rPr>
              <w:rFonts w:eastAsiaTheme="minorEastAsia"/>
              <w:noProof/>
              <w:lang w:eastAsia="es-ES"/>
            </w:rPr>
          </w:pPr>
          <w:hyperlink w:anchor="_Toc36379156" w:history="1">
            <w:r w:rsidR="007C1299" w:rsidRPr="00325E3A">
              <w:rPr>
                <w:rStyle w:val="Lienhypertexte"/>
                <w:noProof/>
                <w:lang w:val="fr-FR"/>
              </w:rPr>
              <w:t>Requin</w:t>
            </w:r>
            <w:r w:rsidR="007C1299">
              <w:rPr>
                <w:noProof/>
                <w:webHidden/>
              </w:rPr>
              <w:tab/>
            </w:r>
            <w:r w:rsidR="007C1299">
              <w:rPr>
                <w:noProof/>
                <w:webHidden/>
              </w:rPr>
              <w:fldChar w:fldCharType="begin"/>
            </w:r>
            <w:r w:rsidR="007C1299">
              <w:rPr>
                <w:noProof/>
                <w:webHidden/>
              </w:rPr>
              <w:instrText xml:space="preserve"> PAGEREF _Toc36379156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6DB91B4D" w14:textId="274C29E4" w:rsidR="007C1299" w:rsidRDefault="00B60359">
          <w:pPr>
            <w:pStyle w:val="TM3"/>
            <w:tabs>
              <w:tab w:val="right" w:leader="dot" w:pos="3888"/>
            </w:tabs>
            <w:rPr>
              <w:rFonts w:eastAsiaTheme="minorEastAsia"/>
              <w:noProof/>
              <w:lang w:eastAsia="es-ES"/>
            </w:rPr>
          </w:pPr>
          <w:hyperlink w:anchor="_Toc36379157" w:history="1">
            <w:r w:rsidR="007C1299" w:rsidRPr="00325E3A">
              <w:rPr>
                <w:rStyle w:val="Lienhypertexte"/>
                <w:noProof/>
                <w:lang w:val="fr-FR"/>
              </w:rPr>
              <w:t>Serpent</w:t>
            </w:r>
            <w:r w:rsidR="007C1299">
              <w:rPr>
                <w:noProof/>
                <w:webHidden/>
              </w:rPr>
              <w:tab/>
            </w:r>
            <w:r w:rsidR="007C1299">
              <w:rPr>
                <w:noProof/>
                <w:webHidden/>
              </w:rPr>
              <w:fldChar w:fldCharType="begin"/>
            </w:r>
            <w:r w:rsidR="007C1299">
              <w:rPr>
                <w:noProof/>
                <w:webHidden/>
              </w:rPr>
              <w:instrText xml:space="preserve"> PAGEREF _Toc36379157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71594DC8" w14:textId="4851C365" w:rsidR="007C1299" w:rsidRDefault="00B60359">
          <w:pPr>
            <w:pStyle w:val="TM2"/>
            <w:tabs>
              <w:tab w:val="right" w:leader="dot" w:pos="3888"/>
            </w:tabs>
            <w:rPr>
              <w:rFonts w:eastAsiaTheme="minorEastAsia"/>
              <w:noProof/>
              <w:lang w:eastAsia="es-ES"/>
            </w:rPr>
          </w:pPr>
          <w:hyperlink w:anchor="_Toc36379158" w:history="1">
            <w:r w:rsidR="007C1299" w:rsidRPr="00325E3A">
              <w:rPr>
                <w:rStyle w:val="Lienhypertexte"/>
                <w:noProof/>
                <w:lang w:val="fr-FR"/>
              </w:rPr>
              <w:t>Cette histoire est vraie</w:t>
            </w:r>
            <w:r w:rsidR="007C1299">
              <w:rPr>
                <w:noProof/>
                <w:webHidden/>
              </w:rPr>
              <w:tab/>
            </w:r>
            <w:r w:rsidR="007C1299">
              <w:rPr>
                <w:noProof/>
                <w:webHidden/>
              </w:rPr>
              <w:fldChar w:fldCharType="begin"/>
            </w:r>
            <w:r w:rsidR="007C1299">
              <w:rPr>
                <w:noProof/>
                <w:webHidden/>
              </w:rPr>
              <w:instrText xml:space="preserve"> PAGEREF _Toc36379158 \h </w:instrText>
            </w:r>
            <w:r w:rsidR="007C1299">
              <w:rPr>
                <w:noProof/>
                <w:webHidden/>
              </w:rPr>
            </w:r>
            <w:r w:rsidR="007C1299">
              <w:rPr>
                <w:noProof/>
                <w:webHidden/>
              </w:rPr>
              <w:fldChar w:fldCharType="separate"/>
            </w:r>
            <w:r w:rsidR="007C1299">
              <w:rPr>
                <w:noProof/>
                <w:webHidden/>
              </w:rPr>
              <w:t>14</w:t>
            </w:r>
            <w:r w:rsidR="007C1299">
              <w:rPr>
                <w:noProof/>
                <w:webHidden/>
              </w:rPr>
              <w:fldChar w:fldCharType="end"/>
            </w:r>
          </w:hyperlink>
        </w:p>
        <w:p w14:paraId="44A41FED" w14:textId="0A09F8C1" w:rsidR="00676F9F" w:rsidRDefault="007E0CB3" w:rsidP="00676F9F">
          <w:pPr>
            <w:rPr>
              <w:b/>
              <w:bCs/>
              <w:lang w:val="fr-FR"/>
            </w:rPr>
          </w:pPr>
          <w:r w:rsidRPr="00C238ED">
            <w:rPr>
              <w:b/>
              <w:bCs/>
              <w:lang w:val="fr-FR"/>
            </w:rPr>
            <w:fldChar w:fldCharType="end"/>
          </w:r>
        </w:p>
      </w:sdtContent>
    </w:sdt>
    <w:p w14:paraId="70E69BDC" w14:textId="77777777" w:rsidR="0040700B" w:rsidRPr="00C238ED" w:rsidRDefault="0040700B" w:rsidP="0024066F">
      <w:pPr>
        <w:pStyle w:val="Titre1"/>
        <w:sectPr w:rsidR="0040700B" w:rsidRPr="00C238ED" w:rsidSect="002729F6">
          <w:footerReference w:type="default" r:id="rId21"/>
          <w:type w:val="continuous"/>
          <w:pgSz w:w="11906" w:h="16838"/>
          <w:pgMar w:top="1417" w:right="1701" w:bottom="1417" w:left="1701" w:header="708" w:footer="708" w:gutter="0"/>
          <w:pgNumType w:fmt="lowerRoman"/>
          <w:cols w:num="2" w:space="708"/>
          <w:titlePg/>
          <w:docGrid w:linePitch="360"/>
        </w:sectPr>
      </w:pPr>
    </w:p>
    <w:p w14:paraId="75272607" w14:textId="77777777" w:rsidR="00403D5D" w:rsidRDefault="00381C81" w:rsidP="00F738C9">
      <w:pPr>
        <w:pStyle w:val="Titre1"/>
      </w:pPr>
      <w:bookmarkStart w:id="0" w:name="_Toc36379058"/>
      <w:r w:rsidRPr="00C238ED">
        <w:lastRenderedPageBreak/>
        <w:t>Introducti</w:t>
      </w:r>
      <w:r w:rsidR="0024066F" w:rsidRPr="00C238ED">
        <w:t>on</w:t>
      </w:r>
      <w:bookmarkEnd w:id="0"/>
    </w:p>
    <w:p w14:paraId="17FF3674" w14:textId="77777777" w:rsidR="00F738C9" w:rsidRDefault="00F738C9" w:rsidP="00F738C9">
      <w:pPr>
        <w:rPr>
          <w:lang w:val="fr-FR"/>
        </w:rPr>
        <w:sectPr w:rsidR="00F738C9" w:rsidSect="00E167DF">
          <w:type w:val="continuous"/>
          <w:pgSz w:w="11906" w:h="16838"/>
          <w:pgMar w:top="1440" w:right="1080" w:bottom="1440" w:left="1080" w:header="708" w:footer="708" w:gutter="0"/>
          <w:pgNumType w:start="1"/>
          <w:cols w:space="708"/>
          <w:titlePg/>
          <w:docGrid w:linePitch="360"/>
        </w:sectPr>
      </w:pPr>
    </w:p>
    <w:p w14:paraId="3DF406AF" w14:textId="77777777" w:rsidR="007C1299" w:rsidRDefault="00F738C9" w:rsidP="007C1299">
      <w:pPr>
        <w:rPr>
          <w:color w:val="92D050"/>
          <w:lang w:val="fr-FR"/>
        </w:rPr>
      </w:pPr>
      <w:r w:rsidRPr="00F738C9">
        <w:rPr>
          <w:color w:val="92D050"/>
          <w:lang w:val="fr-FR"/>
        </w:rPr>
        <w:t>Objectif du document, ambiance voulue, présentation du BG du monde</w:t>
      </w:r>
    </w:p>
    <w:p w14:paraId="2F3EA622" w14:textId="517CDB40" w:rsidR="007C1299" w:rsidRPr="007C1299" w:rsidRDefault="007C1299" w:rsidP="007C1299">
      <w:pPr>
        <w:rPr>
          <w:color w:val="92D050"/>
          <w:lang w:val="fr-FR"/>
        </w:rPr>
        <w:sectPr w:rsidR="007C1299" w:rsidRPr="007C1299" w:rsidSect="00517868">
          <w:type w:val="continuous"/>
          <w:pgSz w:w="11906" w:h="16838"/>
          <w:pgMar w:top="1440" w:right="1080" w:bottom="1440" w:left="1080" w:header="708" w:footer="708" w:gutter="0"/>
          <w:cols w:num="2" w:space="708"/>
          <w:titlePg/>
          <w:docGrid w:linePitch="360"/>
        </w:sectPr>
      </w:pPr>
    </w:p>
    <w:p w14:paraId="32DDC820" w14:textId="74D1C9FB" w:rsidR="00381C81" w:rsidRPr="00C238ED" w:rsidRDefault="00381C81" w:rsidP="0024066F">
      <w:pPr>
        <w:pStyle w:val="Titre1"/>
      </w:pPr>
      <w:bookmarkStart w:id="1" w:name="_Toc36379059"/>
      <w:r w:rsidRPr="00C238ED">
        <w:lastRenderedPageBreak/>
        <w:t>Chapitre Un : Un Monde Changeant</w:t>
      </w:r>
      <w:bookmarkEnd w:id="1"/>
    </w:p>
    <w:p w14:paraId="10C87A06"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3DC1EA1F" w14:textId="3580D9DE" w:rsidR="00C238ED" w:rsidRDefault="00C238ED" w:rsidP="00D31954">
      <w:pPr>
        <w:pStyle w:val="Titre2"/>
        <w:rPr>
          <w:lang w:val="fr-FR"/>
        </w:rPr>
      </w:pPr>
      <w:bookmarkStart w:id="2" w:name="_Toc36379060"/>
      <w:r w:rsidRPr="00C238ED">
        <w:rPr>
          <w:lang w:val="fr-FR"/>
        </w:rPr>
        <w:t>Espèces</w:t>
      </w:r>
      <w:bookmarkEnd w:id="2"/>
    </w:p>
    <w:p w14:paraId="2B32EB06" w14:textId="5149AB33" w:rsidR="00D31954" w:rsidRPr="006A2A1B" w:rsidRDefault="00471887" w:rsidP="00AD4686">
      <w:pPr>
        <w:pStyle w:val="Titre3"/>
        <w:rPr>
          <w:lang w:val="fr-FR"/>
        </w:rPr>
      </w:pPr>
      <w:bookmarkStart w:id="3" w:name="_Toc36379061"/>
      <w:proofErr w:type="spellStart"/>
      <w:r w:rsidRPr="006A2A1B">
        <w:rPr>
          <w:lang w:val="fr-FR"/>
        </w:rPr>
        <w:t>Ajaba</w:t>
      </w:r>
      <w:bookmarkEnd w:id="3"/>
      <w:proofErr w:type="spellEnd"/>
    </w:p>
    <w:p w14:paraId="1239A277" w14:textId="77777777" w:rsidR="00AD4686" w:rsidRPr="006A2A1B" w:rsidRDefault="00AD4686" w:rsidP="00AD4686">
      <w:pPr>
        <w:rPr>
          <w:lang w:val="fr-FR"/>
        </w:rPr>
      </w:pPr>
    </w:p>
    <w:p w14:paraId="457BE923" w14:textId="6EE894D4" w:rsidR="00471887" w:rsidRPr="006A2A1B" w:rsidRDefault="00471887" w:rsidP="00AD4686">
      <w:pPr>
        <w:pStyle w:val="Titre3"/>
        <w:rPr>
          <w:lang w:val="fr-FR"/>
        </w:rPr>
      </w:pPr>
      <w:bookmarkStart w:id="4" w:name="_Toc36379062"/>
      <w:proofErr w:type="spellStart"/>
      <w:r w:rsidRPr="006A2A1B">
        <w:rPr>
          <w:lang w:val="fr-FR"/>
        </w:rPr>
        <w:t>Ananasi</w:t>
      </w:r>
      <w:bookmarkEnd w:id="4"/>
      <w:proofErr w:type="spellEnd"/>
    </w:p>
    <w:p w14:paraId="6BA26D58" w14:textId="77777777" w:rsidR="00AD4686" w:rsidRPr="006A2A1B" w:rsidRDefault="00AD4686" w:rsidP="00AD4686">
      <w:pPr>
        <w:rPr>
          <w:lang w:val="fr-FR"/>
        </w:rPr>
      </w:pPr>
    </w:p>
    <w:p w14:paraId="70F05A3B" w14:textId="53918FA0" w:rsidR="00471887" w:rsidRPr="006A2A1B" w:rsidRDefault="00471887" w:rsidP="00AD4686">
      <w:pPr>
        <w:pStyle w:val="Titre3"/>
        <w:rPr>
          <w:lang w:val="fr-FR"/>
        </w:rPr>
      </w:pPr>
      <w:bookmarkStart w:id="5" w:name="_Toc36379063"/>
      <w:r w:rsidRPr="006A2A1B">
        <w:rPr>
          <w:lang w:val="fr-FR"/>
        </w:rPr>
        <w:t>Bastet</w:t>
      </w:r>
      <w:bookmarkEnd w:id="5"/>
    </w:p>
    <w:p w14:paraId="123FBECD" w14:textId="10335589" w:rsidR="00D60F2A" w:rsidRPr="006A2A1B" w:rsidRDefault="00D60F2A" w:rsidP="00D60F2A">
      <w:pPr>
        <w:pStyle w:val="Titre4"/>
        <w:rPr>
          <w:lang w:val="fr-FR"/>
        </w:rPr>
      </w:pPr>
      <w:r w:rsidRPr="006A2A1B">
        <w:rPr>
          <w:lang w:val="fr-FR"/>
        </w:rPr>
        <w:t>Tribus</w:t>
      </w:r>
    </w:p>
    <w:p w14:paraId="04DEB594" w14:textId="19717A6A" w:rsidR="00AD4686" w:rsidRPr="006A2A1B" w:rsidRDefault="00D60F2A" w:rsidP="00D60F2A">
      <w:pPr>
        <w:pStyle w:val="Titre5"/>
        <w:rPr>
          <w:lang w:val="fr-FR"/>
        </w:rPr>
      </w:pPr>
      <w:proofErr w:type="spellStart"/>
      <w:r w:rsidRPr="006A2A1B">
        <w:rPr>
          <w:lang w:val="fr-FR"/>
        </w:rPr>
        <w:t>Bagheera</w:t>
      </w:r>
      <w:proofErr w:type="spellEnd"/>
    </w:p>
    <w:p w14:paraId="31720655" w14:textId="33516880" w:rsidR="00D60F2A" w:rsidRPr="006A2A1B" w:rsidRDefault="00220103" w:rsidP="00D60F2A">
      <w:pPr>
        <w:rPr>
          <w:lang w:val="fr-FR"/>
        </w:rPr>
      </w:pPr>
      <w:r w:rsidRPr="006A2A1B">
        <w:rPr>
          <w:lang w:val="fr-FR"/>
        </w:rPr>
        <w:t>Léopards</w:t>
      </w:r>
      <w:r w:rsidR="00D60F2A" w:rsidRPr="006A2A1B">
        <w:rPr>
          <w:lang w:val="fr-FR"/>
        </w:rPr>
        <w:t>-garous</w:t>
      </w:r>
    </w:p>
    <w:p w14:paraId="7B8429C8" w14:textId="0E2B68F3" w:rsidR="00D60F2A" w:rsidRPr="006A2A1B" w:rsidRDefault="00D60F2A" w:rsidP="00D60F2A">
      <w:pPr>
        <w:pStyle w:val="Titre5"/>
        <w:rPr>
          <w:lang w:val="fr-FR"/>
        </w:rPr>
      </w:pPr>
      <w:proofErr w:type="spellStart"/>
      <w:r w:rsidRPr="006A2A1B">
        <w:rPr>
          <w:lang w:val="fr-FR"/>
        </w:rPr>
        <w:t>Balam</w:t>
      </w:r>
      <w:proofErr w:type="spellEnd"/>
    </w:p>
    <w:p w14:paraId="3265E8D4" w14:textId="27B2AF3B" w:rsidR="00D60F2A" w:rsidRPr="00D60F2A" w:rsidRDefault="00D60F2A" w:rsidP="00D60F2A">
      <w:pPr>
        <w:rPr>
          <w:lang w:val="fr-FR"/>
        </w:rPr>
      </w:pPr>
      <w:r w:rsidRPr="00D60F2A">
        <w:rPr>
          <w:lang w:val="fr-FR"/>
        </w:rPr>
        <w:t>Jaguars-garous</w:t>
      </w:r>
    </w:p>
    <w:p w14:paraId="2F856A9F" w14:textId="76B7AB8E" w:rsidR="00D60F2A" w:rsidRDefault="00D60F2A" w:rsidP="00D60F2A">
      <w:pPr>
        <w:pStyle w:val="Titre5"/>
        <w:rPr>
          <w:lang w:val="fr-FR"/>
        </w:rPr>
      </w:pPr>
      <w:proofErr w:type="spellStart"/>
      <w:r>
        <w:rPr>
          <w:lang w:val="fr-FR"/>
        </w:rPr>
        <w:t>Bubasti</w:t>
      </w:r>
      <w:proofErr w:type="spellEnd"/>
    </w:p>
    <w:p w14:paraId="7F3D4D29" w14:textId="374F1594" w:rsidR="00D60F2A" w:rsidRDefault="00D60F2A" w:rsidP="00D60F2A">
      <w:pPr>
        <w:rPr>
          <w:lang w:val="fr-FR"/>
        </w:rPr>
      </w:pPr>
      <w:r>
        <w:rPr>
          <w:lang w:val="fr-FR"/>
        </w:rPr>
        <w:t xml:space="preserve">Chat de </w:t>
      </w:r>
      <w:proofErr w:type="spellStart"/>
      <w:r>
        <w:rPr>
          <w:lang w:val="fr-FR"/>
        </w:rPr>
        <w:t>Kyphur</w:t>
      </w:r>
      <w:proofErr w:type="spellEnd"/>
      <w:r>
        <w:rPr>
          <w:lang w:val="fr-FR"/>
        </w:rPr>
        <w:t>-garou</w:t>
      </w:r>
    </w:p>
    <w:p w14:paraId="6FFB9C04" w14:textId="7ECB007C" w:rsidR="00D60F2A" w:rsidRDefault="00D60F2A" w:rsidP="00D60F2A">
      <w:pPr>
        <w:pStyle w:val="Titre5"/>
        <w:rPr>
          <w:lang w:val="fr-FR"/>
        </w:rPr>
      </w:pPr>
      <w:proofErr w:type="spellStart"/>
      <w:r>
        <w:rPr>
          <w:lang w:val="fr-FR"/>
        </w:rPr>
        <w:t>Ceilican</w:t>
      </w:r>
      <w:proofErr w:type="spellEnd"/>
    </w:p>
    <w:p w14:paraId="4CDE9C25" w14:textId="4857599D" w:rsidR="00D60F2A" w:rsidRDefault="00B969FA" w:rsidP="00D60F2A">
      <w:pPr>
        <w:rPr>
          <w:lang w:val="fr-FR"/>
        </w:rPr>
      </w:pPr>
      <w:r>
        <w:rPr>
          <w:lang w:val="fr-FR"/>
        </w:rPr>
        <w:t>Chat domestique-garou</w:t>
      </w:r>
    </w:p>
    <w:p w14:paraId="5A15AFA7" w14:textId="3A1E2425" w:rsidR="00B969FA" w:rsidRDefault="00B969FA" w:rsidP="00B969FA">
      <w:pPr>
        <w:pStyle w:val="Titre5"/>
        <w:rPr>
          <w:lang w:val="fr-FR"/>
        </w:rPr>
      </w:pPr>
      <w:r>
        <w:rPr>
          <w:lang w:val="fr-FR"/>
        </w:rPr>
        <w:t>Khan</w:t>
      </w:r>
    </w:p>
    <w:p w14:paraId="315D7E60" w14:textId="1BA3301B" w:rsidR="00B969FA" w:rsidRDefault="00B969FA" w:rsidP="00B969FA">
      <w:pPr>
        <w:rPr>
          <w:lang w:val="fr-FR"/>
        </w:rPr>
      </w:pPr>
      <w:r>
        <w:rPr>
          <w:lang w:val="fr-FR"/>
        </w:rPr>
        <w:t>Tigres-garou</w:t>
      </w:r>
    </w:p>
    <w:p w14:paraId="5E79337B" w14:textId="3726AE37" w:rsidR="00B969FA" w:rsidRDefault="00B969FA" w:rsidP="00B969FA">
      <w:pPr>
        <w:pStyle w:val="Titre5"/>
        <w:rPr>
          <w:lang w:val="fr-FR"/>
        </w:rPr>
      </w:pPr>
      <w:proofErr w:type="spellStart"/>
      <w:r>
        <w:rPr>
          <w:lang w:val="fr-FR"/>
        </w:rPr>
        <w:t>Pumonca</w:t>
      </w:r>
      <w:proofErr w:type="spellEnd"/>
    </w:p>
    <w:p w14:paraId="61F65550" w14:textId="21E4BB53" w:rsidR="00B969FA" w:rsidRDefault="00B969FA" w:rsidP="00B969FA">
      <w:pPr>
        <w:rPr>
          <w:lang w:val="fr-FR"/>
        </w:rPr>
      </w:pPr>
      <w:r>
        <w:rPr>
          <w:lang w:val="fr-FR"/>
        </w:rPr>
        <w:t>Puma-garou</w:t>
      </w:r>
    </w:p>
    <w:p w14:paraId="5EF31E8A" w14:textId="5EDCCA62" w:rsidR="00B969FA" w:rsidRDefault="00B969FA" w:rsidP="00B969FA">
      <w:pPr>
        <w:pStyle w:val="Titre5"/>
        <w:rPr>
          <w:lang w:val="fr-FR"/>
        </w:rPr>
      </w:pPr>
      <w:proofErr w:type="spellStart"/>
      <w:r>
        <w:rPr>
          <w:lang w:val="fr-FR"/>
        </w:rPr>
        <w:t>Qualmi</w:t>
      </w:r>
      <w:proofErr w:type="spellEnd"/>
    </w:p>
    <w:p w14:paraId="574D0D88" w14:textId="50B3476F" w:rsidR="00B969FA" w:rsidRDefault="00B969FA" w:rsidP="00B969FA">
      <w:pPr>
        <w:rPr>
          <w:lang w:val="fr-FR"/>
        </w:rPr>
      </w:pPr>
      <w:r>
        <w:rPr>
          <w:lang w:val="fr-FR"/>
        </w:rPr>
        <w:t>Lynx-garou</w:t>
      </w:r>
    </w:p>
    <w:p w14:paraId="08C84DC3" w14:textId="012828F2" w:rsidR="00B969FA" w:rsidRDefault="00B969FA" w:rsidP="00B969FA">
      <w:pPr>
        <w:pStyle w:val="Titre5"/>
        <w:rPr>
          <w:lang w:val="fr-FR"/>
        </w:rPr>
      </w:pPr>
      <w:r>
        <w:rPr>
          <w:lang w:val="fr-FR"/>
        </w:rPr>
        <w:t>Simba</w:t>
      </w:r>
    </w:p>
    <w:p w14:paraId="7CB76B28" w14:textId="3895E619" w:rsidR="00B969FA" w:rsidRDefault="00B969FA" w:rsidP="00B969FA">
      <w:pPr>
        <w:rPr>
          <w:lang w:val="fr-FR"/>
        </w:rPr>
      </w:pPr>
      <w:r>
        <w:rPr>
          <w:lang w:val="fr-FR"/>
        </w:rPr>
        <w:t>Lion-garou</w:t>
      </w:r>
    </w:p>
    <w:p w14:paraId="69A915AF" w14:textId="20EEF1C5" w:rsidR="00B969FA" w:rsidRDefault="00B969FA" w:rsidP="00B969FA">
      <w:pPr>
        <w:pStyle w:val="Titre5"/>
        <w:rPr>
          <w:lang w:val="fr-FR"/>
        </w:rPr>
      </w:pPr>
      <w:proofErr w:type="spellStart"/>
      <w:r>
        <w:rPr>
          <w:lang w:val="fr-FR"/>
        </w:rPr>
        <w:t>Swara</w:t>
      </w:r>
      <w:proofErr w:type="spellEnd"/>
    </w:p>
    <w:p w14:paraId="09BDD675" w14:textId="449CEC55" w:rsidR="00B969FA" w:rsidRPr="00B969FA" w:rsidRDefault="00B969FA" w:rsidP="00B969FA">
      <w:pPr>
        <w:rPr>
          <w:lang w:val="fr-FR"/>
        </w:rPr>
      </w:pPr>
      <w:r>
        <w:rPr>
          <w:lang w:val="fr-FR"/>
        </w:rPr>
        <w:t>Guépard-garou</w:t>
      </w:r>
    </w:p>
    <w:p w14:paraId="2F5D7CF2" w14:textId="5A91C024" w:rsidR="00166C90" w:rsidRPr="006A2A1B" w:rsidRDefault="00166C90" w:rsidP="00166C90">
      <w:pPr>
        <w:pStyle w:val="Titre3"/>
        <w:rPr>
          <w:lang w:val="fr-FR"/>
        </w:rPr>
      </w:pPr>
      <w:bookmarkStart w:id="6" w:name="_Toc36379064"/>
      <w:proofErr w:type="spellStart"/>
      <w:r w:rsidRPr="006A2A1B">
        <w:rPr>
          <w:lang w:val="fr-FR"/>
        </w:rPr>
        <w:t>Camazotz</w:t>
      </w:r>
      <w:bookmarkEnd w:id="6"/>
      <w:proofErr w:type="spellEnd"/>
    </w:p>
    <w:p w14:paraId="24850B5B" w14:textId="77777777" w:rsidR="00166C90" w:rsidRPr="006A2A1B" w:rsidRDefault="00166C90" w:rsidP="00166C90">
      <w:pPr>
        <w:rPr>
          <w:lang w:val="fr-FR"/>
        </w:rPr>
      </w:pPr>
    </w:p>
    <w:p w14:paraId="28CDF680" w14:textId="0EB5EAE5" w:rsidR="00471887" w:rsidRPr="006A2A1B" w:rsidRDefault="00471887" w:rsidP="00AD4686">
      <w:pPr>
        <w:pStyle w:val="Titre3"/>
        <w:rPr>
          <w:lang w:val="fr-FR"/>
        </w:rPr>
      </w:pPr>
      <w:bookmarkStart w:id="7" w:name="_Toc36379065"/>
      <w:r w:rsidRPr="006A2A1B">
        <w:rPr>
          <w:lang w:val="fr-FR"/>
        </w:rPr>
        <w:t>Corax</w:t>
      </w:r>
      <w:bookmarkEnd w:id="7"/>
    </w:p>
    <w:p w14:paraId="74010C95" w14:textId="77777777" w:rsidR="00AD4686" w:rsidRPr="006A2A1B" w:rsidRDefault="00AD4686" w:rsidP="00AD4686">
      <w:pPr>
        <w:rPr>
          <w:lang w:val="fr-FR"/>
        </w:rPr>
      </w:pPr>
    </w:p>
    <w:p w14:paraId="467603EB" w14:textId="756E7D07" w:rsidR="00471887" w:rsidRPr="006A2A1B" w:rsidRDefault="00471887" w:rsidP="00AD4686">
      <w:pPr>
        <w:pStyle w:val="Titre3"/>
        <w:rPr>
          <w:lang w:val="fr-FR"/>
        </w:rPr>
      </w:pPr>
      <w:bookmarkStart w:id="8" w:name="_Toc36379066"/>
      <w:proofErr w:type="spellStart"/>
      <w:r w:rsidRPr="006A2A1B">
        <w:rPr>
          <w:lang w:val="fr-FR"/>
        </w:rPr>
        <w:t>Gurahl</w:t>
      </w:r>
      <w:bookmarkEnd w:id="8"/>
      <w:proofErr w:type="spellEnd"/>
    </w:p>
    <w:p w14:paraId="2ABF79F1" w14:textId="77777777" w:rsidR="00AD4686" w:rsidRPr="006A2A1B" w:rsidRDefault="00AD4686" w:rsidP="00AD4686">
      <w:pPr>
        <w:rPr>
          <w:lang w:val="fr-FR"/>
        </w:rPr>
      </w:pPr>
    </w:p>
    <w:p w14:paraId="6C1DCE92" w14:textId="3E7DE06F" w:rsidR="00471887" w:rsidRPr="006A2A1B" w:rsidRDefault="00471887" w:rsidP="00AD4686">
      <w:pPr>
        <w:pStyle w:val="Titre3"/>
        <w:rPr>
          <w:lang w:val="fr-FR"/>
        </w:rPr>
      </w:pPr>
      <w:bookmarkStart w:id="9" w:name="_Toc36379067"/>
      <w:r w:rsidRPr="006A2A1B">
        <w:rPr>
          <w:lang w:val="fr-FR"/>
        </w:rPr>
        <w:t>Kitsune</w:t>
      </w:r>
      <w:bookmarkEnd w:id="9"/>
    </w:p>
    <w:p w14:paraId="7E17E30E" w14:textId="77777777" w:rsidR="00AD4686" w:rsidRPr="006A2A1B" w:rsidRDefault="00AD4686" w:rsidP="00AD4686">
      <w:pPr>
        <w:rPr>
          <w:lang w:val="fr-FR"/>
        </w:rPr>
      </w:pPr>
    </w:p>
    <w:p w14:paraId="0A3D12CA" w14:textId="3EA3CFAB" w:rsidR="00471887" w:rsidRPr="006A2A1B" w:rsidRDefault="00471887" w:rsidP="00AD4686">
      <w:pPr>
        <w:pStyle w:val="Titre3"/>
        <w:rPr>
          <w:lang w:val="fr-FR"/>
        </w:rPr>
      </w:pPr>
      <w:bookmarkStart w:id="10" w:name="_Toc36379068"/>
      <w:proofErr w:type="spellStart"/>
      <w:r w:rsidRPr="006A2A1B">
        <w:rPr>
          <w:lang w:val="fr-FR"/>
        </w:rPr>
        <w:t>Mokolé</w:t>
      </w:r>
      <w:bookmarkEnd w:id="10"/>
      <w:proofErr w:type="spellEnd"/>
    </w:p>
    <w:p w14:paraId="2D62B31B" w14:textId="77777777" w:rsidR="00AD4686" w:rsidRPr="006A2A1B" w:rsidRDefault="00AD4686" w:rsidP="00AD4686">
      <w:pPr>
        <w:rPr>
          <w:lang w:val="fr-FR"/>
        </w:rPr>
      </w:pPr>
    </w:p>
    <w:p w14:paraId="7BF779F3" w14:textId="4551AC69" w:rsidR="00471887" w:rsidRPr="006A2A1B" w:rsidRDefault="00471887" w:rsidP="00AD4686">
      <w:pPr>
        <w:pStyle w:val="Titre3"/>
        <w:rPr>
          <w:lang w:val="fr-FR"/>
        </w:rPr>
      </w:pPr>
      <w:bookmarkStart w:id="11" w:name="_Toc36379069"/>
      <w:r w:rsidRPr="006A2A1B">
        <w:rPr>
          <w:lang w:val="fr-FR"/>
        </w:rPr>
        <w:t>Nâga</w:t>
      </w:r>
      <w:bookmarkEnd w:id="11"/>
    </w:p>
    <w:p w14:paraId="69500A30" w14:textId="77777777" w:rsidR="00AD4686" w:rsidRPr="006A2A1B" w:rsidRDefault="00AD4686" w:rsidP="00AD4686">
      <w:pPr>
        <w:rPr>
          <w:lang w:val="fr-FR"/>
        </w:rPr>
      </w:pPr>
    </w:p>
    <w:p w14:paraId="2258739C" w14:textId="19F56250" w:rsidR="00471887" w:rsidRPr="008A336A" w:rsidRDefault="00471887" w:rsidP="00AD4686">
      <w:pPr>
        <w:pStyle w:val="Titre3"/>
        <w:rPr>
          <w:lang w:val="fr-FR"/>
        </w:rPr>
      </w:pPr>
      <w:bookmarkStart w:id="12" w:name="_Toc36379070"/>
      <w:proofErr w:type="spellStart"/>
      <w:r w:rsidRPr="008A336A">
        <w:rPr>
          <w:lang w:val="fr-FR"/>
        </w:rPr>
        <w:t>Nuwisha</w:t>
      </w:r>
      <w:bookmarkEnd w:id="12"/>
      <w:proofErr w:type="spellEnd"/>
    </w:p>
    <w:p w14:paraId="75C94464" w14:textId="77777777" w:rsidR="00AD4686" w:rsidRPr="008A336A" w:rsidRDefault="00AD4686" w:rsidP="00AD4686">
      <w:pPr>
        <w:rPr>
          <w:lang w:val="fr-FR"/>
        </w:rPr>
      </w:pPr>
    </w:p>
    <w:p w14:paraId="32FA9A2D" w14:textId="62F08C2E" w:rsidR="00471887" w:rsidRPr="008A336A" w:rsidRDefault="00AD4686" w:rsidP="00AD4686">
      <w:pPr>
        <w:pStyle w:val="Titre3"/>
        <w:rPr>
          <w:lang w:val="fr-FR"/>
        </w:rPr>
      </w:pPr>
      <w:bookmarkStart w:id="13" w:name="_Toc36379071"/>
      <w:proofErr w:type="spellStart"/>
      <w:r w:rsidRPr="008A336A">
        <w:rPr>
          <w:lang w:val="fr-FR"/>
        </w:rPr>
        <w:t>Ratkin</w:t>
      </w:r>
      <w:bookmarkEnd w:id="13"/>
      <w:proofErr w:type="spellEnd"/>
    </w:p>
    <w:p w14:paraId="413E9C0C" w14:textId="77777777" w:rsidR="00AD4686" w:rsidRPr="008A336A" w:rsidRDefault="00AD4686" w:rsidP="00AD4686">
      <w:pPr>
        <w:rPr>
          <w:lang w:val="fr-FR"/>
        </w:rPr>
      </w:pPr>
    </w:p>
    <w:p w14:paraId="482D3312" w14:textId="3D9147B1" w:rsidR="00AD4686" w:rsidRPr="008A336A" w:rsidRDefault="00AD4686" w:rsidP="00AD4686">
      <w:pPr>
        <w:pStyle w:val="Titre3"/>
        <w:rPr>
          <w:lang w:val="fr-FR"/>
        </w:rPr>
      </w:pPr>
      <w:bookmarkStart w:id="14" w:name="_Toc36379072"/>
      <w:proofErr w:type="spellStart"/>
      <w:r w:rsidRPr="008A336A">
        <w:rPr>
          <w:lang w:val="fr-FR"/>
        </w:rPr>
        <w:t>Rokea</w:t>
      </w:r>
      <w:bookmarkEnd w:id="14"/>
      <w:proofErr w:type="spellEnd"/>
    </w:p>
    <w:p w14:paraId="097830B0" w14:textId="77777777" w:rsidR="00AD4686" w:rsidRPr="008A336A" w:rsidRDefault="00AD4686" w:rsidP="00AD4686">
      <w:pPr>
        <w:rPr>
          <w:lang w:val="fr-FR"/>
        </w:rPr>
      </w:pPr>
    </w:p>
    <w:p w14:paraId="7A614AEF" w14:textId="45B4838D" w:rsidR="00AD4686" w:rsidRPr="008A336A" w:rsidRDefault="00AD4686" w:rsidP="00AD4686">
      <w:pPr>
        <w:pStyle w:val="Titre3"/>
        <w:rPr>
          <w:lang w:val="fr-FR"/>
        </w:rPr>
      </w:pPr>
      <w:bookmarkStart w:id="15" w:name="_Toc36379073"/>
      <w:proofErr w:type="spellStart"/>
      <w:r w:rsidRPr="008A336A">
        <w:rPr>
          <w:lang w:val="fr-FR"/>
        </w:rPr>
        <w:t>Uratha</w:t>
      </w:r>
      <w:bookmarkEnd w:id="15"/>
      <w:proofErr w:type="spellEnd"/>
    </w:p>
    <w:p w14:paraId="39278E77" w14:textId="77777777" w:rsidR="00AD4686" w:rsidRPr="008A336A" w:rsidRDefault="00AD4686" w:rsidP="00AD4686">
      <w:pPr>
        <w:rPr>
          <w:lang w:val="fr-FR"/>
        </w:rPr>
      </w:pPr>
    </w:p>
    <w:p w14:paraId="4CC7455F" w14:textId="77777777" w:rsidR="00C238ED" w:rsidRDefault="00C238ED" w:rsidP="00D31954">
      <w:pPr>
        <w:pStyle w:val="Titre2"/>
        <w:rPr>
          <w:lang w:val="fr-FR"/>
        </w:rPr>
      </w:pPr>
      <w:bookmarkStart w:id="16" w:name="_Toc36379074"/>
      <w:r>
        <w:rPr>
          <w:lang w:val="fr-FR"/>
        </w:rPr>
        <w:t>Auspices</w:t>
      </w:r>
      <w:bookmarkEnd w:id="16"/>
    </w:p>
    <w:p w14:paraId="5D0936FC" w14:textId="03B3AC5B" w:rsidR="004A5CAF" w:rsidRDefault="004A5CAF" w:rsidP="00F92F90">
      <w:pPr>
        <w:pStyle w:val="Titre3"/>
        <w:rPr>
          <w:lang w:val="fr-FR"/>
        </w:rPr>
      </w:pPr>
      <w:bookmarkStart w:id="17" w:name="_Toc36379075"/>
      <w:r w:rsidRPr="00C238ED">
        <w:rPr>
          <w:lang w:val="fr-FR"/>
        </w:rPr>
        <w:t>Auspices de Luna</w:t>
      </w:r>
      <w:bookmarkEnd w:id="17"/>
    </w:p>
    <w:p w14:paraId="1EE7E438" w14:textId="7D2070E4" w:rsidR="00F92F90" w:rsidRPr="00F92F90" w:rsidRDefault="00F92F90" w:rsidP="00F92F90">
      <w:pPr>
        <w:pStyle w:val="Titre4"/>
        <w:rPr>
          <w:lang w:val="fr-FR"/>
        </w:rPr>
      </w:pPr>
      <w:proofErr w:type="spellStart"/>
      <w:r>
        <w:rPr>
          <w:lang w:val="fr-FR"/>
        </w:rPr>
        <w:t>Cahalithes</w:t>
      </w:r>
      <w:proofErr w:type="spellEnd"/>
    </w:p>
    <w:p w14:paraId="458F377D" w14:textId="725097FB" w:rsidR="004A5CAF" w:rsidRDefault="004A5CAF" w:rsidP="004A5CAF">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8E36176" w14:textId="21CE6157" w:rsidR="00F92F90" w:rsidRPr="00C238ED" w:rsidRDefault="00F92F90" w:rsidP="00F92F90">
      <w:pPr>
        <w:pStyle w:val="Titre4"/>
        <w:rPr>
          <w:lang w:val="fr-FR"/>
        </w:rPr>
      </w:pPr>
      <w:proofErr w:type="spellStart"/>
      <w:r>
        <w:rPr>
          <w:lang w:val="fr-FR"/>
        </w:rPr>
        <w:t>Elodothes</w:t>
      </w:r>
      <w:proofErr w:type="spellEnd"/>
    </w:p>
    <w:p w14:paraId="22509D5D" w14:textId="05790D0B" w:rsidR="004A5CAF" w:rsidRDefault="004A5CAF" w:rsidP="004A5CAF">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0FF60896" w14:textId="3B5361E1" w:rsidR="00F92F90" w:rsidRPr="00C238ED" w:rsidRDefault="00F92F90" w:rsidP="00F92F90">
      <w:pPr>
        <w:pStyle w:val="Titre4"/>
        <w:rPr>
          <w:lang w:val="fr-FR"/>
        </w:rPr>
      </w:pPr>
      <w:proofErr w:type="spellStart"/>
      <w:r>
        <w:rPr>
          <w:lang w:val="fr-FR"/>
        </w:rPr>
        <w:t>Irraka</w:t>
      </w:r>
      <w:proofErr w:type="spellEnd"/>
    </w:p>
    <w:p w14:paraId="09B1C24B" w14:textId="08DEB5DB"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62F3401D" w14:textId="562B5638" w:rsidR="00F92F90" w:rsidRPr="00C238ED" w:rsidRDefault="00F92F90" w:rsidP="00F92F90">
      <w:pPr>
        <w:pStyle w:val="Titre4"/>
        <w:rPr>
          <w:lang w:val="fr-FR"/>
        </w:rPr>
      </w:pPr>
      <w:proofErr w:type="spellStart"/>
      <w:r>
        <w:rPr>
          <w:lang w:val="fr-FR"/>
        </w:rPr>
        <w:t>Ithaeur</w:t>
      </w:r>
      <w:proofErr w:type="spellEnd"/>
    </w:p>
    <w:p w14:paraId="037771FE" w14:textId="5DB0BCD8" w:rsidR="004A5CAF"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69CBC583" w14:textId="1CBAF92E" w:rsidR="00F92F90" w:rsidRPr="00C238ED" w:rsidRDefault="00F92F90" w:rsidP="00F92F90">
      <w:pPr>
        <w:pStyle w:val="Titre4"/>
        <w:rPr>
          <w:lang w:val="fr-FR"/>
        </w:rPr>
      </w:pPr>
      <w:proofErr w:type="spellStart"/>
      <w:r>
        <w:rPr>
          <w:lang w:val="fr-FR"/>
        </w:rPr>
        <w:t>Rahu</w:t>
      </w:r>
      <w:proofErr w:type="spellEnd"/>
    </w:p>
    <w:p w14:paraId="185CE056" w14:textId="77777777" w:rsidR="004A5CAF" w:rsidRPr="00C238ED" w:rsidRDefault="004A5CAF" w:rsidP="004A5CAF">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3E170C86" w14:textId="4BF61CB2" w:rsidR="004A5CAF" w:rsidRDefault="004A5CAF" w:rsidP="00F92F90">
      <w:pPr>
        <w:pStyle w:val="Titre3"/>
        <w:rPr>
          <w:lang w:val="fr-FR"/>
        </w:rPr>
      </w:pPr>
      <w:bookmarkStart w:id="18" w:name="_Toc36379076"/>
      <w:r w:rsidRPr="00C238ED">
        <w:rPr>
          <w:lang w:val="fr-FR"/>
        </w:rPr>
        <w:lastRenderedPageBreak/>
        <w:t>Auspices d’Hélios</w:t>
      </w:r>
      <w:bookmarkEnd w:id="18"/>
    </w:p>
    <w:p w14:paraId="15483CE2" w14:textId="079531D8" w:rsidR="004A5CAF" w:rsidRDefault="00F92F90" w:rsidP="00F92F90">
      <w:pPr>
        <w:pStyle w:val="Titre4"/>
        <w:rPr>
          <w:lang w:val="fr-FR"/>
        </w:rPr>
      </w:pPr>
      <w:r>
        <w:rPr>
          <w:lang w:val="fr-FR"/>
        </w:rPr>
        <w:t>Attaquants</w:t>
      </w:r>
      <w:r w:rsidR="004A5CAF" w:rsidRPr="00C238ED">
        <w:rPr>
          <w:lang w:val="fr-FR"/>
        </w:rPr>
        <w:t xml:space="preserve"> </w:t>
      </w:r>
    </w:p>
    <w:p w14:paraId="01A5D595" w14:textId="77777777" w:rsidR="00F92F90" w:rsidRPr="00F92F90" w:rsidRDefault="00F92F90" w:rsidP="00F92F90">
      <w:pPr>
        <w:rPr>
          <w:lang w:val="fr-FR"/>
        </w:rPr>
      </w:pPr>
    </w:p>
    <w:p w14:paraId="0F547987" w14:textId="51FF6BC0" w:rsidR="004A5CAF" w:rsidRDefault="004A5CAF" w:rsidP="00F92F90">
      <w:pPr>
        <w:pStyle w:val="Titre4"/>
        <w:rPr>
          <w:lang w:val="fr-FR"/>
        </w:rPr>
      </w:pPr>
      <w:r w:rsidRPr="00C238ED">
        <w:rPr>
          <w:lang w:val="fr-FR"/>
        </w:rPr>
        <w:t xml:space="preserve">Révélateurs </w:t>
      </w:r>
    </w:p>
    <w:p w14:paraId="4ED58E8D" w14:textId="77777777" w:rsidR="00F92F90" w:rsidRPr="00F92F90" w:rsidRDefault="00F92F90" w:rsidP="00F92F90">
      <w:pPr>
        <w:rPr>
          <w:lang w:val="fr-FR"/>
        </w:rPr>
      </w:pPr>
    </w:p>
    <w:p w14:paraId="36C6F833" w14:textId="71CA8871" w:rsidR="004A5CAF" w:rsidRDefault="004A5CAF" w:rsidP="00F92F90">
      <w:pPr>
        <w:pStyle w:val="Titre4"/>
        <w:rPr>
          <w:lang w:val="fr-FR"/>
        </w:rPr>
      </w:pPr>
      <w:r w:rsidRPr="00C238ED">
        <w:rPr>
          <w:lang w:val="fr-FR"/>
        </w:rPr>
        <w:t xml:space="preserve">Protecteurs </w:t>
      </w:r>
    </w:p>
    <w:p w14:paraId="01E1535C" w14:textId="77777777" w:rsidR="00F92F90" w:rsidRPr="00F92F90" w:rsidRDefault="00F92F90" w:rsidP="00F92F90">
      <w:pPr>
        <w:rPr>
          <w:lang w:val="fr-FR"/>
        </w:rPr>
      </w:pPr>
    </w:p>
    <w:p w14:paraId="0A2C934C" w14:textId="7687B4D8" w:rsidR="004A5CAF" w:rsidRDefault="004A5CAF" w:rsidP="00F92F90">
      <w:pPr>
        <w:pStyle w:val="Titre4"/>
        <w:rPr>
          <w:lang w:val="fr-FR"/>
        </w:rPr>
      </w:pPr>
      <w:r w:rsidRPr="00C238ED">
        <w:rPr>
          <w:lang w:val="fr-FR"/>
        </w:rPr>
        <w:t xml:space="preserve">Brillants </w:t>
      </w:r>
    </w:p>
    <w:p w14:paraId="4F31C6B7" w14:textId="77777777" w:rsidR="00F92F90" w:rsidRPr="00F92F90" w:rsidRDefault="00F92F90" w:rsidP="00F92F90">
      <w:pPr>
        <w:rPr>
          <w:lang w:val="fr-FR"/>
        </w:rPr>
      </w:pPr>
    </w:p>
    <w:p w14:paraId="6B1B8B1F" w14:textId="2517EE39" w:rsidR="004A5CAF" w:rsidRDefault="004A5CAF" w:rsidP="00F92F90">
      <w:pPr>
        <w:pStyle w:val="Titre4"/>
        <w:rPr>
          <w:lang w:val="fr-FR"/>
        </w:rPr>
      </w:pPr>
      <w:r w:rsidRPr="00C238ED">
        <w:rPr>
          <w:lang w:val="fr-FR"/>
        </w:rPr>
        <w:t xml:space="preserve">Dissimulateurs </w:t>
      </w:r>
    </w:p>
    <w:p w14:paraId="221ABB14" w14:textId="77777777" w:rsidR="00F92F90" w:rsidRPr="00F92F90" w:rsidRDefault="00F92F90" w:rsidP="00F92F90">
      <w:pPr>
        <w:rPr>
          <w:lang w:val="fr-FR"/>
        </w:rPr>
      </w:pPr>
    </w:p>
    <w:p w14:paraId="1AB50D2A" w14:textId="3C47B116" w:rsidR="004A5CAF" w:rsidRDefault="004A5CAF" w:rsidP="00F92F90">
      <w:pPr>
        <w:pStyle w:val="Titre4"/>
        <w:rPr>
          <w:lang w:val="fr-FR"/>
        </w:rPr>
      </w:pPr>
      <w:r w:rsidRPr="00C238ED">
        <w:rPr>
          <w:lang w:val="fr-FR"/>
        </w:rPr>
        <w:t xml:space="preserve">Couronnés </w:t>
      </w:r>
    </w:p>
    <w:p w14:paraId="25616978" w14:textId="77777777" w:rsidR="00F92F90" w:rsidRPr="00F92F90" w:rsidRDefault="00F92F90" w:rsidP="00F92F90">
      <w:pPr>
        <w:rPr>
          <w:lang w:val="fr-FR"/>
        </w:rPr>
      </w:pPr>
    </w:p>
    <w:p w14:paraId="2EC6C320" w14:textId="77777777" w:rsidR="004A5CAF" w:rsidRPr="00C238ED" w:rsidRDefault="004A5CAF" w:rsidP="00F92F90">
      <w:pPr>
        <w:pStyle w:val="Titre3"/>
        <w:rPr>
          <w:lang w:val="fr-FR"/>
        </w:rPr>
      </w:pPr>
      <w:bookmarkStart w:id="19" w:name="_Toc36379077"/>
      <w:r w:rsidRPr="00C238ED">
        <w:rPr>
          <w:lang w:val="fr-FR"/>
        </w:rPr>
        <w:t>Auspices de Gaïa</w:t>
      </w:r>
      <w:bookmarkEnd w:id="19"/>
    </w:p>
    <w:p w14:paraId="1A386550" w14:textId="667B8A83" w:rsidR="004A5CAF" w:rsidRDefault="004A5CAF" w:rsidP="00F92F90">
      <w:pPr>
        <w:pStyle w:val="Titre4"/>
        <w:rPr>
          <w:lang w:val="fr-FR"/>
        </w:rPr>
      </w:pPr>
      <w:proofErr w:type="spellStart"/>
      <w:r w:rsidRPr="00C238ED">
        <w:rPr>
          <w:lang w:val="fr-FR"/>
        </w:rPr>
        <w:t>Kartikeya</w:t>
      </w:r>
      <w:proofErr w:type="spellEnd"/>
      <w:r w:rsidRPr="00C238ED">
        <w:rPr>
          <w:lang w:val="fr-FR"/>
        </w:rPr>
        <w:t xml:space="preserve"> </w:t>
      </w:r>
    </w:p>
    <w:p w14:paraId="2C7DC2E5" w14:textId="77777777" w:rsidR="00F92F90" w:rsidRPr="00F92F90" w:rsidRDefault="00F92F90" w:rsidP="00F92F90">
      <w:pPr>
        <w:rPr>
          <w:lang w:val="fr-FR"/>
        </w:rPr>
      </w:pPr>
    </w:p>
    <w:p w14:paraId="00937ADE" w14:textId="027E728F" w:rsidR="004A5CAF" w:rsidRDefault="004A5CAF" w:rsidP="00F92F90">
      <w:pPr>
        <w:pStyle w:val="Titre4"/>
        <w:rPr>
          <w:lang w:val="fr-FR"/>
        </w:rPr>
      </w:pPr>
      <w:proofErr w:type="spellStart"/>
      <w:r w:rsidRPr="00C238ED">
        <w:rPr>
          <w:lang w:val="fr-FR"/>
        </w:rPr>
        <w:t>Kamakshi</w:t>
      </w:r>
      <w:proofErr w:type="spellEnd"/>
      <w:r w:rsidRPr="00C238ED">
        <w:rPr>
          <w:lang w:val="fr-FR"/>
        </w:rPr>
        <w:t xml:space="preserve"> </w:t>
      </w:r>
    </w:p>
    <w:p w14:paraId="47FD964B" w14:textId="77777777" w:rsidR="00F92F90" w:rsidRPr="00F92F90" w:rsidRDefault="00F92F90" w:rsidP="00F92F90">
      <w:pPr>
        <w:rPr>
          <w:lang w:val="fr-FR"/>
        </w:rPr>
      </w:pPr>
    </w:p>
    <w:p w14:paraId="34DD5118" w14:textId="665FBDCC" w:rsidR="004A5CAF" w:rsidRDefault="004A5CAF" w:rsidP="00F92F90">
      <w:pPr>
        <w:pStyle w:val="Titre4"/>
        <w:rPr>
          <w:lang w:val="fr-FR"/>
        </w:rPr>
      </w:pPr>
      <w:r w:rsidRPr="00C238ED">
        <w:rPr>
          <w:lang w:val="fr-FR"/>
        </w:rPr>
        <w:t xml:space="preserve">Kali </w:t>
      </w:r>
    </w:p>
    <w:p w14:paraId="02012F41" w14:textId="77777777" w:rsidR="00F92F90" w:rsidRPr="00F92F90" w:rsidRDefault="00F92F90" w:rsidP="00F92F90">
      <w:pPr>
        <w:rPr>
          <w:lang w:val="fr-FR"/>
        </w:rPr>
      </w:pPr>
    </w:p>
    <w:p w14:paraId="297CD346" w14:textId="37D52911" w:rsidR="004A5CAF" w:rsidRPr="00C238ED" w:rsidRDefault="004A5CAF" w:rsidP="00F92F90">
      <w:pPr>
        <w:pStyle w:val="Titre4"/>
        <w:rPr>
          <w:lang w:val="fr-FR"/>
        </w:rPr>
      </w:pPr>
      <w:proofErr w:type="spellStart"/>
      <w:r w:rsidRPr="00C238ED">
        <w:rPr>
          <w:lang w:val="fr-FR"/>
        </w:rPr>
        <w:t>Kamsa</w:t>
      </w:r>
      <w:proofErr w:type="spellEnd"/>
      <w:r w:rsidRPr="00C238ED">
        <w:rPr>
          <w:lang w:val="fr-FR"/>
        </w:rPr>
        <w:t xml:space="preserve"> </w:t>
      </w:r>
    </w:p>
    <w:p w14:paraId="1DD097E4" w14:textId="77777777" w:rsidR="00D31954" w:rsidRDefault="00D31954" w:rsidP="00D31954">
      <w:pPr>
        <w:rPr>
          <w:lang w:val="fr-FR"/>
        </w:rPr>
      </w:pPr>
    </w:p>
    <w:p w14:paraId="6A95D0BD" w14:textId="43A14B3F" w:rsidR="00F92F90" w:rsidRPr="00D31954" w:rsidRDefault="00F92F90" w:rsidP="00D31954">
      <w:pPr>
        <w:rPr>
          <w:lang w:val="fr-FR"/>
        </w:rPr>
        <w:sectPr w:rsidR="00F92F90" w:rsidRPr="00D31954" w:rsidSect="00517868">
          <w:type w:val="continuous"/>
          <w:pgSz w:w="11906" w:h="16838"/>
          <w:pgMar w:top="1440" w:right="1080" w:bottom="1440" w:left="1080" w:header="708" w:footer="708" w:gutter="0"/>
          <w:cols w:num="2" w:space="708"/>
          <w:titlePg/>
          <w:docGrid w:linePitch="360"/>
        </w:sectPr>
      </w:pPr>
    </w:p>
    <w:p w14:paraId="16E6AC3D" w14:textId="77777777" w:rsidR="0082370C" w:rsidRDefault="00886337" w:rsidP="0024066F">
      <w:pPr>
        <w:pStyle w:val="Titre1"/>
        <w:sectPr w:rsidR="0082370C" w:rsidSect="0082370C">
          <w:type w:val="continuous"/>
          <w:pgSz w:w="11906" w:h="16838"/>
          <w:pgMar w:top="1440" w:right="1080" w:bottom="1440" w:left="1080" w:header="708" w:footer="708" w:gutter="0"/>
          <w:cols w:space="708"/>
          <w:titlePg/>
          <w:docGrid w:linePitch="360"/>
        </w:sectPr>
      </w:pPr>
      <w:bookmarkStart w:id="20" w:name="_Toc36379078"/>
      <w:r>
        <w:lastRenderedPageBreak/>
        <w:t>Chapitre Deux : Création de personnages</w:t>
      </w:r>
      <w:bookmarkEnd w:id="20"/>
    </w:p>
    <w:p w14:paraId="7E6493FB" w14:textId="51C4AB87" w:rsidR="00886337" w:rsidRDefault="00886337" w:rsidP="00886337">
      <w:pPr>
        <w:pStyle w:val="Titre2"/>
        <w:rPr>
          <w:lang w:val="fr-FR"/>
        </w:rPr>
      </w:pPr>
      <w:bookmarkStart w:id="21" w:name="_Toc36379079"/>
      <w:r>
        <w:rPr>
          <w:lang w:val="fr-FR"/>
        </w:rPr>
        <w:t>Créer un Humain</w:t>
      </w:r>
      <w:bookmarkEnd w:id="21"/>
    </w:p>
    <w:p w14:paraId="00F52DF8" w14:textId="77777777" w:rsidR="00886337" w:rsidRPr="00886337" w:rsidRDefault="00886337" w:rsidP="00886337">
      <w:pPr>
        <w:rPr>
          <w:lang w:val="fr-FR"/>
        </w:rPr>
      </w:pPr>
    </w:p>
    <w:p w14:paraId="358B75F5" w14:textId="5D2966BB" w:rsidR="00886337" w:rsidRDefault="00886337" w:rsidP="00886337">
      <w:pPr>
        <w:pStyle w:val="Titre2"/>
        <w:rPr>
          <w:lang w:val="fr-FR"/>
        </w:rPr>
      </w:pPr>
      <w:bookmarkStart w:id="22" w:name="_Toc36379080"/>
      <w:r>
        <w:rPr>
          <w:lang w:val="fr-FR"/>
        </w:rPr>
        <w:t>Créer un membre du Lignage</w:t>
      </w:r>
      <w:bookmarkEnd w:id="22"/>
    </w:p>
    <w:p w14:paraId="1856FEEF" w14:textId="77777777" w:rsidR="00886337" w:rsidRPr="00886337" w:rsidRDefault="00886337" w:rsidP="00886337">
      <w:pPr>
        <w:rPr>
          <w:lang w:val="fr-FR"/>
        </w:rPr>
      </w:pPr>
    </w:p>
    <w:p w14:paraId="436798FE" w14:textId="58F120FD" w:rsidR="00886337" w:rsidRPr="00C238ED" w:rsidRDefault="00886337" w:rsidP="00886337">
      <w:pPr>
        <w:pStyle w:val="Titre2"/>
        <w:rPr>
          <w:lang w:val="fr-FR"/>
        </w:rPr>
      </w:pPr>
      <w:bookmarkStart w:id="23" w:name="_Toc36379081"/>
      <w:r w:rsidRPr="00C238ED">
        <w:rPr>
          <w:lang w:val="fr-FR"/>
        </w:rPr>
        <w:t xml:space="preserve">Créer un </w:t>
      </w:r>
      <w:proofErr w:type="spellStart"/>
      <w:r w:rsidRPr="00C238ED">
        <w:rPr>
          <w:lang w:val="fr-FR"/>
        </w:rPr>
        <w:t>Ferae</w:t>
      </w:r>
      <w:bookmarkEnd w:id="23"/>
      <w:proofErr w:type="spellEnd"/>
    </w:p>
    <w:p w14:paraId="78651406" w14:textId="77777777" w:rsidR="00886337" w:rsidRPr="00C238ED" w:rsidRDefault="00886337" w:rsidP="00886337">
      <w:pPr>
        <w:pStyle w:val="Titre3"/>
        <w:rPr>
          <w:lang w:val="fr-FR"/>
        </w:rPr>
      </w:pPr>
      <w:bookmarkStart w:id="24" w:name="_Toc36379082"/>
      <w:r w:rsidRPr="00C238ED">
        <w:rPr>
          <w:lang w:val="fr-FR"/>
        </w:rPr>
        <w:t>Etape Un : Le Concept</w:t>
      </w:r>
      <w:bookmarkEnd w:id="24"/>
    </w:p>
    <w:p w14:paraId="58BE1C85" w14:textId="77777777" w:rsidR="00886337" w:rsidRPr="00C238ED" w:rsidRDefault="00886337" w:rsidP="00886337">
      <w:pPr>
        <w:rPr>
          <w:lang w:val="fr-FR"/>
        </w:rPr>
      </w:pPr>
      <w:r w:rsidRPr="00C238ED">
        <w:rPr>
          <w:lang w:val="fr-FR"/>
        </w:rPr>
        <w:t>Il est fort probable que vous ayez déjà fait cette étape sans même vous en rendre compte. Le concept du personnage est la première étape. C’est l’étincelle d’inspiration qui donne forme au reste. C’est une simple affirmation sur l’identité de votre personnage tel qu’il apparaît dans votre imagination.</w:t>
      </w:r>
    </w:p>
    <w:p w14:paraId="1058FB5A" w14:textId="77777777" w:rsidR="00886337" w:rsidRPr="00C238ED" w:rsidRDefault="00886337" w:rsidP="00886337">
      <w:pPr>
        <w:rPr>
          <w:lang w:val="fr-FR"/>
        </w:rPr>
      </w:pPr>
      <w:r w:rsidRPr="00C238ED">
        <w:rPr>
          <w:lang w:val="fr-FR"/>
        </w:rPr>
        <w:t xml:space="preserve">Exprimer ce concept en quelques mots, une épithète courte. </w:t>
      </w:r>
    </w:p>
    <w:p w14:paraId="40AF67CA" w14:textId="77777777" w:rsidR="00886337" w:rsidRPr="00C238ED" w:rsidRDefault="00886337" w:rsidP="00886337">
      <w:pPr>
        <w:pStyle w:val="Titre3"/>
        <w:rPr>
          <w:lang w:val="fr-FR"/>
        </w:rPr>
      </w:pPr>
      <w:bookmarkStart w:id="25" w:name="_Toc36379083"/>
      <w:r w:rsidRPr="00C238ED">
        <w:rPr>
          <w:lang w:val="fr-FR"/>
        </w:rPr>
        <w:t>Etape Deux : Les Aspirations</w:t>
      </w:r>
      <w:bookmarkEnd w:id="25"/>
    </w:p>
    <w:p w14:paraId="242D7DC9" w14:textId="77777777" w:rsidR="00886337" w:rsidRPr="00C238ED" w:rsidRDefault="00886337" w:rsidP="00886337">
      <w:pPr>
        <w:rPr>
          <w:lang w:val="fr-FR"/>
        </w:rPr>
      </w:pPr>
      <w:r w:rsidRPr="00C238ED">
        <w:rPr>
          <w:lang w:val="fr-FR"/>
        </w:rPr>
        <w:t>Choisissez trois Aspirations. Il n’est pas nécessaire de les trouver toutes les trois à cette étape, gardez-les juste en tête au fur et à mesure que vous donnez vie à votre personnage. Vous pouvez y penser à tout moment. Par exemple, quand vous serez entrain de choisir les compétences ou les Dons.</w:t>
      </w:r>
    </w:p>
    <w:p w14:paraId="003F53DA" w14:textId="77777777" w:rsidR="00886337" w:rsidRPr="00C238ED" w:rsidRDefault="00886337" w:rsidP="00886337">
      <w:pPr>
        <w:rPr>
          <w:lang w:val="fr-FR"/>
        </w:rPr>
      </w:pPr>
      <w:r w:rsidRPr="00C238ED">
        <w:rPr>
          <w:lang w:val="fr-FR"/>
        </w:rPr>
        <w:t>Les Aspirations sont des objectifs, autant pour le personnage que pour le joueur. C’est de simples déclarations de ce que vous voulez voir arriver dans l’histoire de votre personnage. Cela sert deux objectifs. Tout d’abord c’est la fondation de l’arc de votre personnage. Ils lui donnent une motivation et un sens pour aller de l’avant. Deuxièmement, c’est un bon moyen de communication avec votre MJ sur ce que vous voulez voir subvenir dans la campagne.</w:t>
      </w:r>
    </w:p>
    <w:p w14:paraId="18807EC8" w14:textId="77777777" w:rsidR="00886337" w:rsidRPr="00C238ED" w:rsidRDefault="00886337" w:rsidP="00886337">
      <w:pPr>
        <w:rPr>
          <w:lang w:val="fr-FR"/>
        </w:rPr>
      </w:pPr>
      <w:r w:rsidRPr="00C238ED">
        <w:rPr>
          <w:lang w:val="fr-FR"/>
        </w:rPr>
        <w:t xml:space="preserve">Considérez faire une ou deux Aspirations à court terme et en garder un à long terme. Cela permet à votre personnage de progresser dans l’immédiat tout en se préparant pour le futur. </w:t>
      </w:r>
    </w:p>
    <w:p w14:paraId="148C750F" w14:textId="77777777" w:rsidR="00886337" w:rsidRPr="00C238ED" w:rsidRDefault="00886337" w:rsidP="00886337">
      <w:pPr>
        <w:pStyle w:val="Titre3"/>
        <w:rPr>
          <w:lang w:val="fr-FR"/>
        </w:rPr>
      </w:pPr>
      <w:bookmarkStart w:id="26" w:name="_Toc36379084"/>
      <w:r w:rsidRPr="00C238ED">
        <w:rPr>
          <w:lang w:val="fr-FR"/>
        </w:rPr>
        <w:t>Etape Trois : Les Attributs</w:t>
      </w:r>
      <w:bookmarkEnd w:id="26"/>
    </w:p>
    <w:p w14:paraId="6B737D58" w14:textId="77777777" w:rsidR="00886337" w:rsidRPr="00C238ED" w:rsidRDefault="00886337" w:rsidP="00886337">
      <w:pPr>
        <w:rPr>
          <w:lang w:val="fr-FR"/>
        </w:rPr>
      </w:pPr>
      <w:r w:rsidRPr="00C238ED">
        <w:rPr>
          <w:lang w:val="fr-FR"/>
        </w:rPr>
        <w:t xml:space="preserve">La prochaine étape est de définir les Attributs de votre personnage. Ils sont répartis en trois groupes, Mental, Physique et Social. Chaque </w:t>
      </w:r>
      <w:r w:rsidRPr="00C238ED">
        <w:rPr>
          <w:lang w:val="fr-FR"/>
        </w:rPr>
        <w:t>personnage a droit à un point gratuit dans chacun des neufs Attributs.</w:t>
      </w:r>
    </w:p>
    <w:p w14:paraId="489C9482" w14:textId="77777777" w:rsidR="00886337" w:rsidRPr="00C238ED" w:rsidRDefault="00886337" w:rsidP="00886337">
      <w:pPr>
        <w:rPr>
          <w:lang w:val="fr-FR"/>
        </w:rPr>
      </w:pPr>
      <w:r w:rsidRPr="00C238ED">
        <w:rPr>
          <w:lang w:val="fr-FR"/>
        </w:rPr>
        <w:t>Examinez les trois catégories d’Attributs et triez les dans un ordre de priorité. Lequel est le plus important pour le concept de votre personnage ? Lequel est le moins important ? Peu importe l’ordre avec lequel vous vous retrouvez, distribuez cinq points dans la première catégorie. La deuxième catégorie a droit à quatre points et la dernière en a trois. Aucun Attribut ne peut dépasser les 5 points à ce stade.</w:t>
      </w:r>
    </w:p>
    <w:p w14:paraId="39FA0EBA" w14:textId="77777777" w:rsidR="00886337" w:rsidRPr="00C238ED" w:rsidRDefault="00886337" w:rsidP="00886337">
      <w:pPr>
        <w:rPr>
          <w:lang w:val="fr-FR"/>
        </w:rPr>
      </w:pPr>
      <w:r w:rsidRPr="00C238ED">
        <w:rPr>
          <w:lang w:val="fr-FR"/>
        </w:rPr>
        <w:t>Un Attribut a deux points est dans la moyenne. Trois est au-dessus de la moyenne, quatre est excellent et cinq est un niveau mondial. Un Attribut à un seul point est considéré comme en dessous de la moyenne, c’est une faiblesse.</w:t>
      </w:r>
    </w:p>
    <w:p w14:paraId="4913C4B2" w14:textId="77777777" w:rsidR="00886337" w:rsidRPr="00C238ED" w:rsidRDefault="00886337" w:rsidP="00886337">
      <w:pPr>
        <w:rPr>
          <w:lang w:val="fr-FR"/>
        </w:rPr>
      </w:pPr>
      <w:r w:rsidRPr="00C238ED">
        <w:rPr>
          <w:lang w:val="fr-FR"/>
        </w:rPr>
        <w:t xml:space="preserve">Vous trouverez plus de détails sur les Attributs dans leur </w:t>
      </w:r>
      <w:hyperlink w:anchor="_Attributs" w:history="1">
        <w:r w:rsidRPr="00C238ED">
          <w:rPr>
            <w:rStyle w:val="Lienhypertexte"/>
            <w:lang w:val="fr-FR"/>
          </w:rPr>
          <w:t>section</w:t>
        </w:r>
      </w:hyperlink>
      <w:r w:rsidRPr="00C238ED">
        <w:rPr>
          <w:lang w:val="fr-FR"/>
        </w:rPr>
        <w:t>.</w:t>
      </w:r>
    </w:p>
    <w:p w14:paraId="166DB350" w14:textId="77777777" w:rsidR="00886337" w:rsidRPr="00C238ED" w:rsidRDefault="00886337" w:rsidP="00886337">
      <w:pPr>
        <w:pStyle w:val="Titre3"/>
        <w:rPr>
          <w:lang w:val="fr-FR"/>
        </w:rPr>
      </w:pPr>
      <w:bookmarkStart w:id="27" w:name="_Toc36379085"/>
      <w:r w:rsidRPr="00C238ED">
        <w:rPr>
          <w:lang w:val="fr-FR"/>
        </w:rPr>
        <w:t>Etape Quatre : Les Compétences</w:t>
      </w:r>
      <w:bookmarkEnd w:id="27"/>
    </w:p>
    <w:p w14:paraId="0984C4F4" w14:textId="77777777" w:rsidR="00886337" w:rsidRPr="00C238ED" w:rsidRDefault="00886337" w:rsidP="00886337">
      <w:pPr>
        <w:rPr>
          <w:lang w:val="fr-FR"/>
        </w:rPr>
      </w:pPr>
      <w:r w:rsidRPr="00C238ED">
        <w:rPr>
          <w:lang w:val="fr-FR"/>
        </w:rPr>
        <w:t>Les Compétences sont des capacités que votre personnage a développé au cours de sa vie. Tout comme les Attributs ils peuvent aller jusqu’à cinq en valeur. Mais contrairement à eux ils ne bénéficient pas d’un point gratuit.</w:t>
      </w:r>
    </w:p>
    <w:p w14:paraId="458483A8" w14:textId="77777777" w:rsidR="00886337" w:rsidRPr="00C238ED" w:rsidRDefault="00886337" w:rsidP="00886337">
      <w:pPr>
        <w:rPr>
          <w:lang w:val="fr-FR"/>
        </w:rPr>
      </w:pPr>
      <w:r w:rsidRPr="00C238ED">
        <w:rPr>
          <w:lang w:val="fr-FR"/>
        </w:rPr>
        <w:t>Tout comme vous avez fait avec les Attributs il faut prioriser les trois catégories, qui restent inchangées, Mental, Physique et Social. La première catégorie obtient onze points, la deuxième sept et la dernière quatre. Il faut garder en tête que tout personnage tentant de réaliser une action pour laquelle il n’a pas la compétence souffre d’un malus. -3 pour les compétences Mentaux et -1 pour les compétences Physiques et Sociales.</w:t>
      </w:r>
    </w:p>
    <w:p w14:paraId="07BB94A8" w14:textId="77777777" w:rsidR="00886337" w:rsidRPr="00C238ED" w:rsidRDefault="00886337" w:rsidP="00886337">
      <w:pPr>
        <w:rPr>
          <w:lang w:val="fr-FR"/>
        </w:rPr>
      </w:pPr>
      <w:r w:rsidRPr="00C238ED">
        <w:rPr>
          <w:lang w:val="fr-FR"/>
        </w:rPr>
        <w:t xml:space="preserve">Vous trouverez plus d’informations sur les Compétences dans leur </w:t>
      </w:r>
      <w:hyperlink w:anchor="_Compétences" w:history="1">
        <w:r w:rsidRPr="00C238ED">
          <w:rPr>
            <w:rStyle w:val="Lienhypertexte"/>
            <w:lang w:val="fr-FR"/>
          </w:rPr>
          <w:t>section</w:t>
        </w:r>
      </w:hyperlink>
      <w:r w:rsidRPr="00C238ED">
        <w:rPr>
          <w:lang w:val="fr-FR"/>
        </w:rPr>
        <w:t>.</w:t>
      </w:r>
    </w:p>
    <w:p w14:paraId="4242B597" w14:textId="77777777" w:rsidR="00886337" w:rsidRPr="00C238ED" w:rsidRDefault="00886337" w:rsidP="00886337">
      <w:pPr>
        <w:pStyle w:val="Titre3"/>
        <w:rPr>
          <w:lang w:val="fr-FR"/>
        </w:rPr>
      </w:pPr>
      <w:bookmarkStart w:id="28" w:name="_Toc36379086"/>
      <w:r w:rsidRPr="00C238ED">
        <w:rPr>
          <w:lang w:val="fr-FR"/>
        </w:rPr>
        <w:t>Etape Cinq : Les Spécialités</w:t>
      </w:r>
      <w:bookmarkEnd w:id="28"/>
    </w:p>
    <w:p w14:paraId="143D436A" w14:textId="77777777" w:rsidR="00886337" w:rsidRPr="00C238ED" w:rsidRDefault="00886337" w:rsidP="00886337">
      <w:pPr>
        <w:rPr>
          <w:lang w:val="fr-FR"/>
        </w:rPr>
      </w:pPr>
      <w:r w:rsidRPr="00C238ED">
        <w:rPr>
          <w:lang w:val="fr-FR"/>
        </w:rPr>
        <w:t xml:space="preserve">Les spécialités sont une sous-catégorie de compétence. Par exemple il se peut que votre personnage dispose de trois points dans la compétence Armes à Feu mais il a aussi une spécialité en Fusils d’Assaut. Cela lui donne droit à </w:t>
      </w:r>
      <w:r w:rsidRPr="00C238ED">
        <w:rPr>
          <w:lang w:val="fr-FR"/>
        </w:rPr>
        <w:lastRenderedPageBreak/>
        <w:t>un dé supplémentaire à chaque fois qu’il se sert d’un fusil d’assaut. Votre personnage reçois trois spécialités.</w:t>
      </w:r>
    </w:p>
    <w:p w14:paraId="0D500005" w14:textId="77777777" w:rsidR="00886337" w:rsidRPr="00C238ED" w:rsidRDefault="00886337" w:rsidP="00886337">
      <w:pPr>
        <w:pStyle w:val="Titre3"/>
        <w:rPr>
          <w:lang w:val="fr-FR"/>
        </w:rPr>
      </w:pPr>
      <w:bookmarkStart w:id="29" w:name="_Toc36379087"/>
      <w:r w:rsidRPr="00C238ED">
        <w:rPr>
          <w:lang w:val="fr-FR"/>
        </w:rPr>
        <w:t xml:space="preserve">Etape Six : Les Caractéristiques des </w:t>
      </w:r>
      <w:proofErr w:type="spellStart"/>
      <w:r w:rsidRPr="00C238ED">
        <w:rPr>
          <w:lang w:val="fr-FR"/>
        </w:rPr>
        <w:t>Ferae</w:t>
      </w:r>
      <w:bookmarkEnd w:id="29"/>
      <w:proofErr w:type="spellEnd"/>
    </w:p>
    <w:p w14:paraId="511D705F" w14:textId="77777777" w:rsidR="00886337" w:rsidRPr="00C238ED" w:rsidRDefault="00886337" w:rsidP="00886337">
      <w:pPr>
        <w:rPr>
          <w:lang w:val="fr-FR"/>
        </w:rPr>
      </w:pPr>
      <w:r w:rsidRPr="00C238ED">
        <w:rPr>
          <w:lang w:val="fr-FR"/>
        </w:rPr>
        <w:t xml:space="preserve">Nous avons maintenant une bonne fondation pour votre personnage. On a presque fini son identité. Maintenant, on va ajouter ce qui fais de lui un </w:t>
      </w:r>
      <w:proofErr w:type="spellStart"/>
      <w:r w:rsidRPr="00C238ED">
        <w:rPr>
          <w:lang w:val="fr-FR"/>
        </w:rPr>
        <w:t>Ferae</w:t>
      </w:r>
      <w:proofErr w:type="spellEnd"/>
      <w:r w:rsidRPr="00C238ED">
        <w:rPr>
          <w:lang w:val="fr-FR"/>
        </w:rPr>
        <w:t>.</w:t>
      </w:r>
    </w:p>
    <w:p w14:paraId="716CBAF5" w14:textId="77777777" w:rsidR="00886337" w:rsidRPr="00C238ED" w:rsidRDefault="00886337" w:rsidP="00886337">
      <w:pPr>
        <w:pStyle w:val="Titre4"/>
        <w:rPr>
          <w:lang w:val="fr-FR"/>
        </w:rPr>
      </w:pPr>
      <w:r w:rsidRPr="00C238ED">
        <w:rPr>
          <w:lang w:val="fr-FR"/>
        </w:rPr>
        <w:t>Espèce</w:t>
      </w:r>
    </w:p>
    <w:p w14:paraId="734D5006" w14:textId="77777777" w:rsidR="00886337" w:rsidRDefault="00886337" w:rsidP="00886337">
      <w:pPr>
        <w:rPr>
          <w:lang w:val="fr-FR"/>
        </w:rPr>
      </w:pPr>
      <w:r w:rsidRPr="00C238ED">
        <w:rPr>
          <w:lang w:val="fr-FR"/>
        </w:rPr>
        <w:t xml:space="preserve">L’Espèce, la forme animale que prends votre personnage mais aussi sa culture et sa vision du monde. </w:t>
      </w:r>
    </w:p>
    <w:p w14:paraId="7803DC4E" w14:textId="77777777" w:rsidR="00886337" w:rsidRDefault="00886337" w:rsidP="00886337">
      <w:pPr>
        <w:rPr>
          <w:lang w:val="fr-FR"/>
        </w:rPr>
      </w:pPr>
      <w:r>
        <w:rPr>
          <w:lang w:val="fr-FR"/>
        </w:rPr>
        <w:t xml:space="preserve">Les </w:t>
      </w:r>
      <w:proofErr w:type="spellStart"/>
      <w:r w:rsidRPr="006A2A1B">
        <w:rPr>
          <w:b/>
          <w:bCs/>
          <w:lang w:val="fr-FR"/>
        </w:rPr>
        <w:t>Ajaba</w:t>
      </w:r>
      <w:proofErr w:type="spellEnd"/>
    </w:p>
    <w:p w14:paraId="47278C5B" w14:textId="77777777" w:rsidR="00886337" w:rsidRDefault="00886337" w:rsidP="00886337">
      <w:pPr>
        <w:rPr>
          <w:lang w:val="fr-FR"/>
        </w:rPr>
      </w:pPr>
      <w:r>
        <w:rPr>
          <w:lang w:val="fr-FR"/>
        </w:rPr>
        <w:t xml:space="preserve">Les </w:t>
      </w:r>
      <w:proofErr w:type="spellStart"/>
      <w:r w:rsidRPr="006A2A1B">
        <w:rPr>
          <w:b/>
          <w:bCs/>
          <w:lang w:val="fr-FR"/>
        </w:rPr>
        <w:t>Ananasi</w:t>
      </w:r>
      <w:proofErr w:type="spellEnd"/>
    </w:p>
    <w:p w14:paraId="534047D0" w14:textId="77777777" w:rsidR="00886337" w:rsidRDefault="00886337" w:rsidP="00886337">
      <w:pPr>
        <w:rPr>
          <w:lang w:val="fr-FR"/>
        </w:rPr>
      </w:pPr>
      <w:r>
        <w:rPr>
          <w:lang w:val="fr-FR"/>
        </w:rPr>
        <w:t xml:space="preserve">Les </w:t>
      </w:r>
      <w:r w:rsidRPr="006A2A1B">
        <w:rPr>
          <w:b/>
          <w:bCs/>
          <w:lang w:val="fr-FR"/>
        </w:rPr>
        <w:t>Bastet</w:t>
      </w:r>
    </w:p>
    <w:p w14:paraId="640FDEB6" w14:textId="77777777" w:rsidR="00886337" w:rsidRDefault="00886337" w:rsidP="00886337">
      <w:pPr>
        <w:rPr>
          <w:lang w:val="fr-FR"/>
        </w:rPr>
      </w:pPr>
      <w:r>
        <w:rPr>
          <w:lang w:val="fr-FR"/>
        </w:rPr>
        <w:t xml:space="preserve">Les </w:t>
      </w:r>
      <w:proofErr w:type="spellStart"/>
      <w:r w:rsidRPr="006A2A1B">
        <w:rPr>
          <w:b/>
          <w:bCs/>
          <w:lang w:val="fr-FR"/>
        </w:rPr>
        <w:t>Camazotz</w:t>
      </w:r>
      <w:proofErr w:type="spellEnd"/>
    </w:p>
    <w:p w14:paraId="4FDFD863" w14:textId="77777777" w:rsidR="00886337" w:rsidRDefault="00886337" w:rsidP="00886337">
      <w:pPr>
        <w:rPr>
          <w:lang w:val="fr-FR"/>
        </w:rPr>
      </w:pPr>
      <w:r>
        <w:rPr>
          <w:lang w:val="fr-FR"/>
        </w:rPr>
        <w:t xml:space="preserve">Les </w:t>
      </w:r>
      <w:r w:rsidRPr="006A2A1B">
        <w:rPr>
          <w:b/>
          <w:bCs/>
          <w:lang w:val="fr-FR"/>
        </w:rPr>
        <w:t>Corax</w:t>
      </w:r>
    </w:p>
    <w:p w14:paraId="597D39DC" w14:textId="77777777" w:rsidR="00886337" w:rsidRDefault="00886337" w:rsidP="00886337">
      <w:pPr>
        <w:rPr>
          <w:lang w:val="fr-FR"/>
        </w:rPr>
      </w:pPr>
      <w:r>
        <w:rPr>
          <w:lang w:val="fr-FR"/>
        </w:rPr>
        <w:t xml:space="preserve">Les </w:t>
      </w:r>
      <w:proofErr w:type="spellStart"/>
      <w:r w:rsidRPr="006A2A1B">
        <w:rPr>
          <w:b/>
          <w:bCs/>
          <w:lang w:val="fr-FR"/>
        </w:rPr>
        <w:t>Gurahl</w:t>
      </w:r>
      <w:proofErr w:type="spellEnd"/>
    </w:p>
    <w:p w14:paraId="34219C57" w14:textId="77777777" w:rsidR="00886337" w:rsidRDefault="00886337" w:rsidP="00886337">
      <w:pPr>
        <w:rPr>
          <w:lang w:val="fr-FR"/>
        </w:rPr>
      </w:pPr>
      <w:r>
        <w:rPr>
          <w:lang w:val="fr-FR"/>
        </w:rPr>
        <w:t xml:space="preserve">Les </w:t>
      </w:r>
      <w:r w:rsidRPr="006A2A1B">
        <w:rPr>
          <w:b/>
          <w:bCs/>
          <w:lang w:val="fr-FR"/>
        </w:rPr>
        <w:t>Kitsune</w:t>
      </w:r>
    </w:p>
    <w:p w14:paraId="08779345" w14:textId="77777777" w:rsidR="00886337" w:rsidRDefault="00886337" w:rsidP="00886337">
      <w:pPr>
        <w:rPr>
          <w:lang w:val="fr-FR"/>
        </w:rPr>
      </w:pPr>
      <w:r>
        <w:rPr>
          <w:lang w:val="fr-FR"/>
        </w:rPr>
        <w:t xml:space="preserve">Les </w:t>
      </w:r>
      <w:proofErr w:type="spellStart"/>
      <w:r w:rsidRPr="006A2A1B">
        <w:rPr>
          <w:b/>
          <w:bCs/>
          <w:lang w:val="fr-FR"/>
        </w:rPr>
        <w:t>Mokolé</w:t>
      </w:r>
      <w:proofErr w:type="spellEnd"/>
    </w:p>
    <w:p w14:paraId="6E59737D" w14:textId="77777777" w:rsidR="00886337" w:rsidRDefault="00886337" w:rsidP="00886337">
      <w:pPr>
        <w:rPr>
          <w:lang w:val="fr-FR"/>
        </w:rPr>
      </w:pPr>
      <w:r>
        <w:rPr>
          <w:lang w:val="fr-FR"/>
        </w:rPr>
        <w:t xml:space="preserve">Les </w:t>
      </w:r>
      <w:r w:rsidRPr="006A2A1B">
        <w:rPr>
          <w:b/>
          <w:bCs/>
          <w:lang w:val="fr-FR"/>
        </w:rPr>
        <w:t>Nâga</w:t>
      </w:r>
    </w:p>
    <w:p w14:paraId="78B06FCD" w14:textId="77777777" w:rsidR="00886337" w:rsidRDefault="00886337" w:rsidP="00886337">
      <w:pPr>
        <w:rPr>
          <w:lang w:val="fr-FR"/>
        </w:rPr>
      </w:pPr>
      <w:r>
        <w:rPr>
          <w:lang w:val="fr-FR"/>
        </w:rPr>
        <w:t xml:space="preserve">Les </w:t>
      </w:r>
      <w:proofErr w:type="spellStart"/>
      <w:r w:rsidRPr="006A2A1B">
        <w:rPr>
          <w:b/>
          <w:bCs/>
          <w:lang w:val="fr-FR"/>
        </w:rPr>
        <w:t>Nuwisha</w:t>
      </w:r>
      <w:proofErr w:type="spellEnd"/>
    </w:p>
    <w:p w14:paraId="23BE132B" w14:textId="77777777" w:rsidR="00886337" w:rsidRDefault="00886337" w:rsidP="00886337">
      <w:pPr>
        <w:rPr>
          <w:lang w:val="fr-FR"/>
        </w:rPr>
      </w:pPr>
      <w:r>
        <w:rPr>
          <w:lang w:val="fr-FR"/>
        </w:rPr>
        <w:t xml:space="preserve">Les </w:t>
      </w:r>
      <w:proofErr w:type="spellStart"/>
      <w:r w:rsidRPr="006A2A1B">
        <w:rPr>
          <w:b/>
          <w:bCs/>
          <w:lang w:val="fr-FR"/>
        </w:rPr>
        <w:t>Ratkin</w:t>
      </w:r>
      <w:proofErr w:type="spellEnd"/>
    </w:p>
    <w:p w14:paraId="4DF230A9" w14:textId="77777777" w:rsidR="00886337" w:rsidRPr="00C238ED" w:rsidRDefault="00886337" w:rsidP="00886337">
      <w:pPr>
        <w:rPr>
          <w:lang w:val="fr-FR"/>
        </w:rPr>
      </w:pPr>
      <w:r>
        <w:rPr>
          <w:lang w:val="fr-FR"/>
        </w:rPr>
        <w:t xml:space="preserve">Les </w:t>
      </w:r>
      <w:proofErr w:type="spellStart"/>
      <w:r w:rsidRPr="006A2A1B">
        <w:rPr>
          <w:b/>
          <w:bCs/>
          <w:lang w:val="fr-FR"/>
        </w:rPr>
        <w:t>Rokea</w:t>
      </w:r>
      <w:proofErr w:type="spellEnd"/>
    </w:p>
    <w:p w14:paraId="5F41ADA4" w14:textId="77777777" w:rsidR="00886337" w:rsidRPr="00C238ED" w:rsidRDefault="00886337" w:rsidP="00886337">
      <w:pPr>
        <w:rPr>
          <w:color w:val="92D050"/>
          <w:lang w:val="fr-FR"/>
        </w:rPr>
      </w:pPr>
      <w:r w:rsidRPr="00C238ED">
        <w:rPr>
          <w:lang w:val="fr-FR"/>
        </w:rPr>
        <w:t>Les</w:t>
      </w:r>
      <w:r w:rsidRPr="00C238ED">
        <w:rPr>
          <w:b/>
          <w:bCs/>
          <w:lang w:val="fr-FR"/>
        </w:rPr>
        <w:t xml:space="preserve"> </w:t>
      </w:r>
      <w:proofErr w:type="spellStart"/>
      <w:r w:rsidRPr="00C238ED">
        <w:rPr>
          <w:b/>
          <w:bCs/>
          <w:lang w:val="fr-FR"/>
        </w:rPr>
        <w:t>Uratha</w:t>
      </w:r>
      <w:proofErr w:type="spellEnd"/>
      <w:r w:rsidRPr="00C238ED">
        <w:rPr>
          <w:lang w:val="fr-FR"/>
        </w:rPr>
        <w:t xml:space="preserve"> sont des guerriers. Ils protègent leurs territoires férocement où ils s’éternuent à maintenir l’équilibre entre le monde physique et le monde spirituel.</w:t>
      </w:r>
    </w:p>
    <w:p w14:paraId="75AF5C25" w14:textId="77777777" w:rsidR="00886337" w:rsidRPr="00C238ED" w:rsidRDefault="00886337" w:rsidP="00886337">
      <w:pPr>
        <w:pStyle w:val="Titre4"/>
        <w:rPr>
          <w:lang w:val="fr-FR"/>
        </w:rPr>
      </w:pPr>
      <w:r w:rsidRPr="00C238ED">
        <w:rPr>
          <w:lang w:val="fr-FR"/>
        </w:rPr>
        <w:t>Auspice</w:t>
      </w:r>
    </w:p>
    <w:p w14:paraId="636EE309" w14:textId="77777777" w:rsidR="00886337" w:rsidRPr="00C238ED" w:rsidRDefault="00886337" w:rsidP="00886337">
      <w:pPr>
        <w:rPr>
          <w:lang w:val="fr-FR"/>
        </w:rPr>
      </w:pPr>
      <w:r w:rsidRPr="00C238ED">
        <w:rPr>
          <w:lang w:val="fr-FR"/>
        </w:rPr>
        <w:t xml:space="preserve">L’Auspice est déterminé par le moment du Premier Changement de votre personnage. Elle lui donne un rôle à jouer dans la société </w:t>
      </w:r>
      <w:proofErr w:type="spellStart"/>
      <w:r w:rsidRPr="00C238ED">
        <w:rPr>
          <w:lang w:val="fr-FR"/>
        </w:rPr>
        <w:t>Ferae</w:t>
      </w:r>
      <w:proofErr w:type="spellEnd"/>
      <w:r w:rsidRPr="00C238ED">
        <w:rPr>
          <w:lang w:val="fr-FR"/>
        </w:rPr>
        <w:t xml:space="preserve"> qui viens avec son lot de droits et devoirs. Les </w:t>
      </w:r>
      <w:proofErr w:type="spellStart"/>
      <w:r w:rsidRPr="00C238ED">
        <w:rPr>
          <w:lang w:val="fr-FR"/>
        </w:rPr>
        <w:t>Ferae</w:t>
      </w:r>
      <w:proofErr w:type="spellEnd"/>
      <w:r w:rsidRPr="00C238ED">
        <w:rPr>
          <w:lang w:val="fr-FR"/>
        </w:rPr>
        <w:t xml:space="preserve"> qui dévient de leurs Auspices sont vus avec dédain.</w:t>
      </w:r>
    </w:p>
    <w:p w14:paraId="3008CA2E" w14:textId="77777777" w:rsidR="00886337" w:rsidRPr="00C238ED" w:rsidRDefault="00886337" w:rsidP="00886337">
      <w:pPr>
        <w:rPr>
          <w:lang w:val="fr-FR"/>
        </w:rPr>
      </w:pPr>
      <w:r w:rsidRPr="00C238ED">
        <w:rPr>
          <w:lang w:val="fr-FR"/>
        </w:rPr>
        <w:t xml:space="preserve">Le choix de l’auspice a une influence sur les Dons accessibles au </w:t>
      </w:r>
      <w:proofErr w:type="spellStart"/>
      <w:r w:rsidRPr="00C238ED">
        <w:rPr>
          <w:lang w:val="fr-FR"/>
        </w:rPr>
        <w:t>Ferae</w:t>
      </w:r>
      <w:proofErr w:type="spellEnd"/>
      <w:r w:rsidRPr="00C238ED">
        <w:rPr>
          <w:lang w:val="fr-FR"/>
        </w:rPr>
        <w:t xml:space="preserve"> et accorde un point dans une Renommée et une Compétence au choix.</w:t>
      </w:r>
    </w:p>
    <w:p w14:paraId="5C410E7E" w14:textId="77777777" w:rsidR="00886337" w:rsidRPr="00C238ED" w:rsidRDefault="00886337" w:rsidP="00886337">
      <w:pPr>
        <w:pStyle w:val="Titre5"/>
        <w:rPr>
          <w:lang w:val="fr-FR"/>
        </w:rPr>
      </w:pPr>
      <w:r w:rsidRPr="00C238ED">
        <w:rPr>
          <w:lang w:val="fr-FR"/>
        </w:rPr>
        <w:t>Auspices de Luna</w:t>
      </w:r>
    </w:p>
    <w:p w14:paraId="46D5D210" w14:textId="77777777" w:rsidR="00886337" w:rsidRPr="00C238ED" w:rsidRDefault="00886337" w:rsidP="00886337">
      <w:pPr>
        <w:rPr>
          <w:lang w:val="fr-FR"/>
        </w:rPr>
      </w:pPr>
      <w:r w:rsidRPr="00C238ED">
        <w:rPr>
          <w:lang w:val="fr-FR"/>
        </w:rPr>
        <w:t xml:space="preserve">Les </w:t>
      </w:r>
      <w:proofErr w:type="spellStart"/>
      <w:r w:rsidRPr="00C238ED">
        <w:rPr>
          <w:b/>
          <w:bCs/>
          <w:lang w:val="fr-FR"/>
        </w:rPr>
        <w:t>Cahalithes</w:t>
      </w:r>
      <w:proofErr w:type="spellEnd"/>
      <w:r w:rsidRPr="00C238ED">
        <w:rPr>
          <w:b/>
          <w:bCs/>
          <w:lang w:val="fr-FR"/>
        </w:rPr>
        <w:t xml:space="preserve"> </w:t>
      </w:r>
      <w:r w:rsidRPr="00C238ED">
        <w:rPr>
          <w:lang w:val="fr-FR"/>
        </w:rPr>
        <w:t>sont des conteur, gardien du savoir, prophète. Leurs Compétences d’Auspice sont Artisanats, Expression et Persuasion. Leur Renommée est Gloire.</w:t>
      </w:r>
    </w:p>
    <w:p w14:paraId="13E884EF" w14:textId="77777777" w:rsidR="00886337" w:rsidRPr="00C238ED" w:rsidRDefault="00886337" w:rsidP="00886337">
      <w:pPr>
        <w:rPr>
          <w:lang w:val="fr-FR"/>
        </w:rPr>
      </w:pPr>
      <w:r w:rsidRPr="00C238ED">
        <w:rPr>
          <w:lang w:val="fr-FR"/>
        </w:rPr>
        <w:t xml:space="preserve">Les </w:t>
      </w:r>
      <w:proofErr w:type="spellStart"/>
      <w:r w:rsidRPr="00C238ED">
        <w:rPr>
          <w:b/>
          <w:bCs/>
          <w:lang w:val="fr-FR"/>
        </w:rPr>
        <w:t>Elodothes</w:t>
      </w:r>
      <w:proofErr w:type="spellEnd"/>
      <w:r w:rsidRPr="00C238ED">
        <w:rPr>
          <w:b/>
          <w:bCs/>
          <w:lang w:val="fr-FR"/>
        </w:rPr>
        <w:t xml:space="preserve"> </w:t>
      </w:r>
      <w:r w:rsidRPr="00C238ED">
        <w:rPr>
          <w:lang w:val="fr-FR"/>
        </w:rPr>
        <w:t xml:space="preserve">peuvent être diplomate, médiateur, négociateur. Les Compétences des </w:t>
      </w:r>
      <w:proofErr w:type="spellStart"/>
      <w:r w:rsidRPr="00C238ED">
        <w:rPr>
          <w:lang w:val="fr-FR"/>
        </w:rPr>
        <w:t>Elodothes</w:t>
      </w:r>
      <w:proofErr w:type="spellEnd"/>
      <w:r w:rsidRPr="00C238ED">
        <w:rPr>
          <w:lang w:val="fr-FR"/>
        </w:rPr>
        <w:t xml:space="preserve"> sont Empathie, Investigation et Politique. Leur Renommée est Honneur.</w:t>
      </w:r>
    </w:p>
    <w:p w14:paraId="5A40857C"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Irraka</w:t>
      </w:r>
      <w:proofErr w:type="spellEnd"/>
      <w:r w:rsidRPr="00C238ED">
        <w:rPr>
          <w:lang w:val="fr-FR"/>
        </w:rPr>
        <w:t xml:space="preserve"> sont prédisposés à devenir assassin, espion, voleur. Les compétences des </w:t>
      </w:r>
      <w:proofErr w:type="spellStart"/>
      <w:r w:rsidRPr="00C238ED">
        <w:rPr>
          <w:lang w:val="fr-FR"/>
        </w:rPr>
        <w:t>Irraka</w:t>
      </w:r>
      <w:proofErr w:type="spellEnd"/>
      <w:r w:rsidRPr="00C238ED">
        <w:rPr>
          <w:lang w:val="fr-FR"/>
        </w:rPr>
        <w:t xml:space="preserve"> sont Larcin, Furtivité et Subterfuge. Leur Renommée est Ruse.</w:t>
      </w:r>
    </w:p>
    <w:p w14:paraId="784DDCE1" w14:textId="7F76DB9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Ithaeur</w:t>
      </w:r>
      <w:proofErr w:type="spellEnd"/>
      <w:r w:rsidRPr="00C238ED">
        <w:rPr>
          <w:lang w:val="fr-FR"/>
        </w:rPr>
        <w:t xml:space="preserve"> deviennent des ritualiste, conseiller, créateur de Fétiches. Les Compétences des </w:t>
      </w:r>
      <w:proofErr w:type="spellStart"/>
      <w:r w:rsidRPr="00C238ED">
        <w:rPr>
          <w:lang w:val="fr-FR"/>
        </w:rPr>
        <w:t>Ithaeur</w:t>
      </w:r>
      <w:proofErr w:type="spellEnd"/>
      <w:r w:rsidRPr="00C238ED">
        <w:rPr>
          <w:lang w:val="fr-FR"/>
        </w:rPr>
        <w:t xml:space="preserve"> sont Animaux, Médecine et Occulte. La Renommée de </w:t>
      </w:r>
      <w:r w:rsidR="00220103" w:rsidRPr="00C238ED">
        <w:rPr>
          <w:lang w:val="fr-FR"/>
        </w:rPr>
        <w:t>cet auspice</w:t>
      </w:r>
      <w:r w:rsidRPr="00C238ED">
        <w:rPr>
          <w:lang w:val="fr-FR"/>
        </w:rPr>
        <w:t xml:space="preserve"> est Sagesse.</w:t>
      </w:r>
    </w:p>
    <w:p w14:paraId="5E1FA716"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Rahu</w:t>
      </w:r>
      <w:proofErr w:type="spellEnd"/>
      <w:r w:rsidRPr="00C238ED">
        <w:rPr>
          <w:b/>
          <w:bCs/>
          <w:lang w:val="fr-FR"/>
        </w:rPr>
        <w:t xml:space="preserve"> </w:t>
      </w:r>
      <w:r w:rsidRPr="00C238ED">
        <w:rPr>
          <w:lang w:val="fr-FR"/>
        </w:rPr>
        <w:t xml:space="preserve">pour leur part sont tacticien, défenseur, soldat. Les Compétences des </w:t>
      </w:r>
      <w:proofErr w:type="spellStart"/>
      <w:r w:rsidRPr="00C238ED">
        <w:rPr>
          <w:lang w:val="fr-FR"/>
        </w:rPr>
        <w:t>Rahu</w:t>
      </w:r>
      <w:proofErr w:type="spellEnd"/>
      <w:r w:rsidRPr="00C238ED">
        <w:rPr>
          <w:lang w:val="fr-FR"/>
        </w:rPr>
        <w:t xml:space="preserve"> sont Bagarre, Intimidation et Survie. Leur Renommée est Pureté.</w:t>
      </w:r>
    </w:p>
    <w:p w14:paraId="7F59E0DD" w14:textId="77777777" w:rsidR="00886337" w:rsidRPr="00C238ED" w:rsidRDefault="00886337" w:rsidP="00886337">
      <w:pPr>
        <w:pStyle w:val="Titre5"/>
        <w:rPr>
          <w:lang w:val="fr-FR"/>
        </w:rPr>
      </w:pPr>
      <w:r w:rsidRPr="00C238ED">
        <w:rPr>
          <w:lang w:val="fr-FR"/>
        </w:rPr>
        <w:t>Auspices d’Hélios</w:t>
      </w:r>
    </w:p>
    <w:p w14:paraId="36147160" w14:textId="77777777" w:rsidR="00886337" w:rsidRPr="00C238ED" w:rsidRDefault="00886337" w:rsidP="00886337">
      <w:pPr>
        <w:rPr>
          <w:lang w:val="fr-FR"/>
        </w:rPr>
      </w:pPr>
      <w:r w:rsidRPr="00C238ED">
        <w:rPr>
          <w:lang w:val="fr-FR"/>
        </w:rPr>
        <w:t xml:space="preserve">Les </w:t>
      </w:r>
      <w:r w:rsidRPr="00C238ED">
        <w:rPr>
          <w:b/>
          <w:bCs/>
          <w:lang w:val="fr-FR"/>
        </w:rPr>
        <w:t>Attaquants</w:t>
      </w:r>
      <w:r w:rsidRPr="00C238ED">
        <w:rPr>
          <w:lang w:val="fr-FR"/>
        </w:rPr>
        <w:t xml:space="preserve"> </w:t>
      </w:r>
    </w:p>
    <w:p w14:paraId="494E49B7" w14:textId="77777777" w:rsidR="00886337" w:rsidRPr="00C238ED" w:rsidRDefault="00886337" w:rsidP="00886337">
      <w:pPr>
        <w:rPr>
          <w:lang w:val="fr-FR"/>
        </w:rPr>
      </w:pPr>
      <w:r w:rsidRPr="00C238ED">
        <w:rPr>
          <w:lang w:val="fr-FR"/>
        </w:rPr>
        <w:t xml:space="preserve">Les </w:t>
      </w:r>
      <w:r w:rsidRPr="00C238ED">
        <w:rPr>
          <w:b/>
          <w:bCs/>
          <w:lang w:val="fr-FR"/>
        </w:rPr>
        <w:t>Révélateurs</w:t>
      </w:r>
      <w:r w:rsidRPr="00C238ED">
        <w:rPr>
          <w:lang w:val="fr-FR"/>
        </w:rPr>
        <w:t xml:space="preserve"> </w:t>
      </w:r>
    </w:p>
    <w:p w14:paraId="5B6EC327" w14:textId="77777777" w:rsidR="00886337" w:rsidRPr="00C238ED" w:rsidRDefault="00886337" w:rsidP="00886337">
      <w:pPr>
        <w:rPr>
          <w:lang w:val="fr-FR"/>
        </w:rPr>
      </w:pPr>
      <w:r w:rsidRPr="00C238ED">
        <w:rPr>
          <w:lang w:val="fr-FR"/>
        </w:rPr>
        <w:t xml:space="preserve">Les </w:t>
      </w:r>
      <w:r w:rsidRPr="00C238ED">
        <w:rPr>
          <w:b/>
          <w:bCs/>
          <w:lang w:val="fr-FR"/>
        </w:rPr>
        <w:t>Protecteurs</w:t>
      </w:r>
      <w:r w:rsidRPr="00C238ED">
        <w:rPr>
          <w:lang w:val="fr-FR"/>
        </w:rPr>
        <w:t xml:space="preserve"> </w:t>
      </w:r>
    </w:p>
    <w:p w14:paraId="4341888F" w14:textId="77777777" w:rsidR="00886337" w:rsidRPr="00C238ED" w:rsidRDefault="00886337" w:rsidP="00886337">
      <w:pPr>
        <w:rPr>
          <w:lang w:val="fr-FR"/>
        </w:rPr>
      </w:pPr>
      <w:r w:rsidRPr="00C238ED">
        <w:rPr>
          <w:lang w:val="fr-FR"/>
        </w:rPr>
        <w:t xml:space="preserve">Les </w:t>
      </w:r>
      <w:r w:rsidRPr="00C238ED">
        <w:rPr>
          <w:b/>
          <w:bCs/>
          <w:lang w:val="fr-FR"/>
        </w:rPr>
        <w:t>Brillants</w:t>
      </w:r>
      <w:r w:rsidRPr="00C238ED">
        <w:rPr>
          <w:lang w:val="fr-FR"/>
        </w:rPr>
        <w:t xml:space="preserve"> </w:t>
      </w:r>
    </w:p>
    <w:p w14:paraId="4420A42D" w14:textId="77777777" w:rsidR="00886337" w:rsidRPr="00C238ED" w:rsidRDefault="00886337" w:rsidP="00886337">
      <w:pPr>
        <w:rPr>
          <w:lang w:val="fr-FR"/>
        </w:rPr>
      </w:pPr>
      <w:r w:rsidRPr="00C238ED">
        <w:rPr>
          <w:lang w:val="fr-FR"/>
        </w:rPr>
        <w:t xml:space="preserve">Les </w:t>
      </w:r>
      <w:r w:rsidRPr="00C238ED">
        <w:rPr>
          <w:b/>
          <w:bCs/>
          <w:lang w:val="fr-FR"/>
        </w:rPr>
        <w:t>Dissimulateurs</w:t>
      </w:r>
      <w:r w:rsidRPr="00C238ED">
        <w:rPr>
          <w:lang w:val="fr-FR"/>
        </w:rPr>
        <w:t xml:space="preserve"> </w:t>
      </w:r>
    </w:p>
    <w:p w14:paraId="33471E1A" w14:textId="77777777" w:rsidR="00886337" w:rsidRPr="00C238ED" w:rsidRDefault="00886337" w:rsidP="00886337">
      <w:pPr>
        <w:rPr>
          <w:lang w:val="fr-FR"/>
        </w:rPr>
      </w:pPr>
      <w:r w:rsidRPr="00C238ED">
        <w:rPr>
          <w:lang w:val="fr-FR"/>
        </w:rPr>
        <w:t xml:space="preserve">Les </w:t>
      </w:r>
      <w:r w:rsidRPr="00C238ED">
        <w:rPr>
          <w:b/>
          <w:bCs/>
          <w:lang w:val="fr-FR"/>
        </w:rPr>
        <w:t>Couronnés</w:t>
      </w:r>
      <w:r w:rsidRPr="00C238ED">
        <w:rPr>
          <w:lang w:val="fr-FR"/>
        </w:rPr>
        <w:t xml:space="preserve"> </w:t>
      </w:r>
    </w:p>
    <w:p w14:paraId="4A5A976C" w14:textId="77777777" w:rsidR="00886337" w:rsidRPr="00C238ED" w:rsidRDefault="00886337" w:rsidP="00886337">
      <w:pPr>
        <w:pStyle w:val="Titre5"/>
        <w:rPr>
          <w:lang w:val="fr-FR"/>
        </w:rPr>
      </w:pPr>
      <w:r w:rsidRPr="00C238ED">
        <w:rPr>
          <w:lang w:val="fr-FR"/>
        </w:rPr>
        <w:t>Auspices de Gaïa</w:t>
      </w:r>
    </w:p>
    <w:p w14:paraId="106FEB1F"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Kartikeya</w:t>
      </w:r>
      <w:proofErr w:type="spellEnd"/>
      <w:r w:rsidRPr="00C238ED">
        <w:rPr>
          <w:lang w:val="fr-FR"/>
        </w:rPr>
        <w:t xml:space="preserve"> </w:t>
      </w:r>
    </w:p>
    <w:p w14:paraId="309BB26B" w14:textId="77777777" w:rsidR="00886337" w:rsidRPr="00C238ED" w:rsidRDefault="00886337" w:rsidP="00886337">
      <w:pPr>
        <w:rPr>
          <w:lang w:val="fr-FR"/>
        </w:rPr>
      </w:pPr>
      <w:r w:rsidRPr="00C238ED">
        <w:rPr>
          <w:lang w:val="fr-FR"/>
        </w:rPr>
        <w:t>Les</w:t>
      </w:r>
      <w:r w:rsidRPr="00C238ED">
        <w:rPr>
          <w:b/>
          <w:bCs/>
          <w:lang w:val="fr-FR"/>
        </w:rPr>
        <w:t xml:space="preserve"> </w:t>
      </w:r>
      <w:proofErr w:type="spellStart"/>
      <w:r w:rsidRPr="00C238ED">
        <w:rPr>
          <w:b/>
          <w:bCs/>
          <w:lang w:val="fr-FR"/>
        </w:rPr>
        <w:t>Kamakshi</w:t>
      </w:r>
      <w:proofErr w:type="spellEnd"/>
      <w:r w:rsidRPr="00C238ED">
        <w:rPr>
          <w:lang w:val="fr-FR"/>
        </w:rPr>
        <w:t xml:space="preserve"> </w:t>
      </w:r>
    </w:p>
    <w:p w14:paraId="60188883" w14:textId="77777777" w:rsidR="00886337" w:rsidRPr="00C238ED" w:rsidRDefault="00886337" w:rsidP="00886337">
      <w:pPr>
        <w:rPr>
          <w:lang w:val="fr-FR"/>
        </w:rPr>
      </w:pPr>
      <w:r w:rsidRPr="00C238ED">
        <w:rPr>
          <w:lang w:val="fr-FR"/>
        </w:rPr>
        <w:t>Les</w:t>
      </w:r>
      <w:r w:rsidRPr="00C238ED">
        <w:rPr>
          <w:b/>
          <w:bCs/>
          <w:lang w:val="fr-FR"/>
        </w:rPr>
        <w:t xml:space="preserve"> Kali</w:t>
      </w:r>
      <w:r w:rsidRPr="00C238ED">
        <w:rPr>
          <w:lang w:val="fr-FR"/>
        </w:rPr>
        <w:t xml:space="preserve"> </w:t>
      </w:r>
    </w:p>
    <w:p w14:paraId="2839FB08" w14:textId="77777777" w:rsidR="00886337" w:rsidRPr="00C238ED" w:rsidRDefault="00886337" w:rsidP="00886337">
      <w:pPr>
        <w:rPr>
          <w:lang w:val="fr-FR"/>
        </w:rPr>
      </w:pPr>
      <w:r w:rsidRPr="00C238ED">
        <w:rPr>
          <w:lang w:val="fr-FR"/>
        </w:rPr>
        <w:t xml:space="preserve">Les </w:t>
      </w:r>
      <w:proofErr w:type="spellStart"/>
      <w:r w:rsidRPr="00C238ED">
        <w:rPr>
          <w:b/>
          <w:bCs/>
          <w:lang w:val="fr-FR"/>
        </w:rPr>
        <w:t>Kamsa</w:t>
      </w:r>
      <w:proofErr w:type="spellEnd"/>
      <w:r w:rsidRPr="00C238ED">
        <w:rPr>
          <w:lang w:val="fr-FR"/>
        </w:rPr>
        <w:t xml:space="preserve"> </w:t>
      </w:r>
    </w:p>
    <w:p w14:paraId="53603BE5" w14:textId="77777777" w:rsidR="00886337" w:rsidRDefault="00886337" w:rsidP="00886337">
      <w:pPr>
        <w:pStyle w:val="Titre4"/>
        <w:rPr>
          <w:lang w:val="fr-FR"/>
        </w:rPr>
      </w:pPr>
      <w:r w:rsidRPr="00C238ED">
        <w:rPr>
          <w:lang w:val="fr-FR"/>
        </w:rPr>
        <w:t>Renommée</w:t>
      </w:r>
    </w:p>
    <w:p w14:paraId="2DE69FCD" w14:textId="77777777" w:rsidR="00886337" w:rsidRPr="006A2A1B" w:rsidRDefault="00886337" w:rsidP="00886337">
      <w:pPr>
        <w:rPr>
          <w:lang w:val="fr-FR"/>
        </w:rPr>
      </w:pPr>
      <w:r>
        <w:rPr>
          <w:lang w:val="fr-FR"/>
        </w:rPr>
        <w:t>A ce stade votre personnage possède déjà deux points de Renommée, un pour son Espèce et un autre pour son Auspice. Vous avez un troisième point à placer dans une Renommée de votre choix.</w:t>
      </w:r>
    </w:p>
    <w:p w14:paraId="038D4CA0" w14:textId="77777777" w:rsidR="00886337" w:rsidRDefault="00886337" w:rsidP="00886337">
      <w:pPr>
        <w:pStyle w:val="Titre4"/>
        <w:rPr>
          <w:lang w:val="fr-FR"/>
        </w:rPr>
      </w:pPr>
      <w:r w:rsidRPr="00C238ED">
        <w:rPr>
          <w:lang w:val="fr-FR"/>
        </w:rPr>
        <w:lastRenderedPageBreak/>
        <w:t>Sang et Os</w:t>
      </w:r>
    </w:p>
    <w:p w14:paraId="5EC13EBC" w14:textId="77777777" w:rsidR="00886337" w:rsidRPr="006A2A1B" w:rsidRDefault="00886337" w:rsidP="00886337">
      <w:pPr>
        <w:rPr>
          <w:color w:val="92D050"/>
          <w:lang w:val="fr-FR"/>
        </w:rPr>
      </w:pPr>
      <w:r w:rsidRPr="006A2A1B">
        <w:rPr>
          <w:color w:val="92D050"/>
          <w:lang w:val="fr-FR"/>
        </w:rPr>
        <w:t>Est-ce que je gade ça ?</w:t>
      </w:r>
    </w:p>
    <w:p w14:paraId="36909D5F" w14:textId="77777777" w:rsidR="00886337" w:rsidRDefault="00886337" w:rsidP="00886337">
      <w:pPr>
        <w:pStyle w:val="Titre4"/>
        <w:rPr>
          <w:lang w:val="fr-FR"/>
        </w:rPr>
      </w:pPr>
      <w:r w:rsidRPr="00C238ED">
        <w:rPr>
          <w:lang w:val="fr-FR"/>
        </w:rPr>
        <w:t>Pierres de Touche</w:t>
      </w:r>
    </w:p>
    <w:p w14:paraId="64F20EA4" w14:textId="77777777" w:rsidR="00886337" w:rsidRPr="006A2A1B" w:rsidRDefault="00886337" w:rsidP="00886337">
      <w:pPr>
        <w:rPr>
          <w:lang w:val="fr-FR"/>
        </w:rPr>
      </w:pPr>
      <w:r>
        <w:rPr>
          <w:lang w:val="fr-FR"/>
        </w:rPr>
        <w:t xml:space="preserve">Chaque </w:t>
      </w:r>
      <w:proofErr w:type="spellStart"/>
      <w:r>
        <w:rPr>
          <w:lang w:val="fr-FR"/>
        </w:rPr>
        <w:t>Ferae</w:t>
      </w:r>
      <w:proofErr w:type="spellEnd"/>
      <w:r>
        <w:rPr>
          <w:lang w:val="fr-FR"/>
        </w:rPr>
        <w:t xml:space="preserve"> à deux Pierres de Touche. Une spirituelle et une physique. Elles tirent le </w:t>
      </w:r>
      <w:proofErr w:type="spellStart"/>
      <w:r>
        <w:rPr>
          <w:lang w:val="fr-FR"/>
        </w:rPr>
        <w:t>Ferae</w:t>
      </w:r>
      <w:proofErr w:type="spellEnd"/>
      <w:r>
        <w:rPr>
          <w:lang w:val="fr-FR"/>
        </w:rPr>
        <w:t xml:space="preserve"> dans les deux sens et le maintiennent en équilibre. Vous une </w:t>
      </w:r>
      <w:hyperlink w:anchor="_Pierres_de_Touche" w:history="1">
        <w:r w:rsidRPr="00C33B29">
          <w:rPr>
            <w:rStyle w:val="Lienhypertexte"/>
            <w:lang w:val="fr-FR"/>
          </w:rPr>
          <w:t>liste d’exemples</w:t>
        </w:r>
      </w:hyperlink>
      <w:r>
        <w:rPr>
          <w:lang w:val="fr-FR"/>
        </w:rPr>
        <w:t xml:space="preserve"> de Pierres de Touches dans leur section.</w:t>
      </w:r>
    </w:p>
    <w:p w14:paraId="35288E35" w14:textId="77777777" w:rsidR="00886337" w:rsidRDefault="00886337" w:rsidP="00886337">
      <w:pPr>
        <w:pStyle w:val="Titre4"/>
        <w:rPr>
          <w:lang w:val="fr-FR"/>
        </w:rPr>
      </w:pPr>
      <w:r w:rsidRPr="00C238ED">
        <w:rPr>
          <w:lang w:val="fr-FR"/>
        </w:rPr>
        <w:t>Dons</w:t>
      </w:r>
    </w:p>
    <w:p w14:paraId="6FE45EEB" w14:textId="77777777" w:rsidR="00886337" w:rsidRDefault="00886337" w:rsidP="00886337">
      <w:pPr>
        <w:rPr>
          <w:color w:val="92D050"/>
          <w:lang w:val="fr-FR"/>
        </w:rPr>
      </w:pPr>
      <w:r>
        <w:rPr>
          <w:color w:val="92D050"/>
          <w:lang w:val="fr-FR"/>
        </w:rPr>
        <w:t>A revoir la répartition</w:t>
      </w:r>
    </w:p>
    <w:p w14:paraId="271A4B25" w14:textId="77777777" w:rsidR="00886337" w:rsidRPr="00C33B29" w:rsidRDefault="00886337" w:rsidP="00886337">
      <w:pPr>
        <w:rPr>
          <w:lang w:val="fr-FR"/>
        </w:rPr>
      </w:pPr>
      <w:r>
        <w:rPr>
          <w:lang w:val="fr-FR"/>
        </w:rPr>
        <w:t xml:space="preserve">Chaque </w:t>
      </w:r>
      <w:proofErr w:type="spellStart"/>
      <w:r>
        <w:rPr>
          <w:lang w:val="fr-FR"/>
        </w:rPr>
        <w:t>Uratha</w:t>
      </w:r>
      <w:proofErr w:type="spellEnd"/>
      <w:r>
        <w:rPr>
          <w:lang w:val="fr-FR"/>
        </w:rPr>
        <w:t xml:space="preserve"> commence avec trois Facettes. Les premières Facettes des Dons exclusifs à son Auspice et à son Espèce. La troisième Facette est à choisir dans les Dons d’affinité de son Espèce et de et son Auspice. Seules les Facettes avec des points de Renommée sont éligibles.</w:t>
      </w:r>
    </w:p>
    <w:p w14:paraId="36C181F7" w14:textId="77777777" w:rsidR="00886337" w:rsidRPr="00C238ED" w:rsidRDefault="00886337" w:rsidP="00886337">
      <w:pPr>
        <w:pStyle w:val="Titre3"/>
        <w:rPr>
          <w:lang w:val="fr-FR"/>
        </w:rPr>
      </w:pPr>
      <w:bookmarkStart w:id="30" w:name="_Toc36379088"/>
      <w:r w:rsidRPr="00C238ED">
        <w:rPr>
          <w:lang w:val="fr-FR"/>
        </w:rPr>
        <w:t>Etape Sept : Les Atouts</w:t>
      </w:r>
      <w:bookmarkEnd w:id="30"/>
    </w:p>
    <w:p w14:paraId="38A3AB0F" w14:textId="77777777" w:rsidR="00886337" w:rsidRPr="00C238ED" w:rsidRDefault="00886337" w:rsidP="00886337">
      <w:pPr>
        <w:rPr>
          <w:lang w:val="fr-FR"/>
        </w:rPr>
      </w:pPr>
      <w:r w:rsidRPr="00C238ED">
        <w:rPr>
          <w:lang w:val="fr-FR"/>
        </w:rPr>
        <w:t xml:space="preserve">Votre personnage reçoit dix points d’Atout. Vous pouvez choisir parmi les Atouts spécifiques à votre Espèce ou parmi les Atouts généraux. Les Atouts définissent la relation entre votre personnage et le monde autour de lui. Ils reflètent ses amis, sa famille, son patrimoine et son expérience. Ils permettent d’ajouter une petite </w:t>
      </w:r>
      <w:r w:rsidRPr="00C238ED">
        <w:rPr>
          <w:lang w:val="fr-FR"/>
        </w:rPr>
        <w:t>touche de customisation au-dessus de tous ces numéros abstraits.</w:t>
      </w:r>
    </w:p>
    <w:p w14:paraId="79E63F7A" w14:textId="77777777" w:rsidR="00886337" w:rsidRPr="00C238ED" w:rsidRDefault="00886337" w:rsidP="00886337">
      <w:pPr>
        <w:rPr>
          <w:lang w:val="fr-FR"/>
        </w:rPr>
      </w:pPr>
      <w:r w:rsidRPr="00C238ED">
        <w:rPr>
          <w:lang w:val="fr-FR"/>
        </w:rPr>
        <w:t>Vous pouvez aussi utiliser vos points d’Atouts pour augmenter votre Instinct Primal. Chaque point d’Instinct Primal coûte 5 points d’Atout.</w:t>
      </w:r>
    </w:p>
    <w:p w14:paraId="111E3424" w14:textId="77777777" w:rsidR="00886337" w:rsidRPr="00C238ED" w:rsidRDefault="00886337" w:rsidP="00886337">
      <w:pPr>
        <w:pStyle w:val="Titre3"/>
        <w:rPr>
          <w:lang w:val="fr-FR"/>
        </w:rPr>
      </w:pPr>
      <w:bookmarkStart w:id="31" w:name="_Toc36379089"/>
      <w:r w:rsidRPr="00C238ED">
        <w:rPr>
          <w:lang w:val="fr-FR"/>
        </w:rPr>
        <w:t>Etape Huit : Les Avantages</w:t>
      </w:r>
      <w:bookmarkEnd w:id="31"/>
    </w:p>
    <w:p w14:paraId="4EC316A1" w14:textId="77777777" w:rsidR="00886337" w:rsidRPr="00C238ED" w:rsidRDefault="00886337" w:rsidP="00886337">
      <w:pPr>
        <w:rPr>
          <w:lang w:val="fr-FR"/>
        </w:rPr>
      </w:pPr>
      <w:r w:rsidRPr="00C238ED">
        <w:rPr>
          <w:lang w:val="fr-FR"/>
        </w:rPr>
        <w:t>La touche finale de votre personnage est de calculer ses avantages.</w:t>
      </w:r>
    </w:p>
    <w:p w14:paraId="2D47F841" w14:textId="77777777" w:rsidR="00886337" w:rsidRPr="00C238ED" w:rsidRDefault="00886337" w:rsidP="00886337">
      <w:pPr>
        <w:rPr>
          <w:lang w:val="fr-FR"/>
        </w:rPr>
      </w:pPr>
      <w:r w:rsidRPr="00C238ED">
        <w:rPr>
          <w:b/>
          <w:bCs/>
          <w:lang w:val="fr-FR"/>
        </w:rPr>
        <w:t>Défense</w:t>
      </w:r>
      <w:r w:rsidRPr="00C238ED">
        <w:rPr>
          <w:lang w:val="fr-FR"/>
        </w:rPr>
        <w:t xml:space="preserve"> = minimum (Dextérité et Astuce) + Athlétisme</w:t>
      </w:r>
    </w:p>
    <w:p w14:paraId="3D0BA051" w14:textId="77777777" w:rsidR="00886337" w:rsidRPr="00C238ED" w:rsidRDefault="00886337" w:rsidP="00886337">
      <w:pPr>
        <w:rPr>
          <w:lang w:val="fr-FR"/>
        </w:rPr>
      </w:pPr>
      <w:r w:rsidRPr="00C238ED">
        <w:rPr>
          <w:b/>
          <w:bCs/>
          <w:lang w:val="fr-FR"/>
        </w:rPr>
        <w:t>Santé</w:t>
      </w:r>
      <w:r w:rsidRPr="00C238ED">
        <w:rPr>
          <w:lang w:val="fr-FR"/>
        </w:rPr>
        <w:t xml:space="preserve"> = Taille (change selon les formes) + Vigueur</w:t>
      </w:r>
    </w:p>
    <w:p w14:paraId="021220F1" w14:textId="77777777" w:rsidR="00886337" w:rsidRPr="00C238ED" w:rsidRDefault="00886337" w:rsidP="00886337">
      <w:pPr>
        <w:rPr>
          <w:lang w:val="fr-FR"/>
        </w:rPr>
      </w:pPr>
      <w:r w:rsidRPr="00C238ED">
        <w:rPr>
          <w:b/>
          <w:bCs/>
          <w:lang w:val="fr-FR"/>
        </w:rPr>
        <w:t>Volonté</w:t>
      </w:r>
      <w:r w:rsidRPr="00C238ED">
        <w:rPr>
          <w:lang w:val="fr-FR"/>
        </w:rPr>
        <w:t xml:space="preserve"> = Résolution + Calme</w:t>
      </w:r>
    </w:p>
    <w:p w14:paraId="0C86650B" w14:textId="77777777" w:rsidR="00886337" w:rsidRPr="00C238ED" w:rsidRDefault="00886337" w:rsidP="00886337">
      <w:pPr>
        <w:rPr>
          <w:lang w:val="fr-FR"/>
        </w:rPr>
      </w:pPr>
      <w:r w:rsidRPr="00C238ED">
        <w:rPr>
          <w:b/>
          <w:bCs/>
          <w:lang w:val="fr-FR"/>
        </w:rPr>
        <w:t>Initiative</w:t>
      </w:r>
      <w:r w:rsidRPr="00C238ED">
        <w:rPr>
          <w:lang w:val="fr-FR"/>
        </w:rPr>
        <w:t xml:space="preserve"> = Dextérité + Calme</w:t>
      </w:r>
    </w:p>
    <w:p w14:paraId="1ADEFFE9" w14:textId="77777777" w:rsidR="00886337" w:rsidRPr="00C238ED" w:rsidRDefault="00886337" w:rsidP="00886337">
      <w:pPr>
        <w:rPr>
          <w:lang w:val="fr-FR"/>
        </w:rPr>
      </w:pPr>
      <w:r w:rsidRPr="00C238ED">
        <w:rPr>
          <w:b/>
          <w:bCs/>
          <w:lang w:val="fr-FR"/>
        </w:rPr>
        <w:t>Instinct Primal</w:t>
      </w:r>
      <w:r w:rsidRPr="00C238ED">
        <w:rPr>
          <w:lang w:val="fr-FR"/>
        </w:rPr>
        <w:t xml:space="preserve"> = 1 (à moins que vous en ayez acheté à l’étape sept)</w:t>
      </w:r>
    </w:p>
    <w:p w14:paraId="780C5EDB" w14:textId="77777777" w:rsidR="00886337" w:rsidRPr="00C238ED" w:rsidRDefault="00886337" w:rsidP="00886337">
      <w:pPr>
        <w:rPr>
          <w:lang w:val="fr-FR"/>
        </w:rPr>
      </w:pPr>
      <w:r w:rsidRPr="00C238ED">
        <w:rPr>
          <w:b/>
          <w:bCs/>
          <w:lang w:val="fr-FR"/>
        </w:rPr>
        <w:t>Harmonie</w:t>
      </w:r>
      <w:r w:rsidRPr="00C238ED">
        <w:rPr>
          <w:lang w:val="fr-FR"/>
        </w:rPr>
        <w:t xml:space="preserve"> = 7</w:t>
      </w:r>
    </w:p>
    <w:p w14:paraId="0D9FE49F" w14:textId="77777777" w:rsidR="00886337" w:rsidRPr="00C238ED" w:rsidRDefault="00886337" w:rsidP="00886337">
      <w:pPr>
        <w:rPr>
          <w:lang w:val="fr-FR"/>
        </w:rPr>
      </w:pPr>
      <w:r w:rsidRPr="00C238ED">
        <w:rPr>
          <w:b/>
          <w:bCs/>
          <w:lang w:val="fr-FR"/>
        </w:rPr>
        <w:t>Taille</w:t>
      </w:r>
      <w:r w:rsidRPr="00C238ED">
        <w:rPr>
          <w:lang w:val="fr-FR"/>
        </w:rPr>
        <w:t xml:space="preserve"> = 5 (à moins d’un Atout la change)</w:t>
      </w:r>
    </w:p>
    <w:p w14:paraId="4A125697" w14:textId="6511C2AB" w:rsidR="00886337" w:rsidRDefault="00886337" w:rsidP="00886337">
      <w:pPr>
        <w:rPr>
          <w:lang w:val="fr-FR"/>
        </w:rPr>
      </w:pPr>
      <w:r w:rsidRPr="00C238ED">
        <w:rPr>
          <w:b/>
          <w:bCs/>
          <w:lang w:val="fr-FR"/>
        </w:rPr>
        <w:t>Vitesse</w:t>
      </w:r>
      <w:r w:rsidRPr="00C238ED">
        <w:rPr>
          <w:lang w:val="fr-FR"/>
        </w:rPr>
        <w:t xml:space="preserve"> = Facteur d’espèce (5 pour un humain) + Force + </w:t>
      </w:r>
      <w:r w:rsidR="00220103" w:rsidRPr="00C238ED">
        <w:rPr>
          <w:lang w:val="fr-FR"/>
        </w:rPr>
        <w:t>Dextérité</w:t>
      </w:r>
    </w:p>
    <w:p w14:paraId="3C90CCDA" w14:textId="77777777" w:rsidR="00886337" w:rsidRDefault="00886337" w:rsidP="00886337">
      <w:pPr>
        <w:rPr>
          <w:lang w:val="fr-FR"/>
        </w:rPr>
      </w:pPr>
    </w:p>
    <w:p w14:paraId="1A0F938D" w14:textId="77777777" w:rsidR="00886337" w:rsidRDefault="00886337" w:rsidP="00886337">
      <w:pPr>
        <w:pStyle w:val="Titre2"/>
        <w:rPr>
          <w:lang w:val="fr-FR"/>
        </w:rPr>
        <w:sectPr w:rsidR="00886337" w:rsidSect="00517868">
          <w:type w:val="continuous"/>
          <w:pgSz w:w="11906" w:h="16838"/>
          <w:pgMar w:top="1440" w:right="1080" w:bottom="1440" w:left="1080" w:header="708" w:footer="708" w:gutter="0"/>
          <w:cols w:num="2" w:space="708"/>
          <w:titlePg/>
          <w:docGrid w:linePitch="360"/>
        </w:sectPr>
      </w:pPr>
    </w:p>
    <w:p w14:paraId="629C3F38" w14:textId="77777777" w:rsidR="00886337" w:rsidRDefault="00886337" w:rsidP="00886337">
      <w:pPr>
        <w:rPr>
          <w:lang w:val="fr-FR"/>
        </w:rPr>
        <w:sectPr w:rsidR="00886337" w:rsidSect="00517868">
          <w:type w:val="continuous"/>
          <w:pgSz w:w="11906" w:h="16838"/>
          <w:pgMar w:top="1440" w:right="1080" w:bottom="1440" w:left="1080" w:header="708" w:footer="708" w:gutter="0"/>
          <w:cols w:num="2" w:space="708"/>
          <w:titlePg/>
          <w:docGrid w:linePitch="360"/>
        </w:sectPr>
      </w:pPr>
    </w:p>
    <w:p w14:paraId="1F322DA0" w14:textId="2DA5A537" w:rsidR="00886337" w:rsidRDefault="00886337" w:rsidP="00886337">
      <w:pPr>
        <w:pStyle w:val="Titre3"/>
        <w:rPr>
          <w:lang w:val="fr-FR"/>
        </w:rPr>
      </w:pPr>
      <w:bookmarkStart w:id="32" w:name="_Toc36379090"/>
      <w:r w:rsidRPr="00C238ED">
        <w:rPr>
          <w:lang w:val="fr-FR"/>
        </w:rPr>
        <w:lastRenderedPageBreak/>
        <w:t>Référence rapide pour la création de personnage</w:t>
      </w:r>
      <w:bookmarkEnd w:id="32"/>
    </w:p>
    <w:p w14:paraId="7E977C8B" w14:textId="77777777" w:rsidR="007C1299" w:rsidRDefault="007C1299" w:rsidP="007C1299">
      <w:pPr>
        <w:ind w:firstLine="0"/>
        <w:rPr>
          <w:lang w:val="fr-FR"/>
        </w:rPr>
      </w:pPr>
    </w:p>
    <w:p w14:paraId="09C70F7F" w14:textId="34AA2699" w:rsidR="007C1299" w:rsidRDefault="007C1299" w:rsidP="007C1299">
      <w:pPr>
        <w:ind w:firstLine="0"/>
        <w:rPr>
          <w:lang w:val="fr-FR"/>
        </w:rPr>
        <w:sectPr w:rsidR="007C1299" w:rsidSect="0082370C">
          <w:pgSz w:w="11906" w:h="16838"/>
          <w:pgMar w:top="1440" w:right="1080" w:bottom="1440" w:left="1080" w:header="708" w:footer="708" w:gutter="0"/>
          <w:cols w:space="708"/>
          <w:titlePg/>
          <w:docGrid w:linePitch="360"/>
        </w:sectPr>
      </w:pPr>
    </w:p>
    <w:p w14:paraId="07AF3DFF" w14:textId="21FD16F5" w:rsidR="0082370C" w:rsidRDefault="00381C81" w:rsidP="0024066F">
      <w:pPr>
        <w:pStyle w:val="Titre1"/>
        <w:sectPr w:rsidR="0082370C" w:rsidSect="007C1299">
          <w:type w:val="continuous"/>
          <w:pgSz w:w="11906" w:h="16838"/>
          <w:pgMar w:top="1440" w:right="1080" w:bottom="1440" w:left="1080" w:header="708" w:footer="708" w:gutter="0"/>
          <w:cols w:space="708"/>
          <w:titlePg/>
          <w:docGrid w:linePitch="360"/>
        </w:sectPr>
      </w:pPr>
      <w:bookmarkStart w:id="33" w:name="_Toc36379091"/>
      <w:r w:rsidRPr="00C238ED">
        <w:lastRenderedPageBreak/>
        <w:t xml:space="preserve">Chapitre </w:t>
      </w:r>
      <w:r w:rsidR="00385CFE">
        <w:t>Trois</w:t>
      </w:r>
      <w:r w:rsidRPr="00C238ED">
        <w:t xml:space="preserve"> : Les Règles</w:t>
      </w:r>
      <w:r w:rsidR="0024066F" w:rsidRPr="00C238ED">
        <w:t xml:space="preserve"> Générales</w:t>
      </w:r>
      <w:bookmarkEnd w:id="33"/>
    </w:p>
    <w:p w14:paraId="00FDE6C8" w14:textId="63820E63" w:rsidR="00CE742D" w:rsidRPr="00C238ED" w:rsidRDefault="00CE742D" w:rsidP="0082370C">
      <w:pPr>
        <w:rPr>
          <w:lang w:val="fr-FR"/>
        </w:rPr>
      </w:pPr>
      <w:r w:rsidRPr="00C238ED">
        <w:rPr>
          <w:lang w:val="fr-FR"/>
        </w:rPr>
        <w:t xml:space="preserve">Maintenant que l’on est clair sur ce que ce sont les </w:t>
      </w:r>
      <w:proofErr w:type="spellStart"/>
      <w:r w:rsidRPr="00C238ED">
        <w:rPr>
          <w:lang w:val="fr-FR"/>
        </w:rPr>
        <w:t>Ferae</w:t>
      </w:r>
      <w:proofErr w:type="spellEnd"/>
      <w:r w:rsidRPr="00C238ED">
        <w:rPr>
          <w:lang w:val="fr-FR"/>
        </w:rPr>
        <w:t>, leurs façons de vivre, leurs auspices et l’</w:t>
      </w:r>
      <w:proofErr w:type="spellStart"/>
      <w:r w:rsidRPr="00C238ED">
        <w:rPr>
          <w:i/>
          <w:iCs/>
          <w:lang w:val="fr-FR"/>
        </w:rPr>
        <w:t>Hisile</w:t>
      </w:r>
      <w:proofErr w:type="spellEnd"/>
      <w:r w:rsidRPr="00C238ED">
        <w:rPr>
          <w:lang w:val="fr-FR"/>
        </w:rPr>
        <w:t>, il est temps de déchirer la chair et de regarder ce qui tiens le jeu : les règles.</w:t>
      </w:r>
    </w:p>
    <w:p w14:paraId="1FC65E80" w14:textId="66800F16" w:rsidR="0099481F" w:rsidRPr="00C238ED" w:rsidRDefault="0099481F" w:rsidP="007E0CB3">
      <w:pPr>
        <w:pStyle w:val="Titre2"/>
        <w:rPr>
          <w:lang w:val="fr-FR"/>
        </w:rPr>
      </w:pPr>
      <w:bookmarkStart w:id="34" w:name="_Toc36379092"/>
      <w:r w:rsidRPr="00C238ED">
        <w:rPr>
          <w:lang w:val="fr-FR"/>
        </w:rPr>
        <w:t>Traits</w:t>
      </w:r>
      <w:bookmarkEnd w:id="34"/>
    </w:p>
    <w:p w14:paraId="103B1A6C" w14:textId="11BD0848" w:rsidR="004D3EA4" w:rsidRPr="00C238ED" w:rsidRDefault="00022BDC" w:rsidP="004D3EA4">
      <w:pPr>
        <w:rPr>
          <w:lang w:val="fr-FR"/>
        </w:rPr>
      </w:pPr>
      <w:r>
        <w:rPr>
          <w:lang w:val="fr-FR"/>
        </w:rPr>
        <w:t xml:space="preserve">Toutes les entités présentes dans le jeu ont des Traits. Ce sont des valeurs numériques qui vont nous servir pour les représenter </w:t>
      </w:r>
      <w:r w:rsidR="00220103">
        <w:rPr>
          <w:lang w:val="fr-FR"/>
        </w:rPr>
        <w:t>en termes de</w:t>
      </w:r>
      <w:r>
        <w:rPr>
          <w:lang w:val="fr-FR"/>
        </w:rPr>
        <w:t xml:space="preserve"> règles et donc interagir avec.</w:t>
      </w:r>
    </w:p>
    <w:p w14:paraId="5A7CD154" w14:textId="05E84451" w:rsidR="007E0CB3" w:rsidRPr="00C238ED" w:rsidRDefault="007E0CB3" w:rsidP="0099481F">
      <w:pPr>
        <w:pStyle w:val="Titre3"/>
        <w:rPr>
          <w:lang w:val="fr-FR"/>
        </w:rPr>
      </w:pPr>
      <w:bookmarkStart w:id="35" w:name="_Attributs"/>
      <w:bookmarkStart w:id="36" w:name="_Toc36379093"/>
      <w:bookmarkEnd w:id="35"/>
      <w:r w:rsidRPr="00C238ED">
        <w:rPr>
          <w:lang w:val="fr-FR"/>
        </w:rPr>
        <w:t>Attributs</w:t>
      </w:r>
      <w:bookmarkEnd w:id="36"/>
    </w:p>
    <w:p w14:paraId="3A919252" w14:textId="39EE3CEF" w:rsidR="004D3EA4" w:rsidRDefault="00022BDC" w:rsidP="004D3EA4">
      <w:pPr>
        <w:rPr>
          <w:lang w:val="fr-FR"/>
        </w:rPr>
      </w:pPr>
      <w:r>
        <w:rPr>
          <w:lang w:val="fr-FR"/>
        </w:rPr>
        <w:t>Les Attributs représentent les traits principaux de chaque personnage. Ils sont à la base de quasiment tous les jets dans le jeu. Les Attributs sont divisés en trois catégories</w:t>
      </w:r>
      <w:r w:rsidR="003906BB">
        <w:rPr>
          <w:lang w:val="fr-FR"/>
        </w:rPr>
        <w:t> : Mental, Physique et Social.</w:t>
      </w:r>
    </w:p>
    <w:p w14:paraId="03A46369" w14:textId="014A7B74" w:rsidR="003906BB" w:rsidRPr="00C238ED" w:rsidRDefault="003906BB" w:rsidP="004D3EA4">
      <w:pPr>
        <w:rPr>
          <w:lang w:val="fr-FR"/>
        </w:rPr>
      </w:pPr>
      <w:r>
        <w:rPr>
          <w:lang w:val="fr-FR"/>
        </w:rPr>
        <w:t xml:space="preserve">Tous les Attributs ont au minimum un point. Cela représente une capacité médiocre. Deux points correspondent à </w:t>
      </w:r>
      <w:r w:rsidR="00886DD3">
        <w:rPr>
          <w:lang w:val="fr-FR"/>
        </w:rPr>
        <w:t>une capacité moyenne</w:t>
      </w:r>
      <w:r>
        <w:rPr>
          <w:lang w:val="fr-FR"/>
        </w:rPr>
        <w:t xml:space="preserve">. Trois c’est </w:t>
      </w:r>
      <w:r w:rsidR="00441016">
        <w:rPr>
          <w:lang w:val="fr-FR"/>
        </w:rPr>
        <w:t>au-dessus</w:t>
      </w:r>
      <w:r>
        <w:rPr>
          <w:lang w:val="fr-FR"/>
        </w:rPr>
        <w:t xml:space="preserve"> de la moyenne. </w:t>
      </w:r>
      <w:r w:rsidR="00441016">
        <w:rPr>
          <w:lang w:val="fr-FR"/>
        </w:rPr>
        <w:t>Quatre c’est un niveau rare, digne d’une compétition internationale. Et cinq est le maximum des capacités humaines.</w:t>
      </w:r>
    </w:p>
    <w:p w14:paraId="66761C72" w14:textId="4A934F40" w:rsidR="0099481F" w:rsidRPr="00C238ED" w:rsidRDefault="0099481F" w:rsidP="0099481F">
      <w:pPr>
        <w:pStyle w:val="Titre4"/>
        <w:rPr>
          <w:lang w:val="fr-FR"/>
        </w:rPr>
      </w:pPr>
      <w:r w:rsidRPr="00C238ED">
        <w:rPr>
          <w:lang w:val="fr-FR"/>
        </w:rPr>
        <w:t xml:space="preserve">Attributs Mentaux </w:t>
      </w:r>
    </w:p>
    <w:p w14:paraId="7A7B8389" w14:textId="36D844D6" w:rsidR="00441016" w:rsidRDefault="00441016" w:rsidP="004D3EA4">
      <w:pPr>
        <w:rPr>
          <w:lang w:val="fr-FR"/>
        </w:rPr>
      </w:pPr>
      <w:r>
        <w:rPr>
          <w:lang w:val="fr-FR"/>
        </w:rPr>
        <w:t xml:space="preserve">Les Attributs Mentaux </w:t>
      </w:r>
      <w:r w:rsidR="00A0713C">
        <w:rPr>
          <w:lang w:val="fr-FR"/>
        </w:rPr>
        <w:t>représentent l’intellect, l’acuité et la force d’esprit du personnage.</w:t>
      </w:r>
    </w:p>
    <w:p w14:paraId="21D59DEF" w14:textId="01729AAC" w:rsidR="00A0713C" w:rsidRDefault="00C44332" w:rsidP="00C44332">
      <w:pPr>
        <w:pStyle w:val="Titre5"/>
        <w:rPr>
          <w:lang w:val="fr-FR"/>
        </w:rPr>
      </w:pPr>
      <w:r>
        <w:rPr>
          <w:lang w:val="fr-FR"/>
        </w:rPr>
        <w:t>Intelligence</w:t>
      </w:r>
    </w:p>
    <w:p w14:paraId="24A45B54" w14:textId="2F49919C" w:rsidR="00C44332" w:rsidRPr="00C44332" w:rsidRDefault="000862EB" w:rsidP="00C44332">
      <w:pPr>
        <w:rPr>
          <w:lang w:val="fr-FR"/>
        </w:rPr>
      </w:pPr>
      <w:r>
        <w:rPr>
          <w:lang w:val="fr-FR"/>
        </w:rPr>
        <w:t>L’Intelligence est la culture générale, la mémoire et la capacité à résoudre des problèmes diffi</w:t>
      </w:r>
      <w:r w:rsidR="0068776F">
        <w:rPr>
          <w:lang w:val="fr-FR"/>
        </w:rPr>
        <w:t>ciles.</w:t>
      </w:r>
    </w:p>
    <w:p w14:paraId="6C9BE1C0" w14:textId="23FBA301" w:rsidR="00C44332" w:rsidRDefault="00C44332" w:rsidP="00C44332">
      <w:pPr>
        <w:pStyle w:val="Titre5"/>
        <w:rPr>
          <w:lang w:val="fr-FR"/>
        </w:rPr>
      </w:pPr>
      <w:r>
        <w:rPr>
          <w:lang w:val="fr-FR"/>
        </w:rPr>
        <w:t>Astuce</w:t>
      </w:r>
    </w:p>
    <w:p w14:paraId="07A93568" w14:textId="77777777" w:rsidR="00C44332" w:rsidRPr="00C44332" w:rsidRDefault="00C44332" w:rsidP="00C44332">
      <w:pPr>
        <w:rPr>
          <w:lang w:val="fr-FR"/>
        </w:rPr>
      </w:pPr>
    </w:p>
    <w:p w14:paraId="0F1027F2" w14:textId="5A2B4519" w:rsidR="00C44332" w:rsidRDefault="00C44332" w:rsidP="00C44332">
      <w:pPr>
        <w:pStyle w:val="Titre5"/>
        <w:rPr>
          <w:lang w:val="fr-FR"/>
        </w:rPr>
      </w:pPr>
      <w:r>
        <w:rPr>
          <w:lang w:val="fr-FR"/>
        </w:rPr>
        <w:t>Résolution</w:t>
      </w:r>
    </w:p>
    <w:p w14:paraId="4906C68B" w14:textId="77777777" w:rsidR="00C44332" w:rsidRPr="00C44332" w:rsidRDefault="00C44332" w:rsidP="00C44332">
      <w:pPr>
        <w:rPr>
          <w:lang w:val="fr-FR"/>
        </w:rPr>
      </w:pPr>
    </w:p>
    <w:p w14:paraId="165C3A3C" w14:textId="2C6F5BF6" w:rsidR="0099481F" w:rsidRDefault="0099481F" w:rsidP="0099481F">
      <w:pPr>
        <w:pStyle w:val="Titre4"/>
        <w:rPr>
          <w:lang w:val="fr-FR"/>
        </w:rPr>
      </w:pPr>
      <w:r w:rsidRPr="00C238ED">
        <w:rPr>
          <w:lang w:val="fr-FR"/>
        </w:rPr>
        <w:t>Attributs Physiques</w:t>
      </w:r>
    </w:p>
    <w:p w14:paraId="4727BA84" w14:textId="77777777" w:rsidR="00C44332" w:rsidRPr="00C44332" w:rsidRDefault="00C44332" w:rsidP="00C44332">
      <w:pPr>
        <w:rPr>
          <w:lang w:val="fr-FR"/>
        </w:rPr>
      </w:pPr>
    </w:p>
    <w:p w14:paraId="379E2F8F" w14:textId="745F1D8A" w:rsidR="004D3EA4" w:rsidRDefault="00C44332" w:rsidP="00C44332">
      <w:pPr>
        <w:pStyle w:val="Titre5"/>
        <w:rPr>
          <w:lang w:val="fr-FR"/>
        </w:rPr>
      </w:pPr>
      <w:r>
        <w:rPr>
          <w:lang w:val="fr-FR"/>
        </w:rPr>
        <w:t>Force</w:t>
      </w:r>
    </w:p>
    <w:p w14:paraId="7FFD1DDB" w14:textId="77777777" w:rsidR="00C44332" w:rsidRPr="00C44332" w:rsidRDefault="00C44332" w:rsidP="00C44332">
      <w:pPr>
        <w:rPr>
          <w:lang w:val="fr-FR"/>
        </w:rPr>
      </w:pPr>
    </w:p>
    <w:p w14:paraId="3A02D35A" w14:textId="12E53CEC" w:rsidR="00C44332" w:rsidRDefault="00C44332" w:rsidP="00C44332">
      <w:pPr>
        <w:pStyle w:val="Titre5"/>
        <w:rPr>
          <w:lang w:val="fr-FR"/>
        </w:rPr>
      </w:pPr>
      <w:r>
        <w:rPr>
          <w:lang w:val="fr-FR"/>
        </w:rPr>
        <w:t>Dextérité</w:t>
      </w:r>
    </w:p>
    <w:p w14:paraId="7F5ED6B0" w14:textId="77777777" w:rsidR="00C44332" w:rsidRPr="00C44332" w:rsidRDefault="00C44332" w:rsidP="00C44332">
      <w:pPr>
        <w:rPr>
          <w:lang w:val="fr-FR"/>
        </w:rPr>
      </w:pPr>
    </w:p>
    <w:p w14:paraId="510B95F3" w14:textId="27BCEC9B" w:rsidR="00C44332" w:rsidRDefault="00C44332" w:rsidP="00C44332">
      <w:pPr>
        <w:pStyle w:val="Titre5"/>
        <w:rPr>
          <w:lang w:val="fr-FR"/>
        </w:rPr>
      </w:pPr>
      <w:r>
        <w:rPr>
          <w:lang w:val="fr-FR"/>
        </w:rPr>
        <w:t>Vigueur</w:t>
      </w:r>
    </w:p>
    <w:p w14:paraId="15CDCAAE" w14:textId="77777777" w:rsidR="00C44332" w:rsidRPr="00C44332" w:rsidRDefault="00C44332" w:rsidP="00C44332">
      <w:pPr>
        <w:rPr>
          <w:lang w:val="fr-FR"/>
        </w:rPr>
      </w:pPr>
    </w:p>
    <w:p w14:paraId="3D7F0E88" w14:textId="54F6F342" w:rsidR="0099481F" w:rsidRDefault="0099481F" w:rsidP="0099481F">
      <w:pPr>
        <w:pStyle w:val="Titre4"/>
        <w:rPr>
          <w:lang w:val="fr-FR"/>
        </w:rPr>
      </w:pPr>
      <w:r w:rsidRPr="00C238ED">
        <w:rPr>
          <w:lang w:val="fr-FR"/>
        </w:rPr>
        <w:t>Attributs Sociaux</w:t>
      </w:r>
    </w:p>
    <w:p w14:paraId="20DF0B30" w14:textId="77777777" w:rsidR="00C44332" w:rsidRPr="00C44332" w:rsidRDefault="00C44332" w:rsidP="00C44332">
      <w:pPr>
        <w:rPr>
          <w:lang w:val="fr-FR"/>
        </w:rPr>
      </w:pPr>
    </w:p>
    <w:p w14:paraId="020E2164" w14:textId="3EED5B2B" w:rsidR="004D3EA4" w:rsidRDefault="00C44332" w:rsidP="00C44332">
      <w:pPr>
        <w:pStyle w:val="Titre5"/>
        <w:rPr>
          <w:lang w:val="fr-FR"/>
        </w:rPr>
      </w:pPr>
      <w:r>
        <w:rPr>
          <w:lang w:val="fr-FR"/>
        </w:rPr>
        <w:t>Présence</w:t>
      </w:r>
    </w:p>
    <w:p w14:paraId="32CF4781" w14:textId="77777777" w:rsidR="00C44332" w:rsidRPr="00C44332" w:rsidRDefault="00C44332" w:rsidP="00C44332">
      <w:pPr>
        <w:rPr>
          <w:lang w:val="fr-FR"/>
        </w:rPr>
      </w:pPr>
    </w:p>
    <w:p w14:paraId="06843E52" w14:textId="75687E2F" w:rsidR="00C44332" w:rsidRDefault="00C44332" w:rsidP="00C44332">
      <w:pPr>
        <w:pStyle w:val="Titre5"/>
        <w:rPr>
          <w:lang w:val="fr-FR"/>
        </w:rPr>
      </w:pPr>
      <w:r>
        <w:rPr>
          <w:lang w:val="fr-FR"/>
        </w:rPr>
        <w:t>Manipulation</w:t>
      </w:r>
    </w:p>
    <w:p w14:paraId="44BDC2F7" w14:textId="77777777" w:rsidR="00C44332" w:rsidRPr="00C44332" w:rsidRDefault="00C44332" w:rsidP="00C44332">
      <w:pPr>
        <w:rPr>
          <w:lang w:val="fr-FR"/>
        </w:rPr>
      </w:pPr>
    </w:p>
    <w:p w14:paraId="7FEF35AF" w14:textId="7058F940" w:rsidR="00C44332" w:rsidRDefault="00C44332" w:rsidP="00C44332">
      <w:pPr>
        <w:pStyle w:val="Titre5"/>
        <w:rPr>
          <w:lang w:val="fr-FR"/>
        </w:rPr>
      </w:pPr>
      <w:r>
        <w:rPr>
          <w:lang w:val="fr-FR"/>
        </w:rPr>
        <w:t>Calme</w:t>
      </w:r>
    </w:p>
    <w:p w14:paraId="205EF1A1" w14:textId="77777777" w:rsidR="00C44332" w:rsidRPr="00C44332" w:rsidRDefault="00C44332" w:rsidP="00C44332">
      <w:pPr>
        <w:rPr>
          <w:lang w:val="fr-FR"/>
        </w:rPr>
      </w:pPr>
    </w:p>
    <w:p w14:paraId="4E4CDAA3" w14:textId="12DA3C8E" w:rsidR="007E0CB3" w:rsidRPr="00C238ED" w:rsidRDefault="007E0CB3" w:rsidP="0099481F">
      <w:pPr>
        <w:pStyle w:val="Titre3"/>
        <w:rPr>
          <w:lang w:val="fr-FR"/>
        </w:rPr>
      </w:pPr>
      <w:bookmarkStart w:id="37" w:name="_Compétences"/>
      <w:bookmarkStart w:id="38" w:name="_Toc36379094"/>
      <w:bookmarkEnd w:id="37"/>
      <w:r w:rsidRPr="00C238ED">
        <w:rPr>
          <w:lang w:val="fr-FR"/>
        </w:rPr>
        <w:t>Compétences</w:t>
      </w:r>
      <w:bookmarkEnd w:id="38"/>
    </w:p>
    <w:p w14:paraId="5951DC57" w14:textId="77777777" w:rsidR="004D3EA4" w:rsidRPr="00C238ED" w:rsidRDefault="004D3EA4" w:rsidP="004D3EA4">
      <w:pPr>
        <w:rPr>
          <w:lang w:val="fr-FR"/>
        </w:rPr>
      </w:pPr>
    </w:p>
    <w:p w14:paraId="3E0F1959" w14:textId="3AED1A87" w:rsidR="0099481F" w:rsidRPr="00C238ED" w:rsidRDefault="0099481F" w:rsidP="0099481F">
      <w:pPr>
        <w:pStyle w:val="Titre4"/>
        <w:rPr>
          <w:lang w:val="fr-FR"/>
        </w:rPr>
      </w:pPr>
      <w:r w:rsidRPr="00C238ED">
        <w:rPr>
          <w:lang w:val="fr-FR"/>
        </w:rPr>
        <w:t>Compétences Mentales</w:t>
      </w:r>
    </w:p>
    <w:p w14:paraId="351F750D" w14:textId="77777777" w:rsidR="004D3EA4" w:rsidRPr="00C238ED" w:rsidRDefault="004D3EA4" w:rsidP="004D3EA4">
      <w:pPr>
        <w:rPr>
          <w:lang w:val="fr-FR"/>
        </w:rPr>
      </w:pPr>
    </w:p>
    <w:p w14:paraId="2F0AB372" w14:textId="36E00A99" w:rsidR="0099481F" w:rsidRPr="00C238ED" w:rsidRDefault="0099481F" w:rsidP="0099481F">
      <w:pPr>
        <w:pStyle w:val="Titre4"/>
        <w:rPr>
          <w:lang w:val="fr-FR"/>
        </w:rPr>
      </w:pPr>
      <w:r w:rsidRPr="00C238ED">
        <w:rPr>
          <w:lang w:val="fr-FR"/>
        </w:rPr>
        <w:t>Compétences Physiques</w:t>
      </w:r>
    </w:p>
    <w:p w14:paraId="4C037004" w14:textId="77777777" w:rsidR="004D3EA4" w:rsidRPr="00C238ED" w:rsidRDefault="004D3EA4" w:rsidP="004D3EA4">
      <w:pPr>
        <w:rPr>
          <w:lang w:val="fr-FR"/>
        </w:rPr>
      </w:pPr>
    </w:p>
    <w:p w14:paraId="5E72242B" w14:textId="309E3FAD" w:rsidR="0099481F" w:rsidRPr="00C238ED" w:rsidRDefault="0099481F" w:rsidP="0099481F">
      <w:pPr>
        <w:pStyle w:val="Titre4"/>
        <w:rPr>
          <w:lang w:val="fr-FR"/>
        </w:rPr>
      </w:pPr>
      <w:r w:rsidRPr="00C238ED">
        <w:rPr>
          <w:lang w:val="fr-FR"/>
        </w:rPr>
        <w:t>Compétences Sociales</w:t>
      </w:r>
    </w:p>
    <w:p w14:paraId="41FD8B91" w14:textId="77777777" w:rsidR="004D3EA4" w:rsidRPr="00C238ED" w:rsidRDefault="004D3EA4" w:rsidP="004D3EA4">
      <w:pPr>
        <w:rPr>
          <w:lang w:val="fr-FR"/>
        </w:rPr>
      </w:pPr>
    </w:p>
    <w:p w14:paraId="3FEEECAE" w14:textId="55EF01D0" w:rsidR="0099481F" w:rsidRPr="00C238ED" w:rsidRDefault="0099481F" w:rsidP="0099481F">
      <w:pPr>
        <w:pStyle w:val="Titre2"/>
        <w:rPr>
          <w:lang w:val="fr-FR"/>
        </w:rPr>
      </w:pPr>
      <w:bookmarkStart w:id="39" w:name="_Toc36379095"/>
      <w:r w:rsidRPr="00C238ED">
        <w:rPr>
          <w:lang w:val="fr-FR"/>
        </w:rPr>
        <w:t>Vitesse</w:t>
      </w:r>
      <w:bookmarkEnd w:id="39"/>
    </w:p>
    <w:p w14:paraId="4D257249" w14:textId="5F801A86" w:rsidR="004D3EA4" w:rsidRDefault="00B4132A" w:rsidP="004D3EA4">
      <w:pPr>
        <w:rPr>
          <w:lang w:val="fr-FR"/>
        </w:rPr>
      </w:pPr>
      <w:r>
        <w:rPr>
          <w:lang w:val="fr-FR"/>
        </w:rPr>
        <w:t>La vitesse d’un personnage est le nombre de mètres qu’il peut parcourir en un seul tour. Il est défini par la somme de la Force, sa Dextérité et un facteur d’espèce qui reflète à quel point son corps peut se déplacer. Une liste non exhaustive est dans le tableau ci-dessous.</w:t>
      </w:r>
    </w:p>
    <w:tbl>
      <w:tblPr>
        <w:tblStyle w:val="Tableausimple3"/>
        <w:tblW w:w="0" w:type="auto"/>
        <w:tblLook w:val="0420" w:firstRow="1" w:lastRow="0" w:firstColumn="0" w:lastColumn="0" w:noHBand="0" w:noVBand="1"/>
      </w:tblPr>
      <w:tblGrid>
        <w:gridCol w:w="2254"/>
        <w:gridCol w:w="2255"/>
      </w:tblGrid>
      <w:tr w:rsidR="00B4132A" w14:paraId="17245A8F" w14:textId="77777777" w:rsidTr="00CB720A">
        <w:trPr>
          <w:cnfStyle w:val="100000000000" w:firstRow="1" w:lastRow="0" w:firstColumn="0" w:lastColumn="0" w:oddVBand="0" w:evenVBand="0" w:oddHBand="0" w:evenHBand="0" w:firstRowFirstColumn="0" w:firstRowLastColumn="0" w:lastRowFirstColumn="0" w:lastRowLastColumn="0"/>
        </w:trPr>
        <w:tc>
          <w:tcPr>
            <w:tcW w:w="2254" w:type="dxa"/>
          </w:tcPr>
          <w:p w14:paraId="1D63B187" w14:textId="2199BFC3" w:rsidR="00B4132A" w:rsidRDefault="00B4132A" w:rsidP="004D3EA4">
            <w:pPr>
              <w:ind w:firstLine="0"/>
              <w:rPr>
                <w:lang w:val="fr-FR"/>
              </w:rPr>
            </w:pPr>
            <w:r>
              <w:rPr>
                <w:lang w:val="fr-FR"/>
              </w:rPr>
              <w:t>Facteur</w:t>
            </w:r>
          </w:p>
        </w:tc>
        <w:tc>
          <w:tcPr>
            <w:tcW w:w="2255" w:type="dxa"/>
          </w:tcPr>
          <w:p w14:paraId="149E475C" w14:textId="18AFF23E" w:rsidR="00B4132A" w:rsidRDefault="00B4132A" w:rsidP="004D3EA4">
            <w:pPr>
              <w:ind w:firstLine="0"/>
              <w:rPr>
                <w:lang w:val="fr-FR"/>
              </w:rPr>
            </w:pPr>
            <w:r>
              <w:rPr>
                <w:lang w:val="fr-FR"/>
              </w:rPr>
              <w:t>Espèce</w:t>
            </w:r>
          </w:p>
        </w:tc>
      </w:tr>
      <w:tr w:rsidR="00B4132A" w14:paraId="61DA5594"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68B2D406" w14:textId="30ED017A" w:rsidR="00B4132A" w:rsidRDefault="00B4132A" w:rsidP="004D3EA4">
            <w:pPr>
              <w:ind w:firstLine="0"/>
              <w:rPr>
                <w:lang w:val="fr-FR"/>
              </w:rPr>
            </w:pPr>
            <w:r>
              <w:rPr>
                <w:lang w:val="fr-FR"/>
              </w:rPr>
              <w:t>1</w:t>
            </w:r>
          </w:p>
        </w:tc>
        <w:tc>
          <w:tcPr>
            <w:tcW w:w="2255" w:type="dxa"/>
          </w:tcPr>
          <w:p w14:paraId="2F7CCD3C" w14:textId="21A8E374" w:rsidR="00B4132A" w:rsidRDefault="00B4132A" w:rsidP="004D3EA4">
            <w:pPr>
              <w:ind w:firstLine="0"/>
              <w:rPr>
                <w:lang w:val="fr-FR"/>
              </w:rPr>
            </w:pPr>
            <w:r>
              <w:rPr>
                <w:lang w:val="fr-FR"/>
              </w:rPr>
              <w:t>Tortue</w:t>
            </w:r>
          </w:p>
        </w:tc>
      </w:tr>
      <w:tr w:rsidR="00B4132A" w14:paraId="367D7819" w14:textId="77777777" w:rsidTr="00CB720A">
        <w:tc>
          <w:tcPr>
            <w:tcW w:w="2254" w:type="dxa"/>
          </w:tcPr>
          <w:p w14:paraId="4D40750F" w14:textId="06752EE7" w:rsidR="00B4132A" w:rsidRDefault="00B4132A" w:rsidP="004D3EA4">
            <w:pPr>
              <w:ind w:firstLine="0"/>
              <w:rPr>
                <w:lang w:val="fr-FR"/>
              </w:rPr>
            </w:pPr>
            <w:r>
              <w:rPr>
                <w:lang w:val="fr-FR"/>
              </w:rPr>
              <w:t>2</w:t>
            </w:r>
          </w:p>
        </w:tc>
        <w:tc>
          <w:tcPr>
            <w:tcW w:w="2255" w:type="dxa"/>
          </w:tcPr>
          <w:p w14:paraId="3CD79BB6" w14:textId="0BCC6939" w:rsidR="00B4132A" w:rsidRDefault="00B4132A" w:rsidP="004D3EA4">
            <w:pPr>
              <w:ind w:firstLine="0"/>
              <w:rPr>
                <w:lang w:val="fr-FR"/>
              </w:rPr>
            </w:pPr>
            <w:r>
              <w:rPr>
                <w:lang w:val="fr-FR"/>
              </w:rPr>
              <w:t>Serpent</w:t>
            </w:r>
            <w:r w:rsidR="00CB720A">
              <w:rPr>
                <w:lang w:val="fr-FR"/>
              </w:rPr>
              <w:t>, Crocodile</w:t>
            </w:r>
          </w:p>
        </w:tc>
      </w:tr>
      <w:tr w:rsidR="00B4132A" w14:paraId="4AD22EA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6FE47EC" w14:textId="0ACA430E" w:rsidR="00B4132A" w:rsidRDefault="00B4132A" w:rsidP="004D3EA4">
            <w:pPr>
              <w:ind w:firstLine="0"/>
              <w:rPr>
                <w:lang w:val="fr-FR"/>
              </w:rPr>
            </w:pPr>
            <w:r>
              <w:rPr>
                <w:lang w:val="fr-FR"/>
              </w:rPr>
              <w:t>3</w:t>
            </w:r>
          </w:p>
        </w:tc>
        <w:tc>
          <w:tcPr>
            <w:tcW w:w="2255" w:type="dxa"/>
          </w:tcPr>
          <w:p w14:paraId="141A2A37" w14:textId="191B6E3A" w:rsidR="00B4132A" w:rsidRDefault="00B4132A" w:rsidP="004D3EA4">
            <w:pPr>
              <w:ind w:firstLine="0"/>
              <w:rPr>
                <w:lang w:val="fr-FR"/>
              </w:rPr>
            </w:pPr>
            <w:r>
              <w:rPr>
                <w:lang w:val="fr-FR"/>
              </w:rPr>
              <w:t>Bébé humain</w:t>
            </w:r>
          </w:p>
        </w:tc>
      </w:tr>
      <w:tr w:rsidR="00B4132A" w14:paraId="02FB3434" w14:textId="77777777" w:rsidTr="00CB720A">
        <w:tc>
          <w:tcPr>
            <w:tcW w:w="2254" w:type="dxa"/>
          </w:tcPr>
          <w:p w14:paraId="16D697FC" w14:textId="4C6056B9" w:rsidR="00B4132A" w:rsidRDefault="00B4132A" w:rsidP="004D3EA4">
            <w:pPr>
              <w:ind w:firstLine="0"/>
              <w:rPr>
                <w:lang w:val="fr-FR"/>
              </w:rPr>
            </w:pPr>
            <w:r>
              <w:rPr>
                <w:lang w:val="fr-FR"/>
              </w:rPr>
              <w:t>5</w:t>
            </w:r>
          </w:p>
        </w:tc>
        <w:tc>
          <w:tcPr>
            <w:tcW w:w="2255" w:type="dxa"/>
          </w:tcPr>
          <w:p w14:paraId="41916C79" w14:textId="7490C7BD" w:rsidR="00B4132A" w:rsidRDefault="00B4132A" w:rsidP="004D3EA4">
            <w:pPr>
              <w:ind w:firstLine="0"/>
              <w:rPr>
                <w:lang w:val="fr-FR"/>
              </w:rPr>
            </w:pPr>
            <w:r>
              <w:rPr>
                <w:lang w:val="fr-FR"/>
              </w:rPr>
              <w:t>Humain adulte</w:t>
            </w:r>
          </w:p>
        </w:tc>
      </w:tr>
      <w:tr w:rsidR="00B4132A" w14:paraId="4DBC1BE9"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247FDFF6" w14:textId="44878B64" w:rsidR="00B4132A" w:rsidRDefault="00B4132A" w:rsidP="004D3EA4">
            <w:pPr>
              <w:ind w:firstLine="0"/>
              <w:rPr>
                <w:lang w:val="fr-FR"/>
              </w:rPr>
            </w:pPr>
            <w:r>
              <w:rPr>
                <w:lang w:val="fr-FR"/>
              </w:rPr>
              <w:t>6</w:t>
            </w:r>
          </w:p>
        </w:tc>
        <w:tc>
          <w:tcPr>
            <w:tcW w:w="2255" w:type="dxa"/>
          </w:tcPr>
          <w:p w14:paraId="58BFB629" w14:textId="08A42DC3" w:rsidR="00B4132A" w:rsidRDefault="00B4132A" w:rsidP="004D3EA4">
            <w:pPr>
              <w:ind w:firstLine="0"/>
              <w:rPr>
                <w:lang w:val="fr-FR"/>
              </w:rPr>
            </w:pPr>
            <w:r>
              <w:rPr>
                <w:lang w:val="fr-FR"/>
              </w:rPr>
              <w:t>Corbeau, Ours</w:t>
            </w:r>
          </w:p>
        </w:tc>
      </w:tr>
      <w:tr w:rsidR="00B4132A" w14:paraId="3B338ABA" w14:textId="77777777" w:rsidTr="00CB720A">
        <w:tc>
          <w:tcPr>
            <w:tcW w:w="2254" w:type="dxa"/>
          </w:tcPr>
          <w:p w14:paraId="64729CDF" w14:textId="435DCD2C" w:rsidR="00B4132A" w:rsidRDefault="00B4132A" w:rsidP="004D3EA4">
            <w:pPr>
              <w:ind w:firstLine="0"/>
              <w:rPr>
                <w:lang w:val="fr-FR"/>
              </w:rPr>
            </w:pPr>
            <w:r>
              <w:rPr>
                <w:lang w:val="fr-FR"/>
              </w:rPr>
              <w:t>7</w:t>
            </w:r>
          </w:p>
        </w:tc>
        <w:tc>
          <w:tcPr>
            <w:tcW w:w="2255" w:type="dxa"/>
          </w:tcPr>
          <w:p w14:paraId="1BF904A2" w14:textId="28C4DB77" w:rsidR="00B4132A" w:rsidRDefault="00B4132A" w:rsidP="004D3EA4">
            <w:pPr>
              <w:ind w:firstLine="0"/>
              <w:rPr>
                <w:lang w:val="fr-FR"/>
              </w:rPr>
            </w:pPr>
            <w:r>
              <w:rPr>
                <w:lang w:val="fr-FR"/>
              </w:rPr>
              <w:t>Requin</w:t>
            </w:r>
          </w:p>
        </w:tc>
      </w:tr>
      <w:tr w:rsidR="00B4132A" w14:paraId="1781BFDC"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7A0E64FC" w14:textId="714B97B7" w:rsidR="00B4132A" w:rsidRDefault="00B4132A" w:rsidP="004D3EA4">
            <w:pPr>
              <w:ind w:firstLine="0"/>
              <w:rPr>
                <w:lang w:val="fr-FR"/>
              </w:rPr>
            </w:pPr>
            <w:r>
              <w:rPr>
                <w:lang w:val="fr-FR"/>
              </w:rPr>
              <w:t>8</w:t>
            </w:r>
          </w:p>
        </w:tc>
        <w:tc>
          <w:tcPr>
            <w:tcW w:w="2255" w:type="dxa"/>
          </w:tcPr>
          <w:p w14:paraId="15451D4D" w14:textId="5F5EE77D" w:rsidR="00B4132A" w:rsidRDefault="00B4132A" w:rsidP="004D3EA4">
            <w:pPr>
              <w:ind w:firstLine="0"/>
              <w:rPr>
                <w:lang w:val="fr-FR"/>
              </w:rPr>
            </w:pPr>
            <w:r>
              <w:rPr>
                <w:lang w:val="fr-FR"/>
              </w:rPr>
              <w:t>Loup, Hyène</w:t>
            </w:r>
          </w:p>
        </w:tc>
      </w:tr>
      <w:tr w:rsidR="00B4132A" w14:paraId="20402D34" w14:textId="77777777" w:rsidTr="00CB720A">
        <w:tc>
          <w:tcPr>
            <w:tcW w:w="2254" w:type="dxa"/>
          </w:tcPr>
          <w:p w14:paraId="014D6202" w14:textId="31F7E0A4" w:rsidR="00B4132A" w:rsidRDefault="00B4132A" w:rsidP="004D3EA4">
            <w:pPr>
              <w:ind w:firstLine="0"/>
              <w:rPr>
                <w:lang w:val="fr-FR"/>
              </w:rPr>
            </w:pPr>
            <w:r>
              <w:rPr>
                <w:lang w:val="fr-FR"/>
              </w:rPr>
              <w:t>10</w:t>
            </w:r>
          </w:p>
        </w:tc>
        <w:tc>
          <w:tcPr>
            <w:tcW w:w="2255" w:type="dxa"/>
          </w:tcPr>
          <w:p w14:paraId="10B58F1E" w14:textId="1FF1EF97" w:rsidR="00B4132A" w:rsidRDefault="00B4132A" w:rsidP="004D3EA4">
            <w:pPr>
              <w:ind w:firstLine="0"/>
              <w:rPr>
                <w:lang w:val="fr-FR"/>
              </w:rPr>
            </w:pPr>
            <w:r>
              <w:rPr>
                <w:lang w:val="fr-FR"/>
              </w:rPr>
              <w:t>Caribou, Chat</w:t>
            </w:r>
          </w:p>
        </w:tc>
      </w:tr>
      <w:tr w:rsidR="00B4132A" w14:paraId="3CF6B745" w14:textId="77777777" w:rsidTr="00CB720A">
        <w:trPr>
          <w:cnfStyle w:val="000000100000" w:firstRow="0" w:lastRow="0" w:firstColumn="0" w:lastColumn="0" w:oddVBand="0" w:evenVBand="0" w:oddHBand="1" w:evenHBand="0" w:firstRowFirstColumn="0" w:firstRowLastColumn="0" w:lastRowFirstColumn="0" w:lastRowLastColumn="0"/>
        </w:trPr>
        <w:tc>
          <w:tcPr>
            <w:tcW w:w="2254" w:type="dxa"/>
          </w:tcPr>
          <w:p w14:paraId="5912F107" w14:textId="789E54CD" w:rsidR="00B4132A" w:rsidRDefault="00B4132A" w:rsidP="004D3EA4">
            <w:pPr>
              <w:ind w:firstLine="0"/>
              <w:rPr>
                <w:lang w:val="fr-FR"/>
              </w:rPr>
            </w:pPr>
            <w:r>
              <w:rPr>
                <w:lang w:val="fr-FR"/>
              </w:rPr>
              <w:t>12</w:t>
            </w:r>
          </w:p>
        </w:tc>
        <w:tc>
          <w:tcPr>
            <w:tcW w:w="2255" w:type="dxa"/>
          </w:tcPr>
          <w:p w14:paraId="46B58687" w14:textId="3405442E" w:rsidR="00B4132A" w:rsidRDefault="00B4132A" w:rsidP="004D3EA4">
            <w:pPr>
              <w:ind w:firstLine="0"/>
              <w:rPr>
                <w:lang w:val="fr-FR"/>
              </w:rPr>
            </w:pPr>
            <w:r>
              <w:rPr>
                <w:lang w:val="fr-FR"/>
              </w:rPr>
              <w:t>Cheval, Coyote</w:t>
            </w:r>
          </w:p>
        </w:tc>
      </w:tr>
      <w:tr w:rsidR="00B4132A" w14:paraId="08510A97" w14:textId="77777777" w:rsidTr="00CB720A">
        <w:tc>
          <w:tcPr>
            <w:tcW w:w="2254" w:type="dxa"/>
          </w:tcPr>
          <w:p w14:paraId="5FE19DD1" w14:textId="6F4F4ACE" w:rsidR="00B4132A" w:rsidRDefault="00B4132A" w:rsidP="004D3EA4">
            <w:pPr>
              <w:ind w:firstLine="0"/>
              <w:rPr>
                <w:lang w:val="fr-FR"/>
              </w:rPr>
            </w:pPr>
            <w:r>
              <w:rPr>
                <w:lang w:val="fr-FR"/>
              </w:rPr>
              <w:t>15</w:t>
            </w:r>
          </w:p>
        </w:tc>
        <w:tc>
          <w:tcPr>
            <w:tcW w:w="2255" w:type="dxa"/>
          </w:tcPr>
          <w:p w14:paraId="6D704D44" w14:textId="1A213444" w:rsidR="00B4132A" w:rsidRDefault="00220103" w:rsidP="004D3EA4">
            <w:pPr>
              <w:ind w:firstLine="0"/>
              <w:rPr>
                <w:lang w:val="fr-FR"/>
              </w:rPr>
            </w:pPr>
            <w:r>
              <w:rPr>
                <w:lang w:val="fr-FR"/>
              </w:rPr>
              <w:t>Guépard</w:t>
            </w:r>
          </w:p>
        </w:tc>
      </w:tr>
    </w:tbl>
    <w:p w14:paraId="508665D7" w14:textId="77777777" w:rsidR="00B4132A" w:rsidRPr="00C238ED" w:rsidRDefault="00B4132A" w:rsidP="004D3EA4">
      <w:pPr>
        <w:rPr>
          <w:lang w:val="fr-FR"/>
        </w:rPr>
      </w:pPr>
    </w:p>
    <w:p w14:paraId="2D8B21C0" w14:textId="576651F0" w:rsidR="0099481F" w:rsidRPr="00C238ED" w:rsidRDefault="0099481F" w:rsidP="0099481F">
      <w:pPr>
        <w:pStyle w:val="Titre2"/>
        <w:rPr>
          <w:lang w:val="fr-FR"/>
        </w:rPr>
      </w:pPr>
      <w:bookmarkStart w:id="40" w:name="_Toc36379096"/>
      <w:r w:rsidRPr="00C238ED">
        <w:rPr>
          <w:lang w:val="fr-FR"/>
        </w:rPr>
        <w:t xml:space="preserve">Vice et </w:t>
      </w:r>
      <w:r w:rsidR="00CE742D" w:rsidRPr="00C238ED">
        <w:rPr>
          <w:lang w:val="fr-FR"/>
        </w:rPr>
        <w:t>Vertu</w:t>
      </w:r>
      <w:bookmarkEnd w:id="40"/>
    </w:p>
    <w:p w14:paraId="0B6251F6" w14:textId="05211F31" w:rsidR="004D3EA4" w:rsidRDefault="00886DD3" w:rsidP="004D3EA4">
      <w:pPr>
        <w:rPr>
          <w:lang w:val="fr-FR"/>
        </w:rPr>
      </w:pPr>
      <w:r>
        <w:rPr>
          <w:lang w:val="fr-FR"/>
        </w:rPr>
        <w:t xml:space="preserve">Le Vice et la Vertu sont deux traits humains qui sont remplacés par le Sang et l’Os chez les </w:t>
      </w:r>
      <w:proofErr w:type="spellStart"/>
      <w:r>
        <w:rPr>
          <w:lang w:val="fr-FR"/>
        </w:rPr>
        <w:t>Ferae</w:t>
      </w:r>
      <w:proofErr w:type="spellEnd"/>
      <w:r>
        <w:rPr>
          <w:lang w:val="fr-FR"/>
        </w:rPr>
        <w:t xml:space="preserve">. </w:t>
      </w:r>
      <w:r>
        <w:rPr>
          <w:lang w:val="fr-FR"/>
        </w:rPr>
        <w:lastRenderedPageBreak/>
        <w:t>La Vertu et le Vice sont chacun décrits par un adjectif. Pour les définir il faut respecter les consignes suivantes :</w:t>
      </w:r>
    </w:p>
    <w:p w14:paraId="62B6419D" w14:textId="216EBE8D" w:rsidR="00886DD3" w:rsidRDefault="00886DD3" w:rsidP="00886DD3">
      <w:pPr>
        <w:pStyle w:val="Paragraphedeliste"/>
        <w:numPr>
          <w:ilvl w:val="0"/>
          <w:numId w:val="1"/>
        </w:numPr>
        <w:rPr>
          <w:lang w:val="fr-FR"/>
        </w:rPr>
      </w:pPr>
      <w:r>
        <w:rPr>
          <w:lang w:val="fr-FR"/>
        </w:rPr>
        <w:t>Les deux doivent être des adjectifs qui décrivent des traits de personnalité dominants. Pas des descriptions physiques.</w:t>
      </w:r>
    </w:p>
    <w:p w14:paraId="3090DD8C" w14:textId="5F91E741" w:rsidR="00886DD3" w:rsidRDefault="00886DD3" w:rsidP="00886DD3">
      <w:pPr>
        <w:pStyle w:val="Paragraphedeliste"/>
        <w:numPr>
          <w:ilvl w:val="0"/>
          <w:numId w:val="1"/>
        </w:numPr>
        <w:rPr>
          <w:lang w:val="fr-FR"/>
        </w:rPr>
      </w:pPr>
      <w:r>
        <w:rPr>
          <w:lang w:val="fr-FR"/>
        </w:rPr>
        <w:t>Des traits qui correspondent à des Avantages, Attributs ou Compétences n’est pas acceptable. Par exemple « Fort » ou « Calme » ne sont pas des Vertus.</w:t>
      </w:r>
    </w:p>
    <w:p w14:paraId="75AC55C3" w14:textId="06723FE7" w:rsidR="00886DD3" w:rsidRDefault="00886DD3" w:rsidP="00886DD3">
      <w:pPr>
        <w:pStyle w:val="Paragraphedeliste"/>
        <w:numPr>
          <w:ilvl w:val="0"/>
          <w:numId w:val="1"/>
        </w:numPr>
        <w:rPr>
          <w:lang w:val="fr-FR"/>
        </w:rPr>
      </w:pPr>
      <w:r>
        <w:rPr>
          <w:lang w:val="fr-FR"/>
        </w:rPr>
        <w:t>Une Vertu est un point de confiance en soi et autoréalisation mais facile à ignorer. C’est une vocation, si elle est suivie.</w:t>
      </w:r>
    </w:p>
    <w:p w14:paraId="680A3AC3" w14:textId="1226E7D0" w:rsidR="00886DD3" w:rsidRDefault="00886DD3" w:rsidP="00886DD3">
      <w:pPr>
        <w:pStyle w:val="Paragraphedeliste"/>
        <w:numPr>
          <w:ilvl w:val="0"/>
          <w:numId w:val="1"/>
        </w:numPr>
        <w:rPr>
          <w:lang w:val="fr-FR"/>
        </w:rPr>
      </w:pPr>
      <w:r>
        <w:rPr>
          <w:lang w:val="fr-FR"/>
        </w:rPr>
        <w:t xml:space="preserve">Le Vice contraste avec la Vertu en tant que source de distraction </w:t>
      </w:r>
      <w:r w:rsidR="00B4132A">
        <w:rPr>
          <w:lang w:val="fr-FR"/>
        </w:rPr>
        <w:t xml:space="preserve">rapide </w:t>
      </w:r>
      <w:r>
        <w:rPr>
          <w:lang w:val="fr-FR"/>
        </w:rPr>
        <w:t>à court terme</w:t>
      </w:r>
      <w:r w:rsidR="00B4132A">
        <w:rPr>
          <w:lang w:val="fr-FR"/>
        </w:rPr>
        <w:t>. C’est une échappatoire en cas de faiblesse.</w:t>
      </w:r>
    </w:p>
    <w:p w14:paraId="659AE9BF" w14:textId="5B836399" w:rsidR="00B4132A" w:rsidRDefault="00B4132A" w:rsidP="00B4132A">
      <w:pPr>
        <w:pStyle w:val="Paragraphedeliste"/>
        <w:numPr>
          <w:ilvl w:val="0"/>
          <w:numId w:val="1"/>
        </w:numPr>
        <w:rPr>
          <w:lang w:val="fr-FR"/>
        </w:rPr>
      </w:pPr>
      <w:r>
        <w:rPr>
          <w:lang w:val="fr-FR"/>
        </w:rPr>
        <w:t>Vertu et Vice doivent est différents. Un même adjectif peur fonctionner en tant que Vice et Vertu, mais personne n’est définit à ce point par une seule facette de sa personnalité.</w:t>
      </w:r>
    </w:p>
    <w:p w14:paraId="5A90D725" w14:textId="56733EA1" w:rsidR="00B4132A" w:rsidRPr="00B4132A" w:rsidRDefault="00B4132A" w:rsidP="00B4132A">
      <w:pPr>
        <w:rPr>
          <w:lang w:val="fr-FR"/>
        </w:rPr>
      </w:pPr>
      <w:r>
        <w:rPr>
          <w:lang w:val="fr-FR"/>
        </w:rPr>
        <w:t>Quand un personnage agît en accord avec son Vice il regagne un point de Volonté. Quand il réalise une action importante en accord avec sa Vertu il regagne toute sa Volonté. Il ne peut regagner de Volonté par son Vice qu’une seule fois par Scène, et par sa Vertu deux fois par chapitre.</w:t>
      </w:r>
    </w:p>
    <w:p w14:paraId="46D50E31" w14:textId="2EE88802" w:rsidR="007E0CB3" w:rsidRPr="00C238ED" w:rsidRDefault="007E0CB3" w:rsidP="007E0CB3">
      <w:pPr>
        <w:pStyle w:val="Titre2"/>
        <w:rPr>
          <w:lang w:val="fr-FR"/>
        </w:rPr>
      </w:pPr>
      <w:bookmarkStart w:id="41" w:name="_Toc36379097"/>
      <w:r w:rsidRPr="00C238ED">
        <w:rPr>
          <w:lang w:val="fr-FR"/>
        </w:rPr>
        <w:t>Jets de dés</w:t>
      </w:r>
      <w:bookmarkEnd w:id="41"/>
    </w:p>
    <w:p w14:paraId="29B672FE" w14:textId="489D5DF4" w:rsidR="004D3EA4" w:rsidRDefault="00CB720A" w:rsidP="004D3EA4">
      <w:pPr>
        <w:rPr>
          <w:lang w:val="fr-FR"/>
        </w:rPr>
      </w:pPr>
      <w:r>
        <w:rPr>
          <w:lang w:val="fr-FR"/>
        </w:rPr>
        <w:t xml:space="preserve">Quand votre personnage </w:t>
      </w:r>
      <w:r w:rsidR="00220103">
        <w:rPr>
          <w:lang w:val="fr-FR"/>
        </w:rPr>
        <w:t>entreprend</w:t>
      </w:r>
      <w:r>
        <w:rPr>
          <w:lang w:val="fr-FR"/>
        </w:rPr>
        <w:t xml:space="preserve"> des actions dont le résultat est incertain il faut lancer un nombre de dés à dix faces en fonction des traits correspondant à l’action et lire les résultats pour en déterminer la réussite.</w:t>
      </w:r>
    </w:p>
    <w:p w14:paraId="522E5EC8" w14:textId="47D38B4F" w:rsidR="00CB720A" w:rsidRDefault="00CB720A" w:rsidP="004D3EA4">
      <w:pPr>
        <w:rPr>
          <w:lang w:val="fr-FR"/>
        </w:rPr>
      </w:pPr>
      <w:r>
        <w:rPr>
          <w:lang w:val="fr-FR"/>
        </w:rPr>
        <w:t>La plupart du temps le nombre de dés lancés correspond à un Attribut plus une Compétence. Par exemple, pour se débarrasser d’un flic vous pouvez utiliser l’Attribut Manipulation, disons 4, et la Compétence Subterfuge, à 3, cela fait donc 7 dès à lancer. Si vous avez une spécialité qui est cohérente avec le jet vous ajoutez un dé supplémentaire au jet.</w:t>
      </w:r>
    </w:p>
    <w:p w14:paraId="19942F51" w14:textId="3376699A" w:rsidR="00CB720A" w:rsidRDefault="00CB720A" w:rsidP="004D3EA4">
      <w:pPr>
        <w:rPr>
          <w:lang w:val="fr-FR"/>
        </w:rPr>
      </w:pPr>
      <w:r>
        <w:rPr>
          <w:lang w:val="fr-FR"/>
        </w:rPr>
        <w:t>Chaque dé qui est un 8, 9 ou 10 est une réussite. En temps normal une seule réussite est suffisante pour atteindre son objectif. C’est toujours mieux d’avoir des réussites supplémentaires</w:t>
      </w:r>
      <w:r w:rsidR="00E035C9">
        <w:rPr>
          <w:lang w:val="fr-FR"/>
        </w:rPr>
        <w:t>. Surtout quand on veut blesser une personne, car chaque réussite ajoute des dégâts en combat.</w:t>
      </w:r>
    </w:p>
    <w:p w14:paraId="60BE157B" w14:textId="24266C26" w:rsidR="00E035C9" w:rsidRDefault="00E035C9" w:rsidP="004D3EA4">
      <w:pPr>
        <w:rPr>
          <w:lang w:val="fr-FR"/>
        </w:rPr>
      </w:pPr>
      <w:r>
        <w:rPr>
          <w:lang w:val="fr-FR"/>
        </w:rPr>
        <w:t>Chaque dé qui tombe sur un 10 est non seulement une réussite mais en plus permet de lancer un dé supplémentaire, qui peut être une autre réussite. Si ce dé supplémentaire tombe aussi sur un 10 alors on lance encore un autre dé et ainsi de suite.</w:t>
      </w:r>
    </w:p>
    <w:p w14:paraId="710FBFB3" w14:textId="2F8DB642" w:rsidR="00E035C9" w:rsidRDefault="00E035C9" w:rsidP="004D3EA4">
      <w:pPr>
        <w:rPr>
          <w:lang w:val="fr-FR"/>
        </w:rPr>
      </w:pPr>
      <w:r>
        <w:rPr>
          <w:lang w:val="fr-FR"/>
        </w:rPr>
        <w:t>De nombreux jets ont des modificateurs, que cela vienne de l’équipement, des circonstances ou d’une opposition aux actions de votre personnage. La plupart des modificateurs sont entre +3 et -3, mais ils peuvent aller jusqu’à +5 et -5. Il faut appliquer les modificateurs avant de lancer les dés. Les bonus sont ajoutés avant de retirer les malus.</w:t>
      </w:r>
    </w:p>
    <w:p w14:paraId="6A95C0B0" w14:textId="5D973639" w:rsidR="00E035C9" w:rsidRPr="00C238ED" w:rsidRDefault="00E035C9" w:rsidP="004D3EA4">
      <w:pPr>
        <w:rPr>
          <w:lang w:val="fr-FR"/>
        </w:rPr>
      </w:pPr>
      <w:r>
        <w:rPr>
          <w:lang w:val="fr-FR"/>
        </w:rPr>
        <w:t>Si le nombre de dés à lancer tombe en dessous de 1, à la place il faut lancer un unique dé de chance. Le dé de chance est une réussite uniquement s’il tombe sur un 10. Tout autre résultat est un échec. Si un dé de chance tombe sur un 1 alors le personnage subit un échec critique.</w:t>
      </w:r>
    </w:p>
    <w:p w14:paraId="362D9539" w14:textId="3F608495" w:rsidR="0099481F" w:rsidRPr="00C238ED" w:rsidRDefault="0099481F" w:rsidP="0099481F">
      <w:pPr>
        <w:pStyle w:val="Titre3"/>
        <w:rPr>
          <w:lang w:val="fr-FR"/>
        </w:rPr>
      </w:pPr>
      <w:bookmarkStart w:id="42" w:name="_Toc36379098"/>
      <w:r w:rsidRPr="00C238ED">
        <w:rPr>
          <w:lang w:val="fr-FR"/>
        </w:rPr>
        <w:t>Résultat du jet</w:t>
      </w:r>
      <w:bookmarkEnd w:id="42"/>
    </w:p>
    <w:p w14:paraId="74CB1B70" w14:textId="2E9B9881" w:rsidR="004D3EA4" w:rsidRDefault="00E035C9" w:rsidP="004D3EA4">
      <w:pPr>
        <w:rPr>
          <w:lang w:val="fr-FR"/>
        </w:rPr>
      </w:pPr>
      <w:r>
        <w:rPr>
          <w:lang w:val="fr-FR"/>
        </w:rPr>
        <w:t>Tout jet peur se conclure de différentes façons :</w:t>
      </w:r>
    </w:p>
    <w:p w14:paraId="22365698" w14:textId="612EDC76" w:rsidR="00E035C9" w:rsidRDefault="00E035C9" w:rsidP="004D3EA4">
      <w:pPr>
        <w:rPr>
          <w:lang w:val="fr-FR"/>
        </w:rPr>
      </w:pPr>
      <w:r w:rsidRPr="00220103">
        <w:rPr>
          <w:b/>
          <w:bCs/>
          <w:lang w:val="fr-FR"/>
        </w:rPr>
        <w:t>Succès</w:t>
      </w:r>
      <w:r>
        <w:rPr>
          <w:lang w:val="fr-FR"/>
        </w:rPr>
        <w:t xml:space="preserve"> : Les actions de votre personnage se passent comme prévu. </w:t>
      </w:r>
      <w:r w:rsidR="00220103">
        <w:rPr>
          <w:lang w:val="fr-FR"/>
        </w:rPr>
        <w:t>(Au moins une réussite)</w:t>
      </w:r>
    </w:p>
    <w:p w14:paraId="444734D9" w14:textId="31174394" w:rsidR="00220103" w:rsidRDefault="00220103" w:rsidP="004D3EA4">
      <w:pPr>
        <w:rPr>
          <w:lang w:val="fr-FR"/>
        </w:rPr>
      </w:pPr>
      <w:r w:rsidRPr="00220103">
        <w:rPr>
          <w:b/>
          <w:bCs/>
          <w:lang w:val="fr-FR"/>
        </w:rPr>
        <w:t>Échec</w:t>
      </w:r>
      <w:r>
        <w:rPr>
          <w:lang w:val="fr-FR"/>
        </w:rPr>
        <w:t> : L’action de votre personnage échoue. Cela ne veut pas dire qu’il ne se passe rien, juste qu’elle n’obtient pas ce qu’elle veut et que des complications approchent. (Pas de réussites)</w:t>
      </w:r>
    </w:p>
    <w:p w14:paraId="256F834C" w14:textId="5C5E77A8" w:rsidR="00220103" w:rsidRDefault="00220103" w:rsidP="004D3EA4">
      <w:pPr>
        <w:rPr>
          <w:lang w:val="fr-FR"/>
        </w:rPr>
      </w:pPr>
      <w:r w:rsidRPr="00220103">
        <w:rPr>
          <w:b/>
          <w:bCs/>
          <w:lang w:val="fr-FR"/>
        </w:rPr>
        <w:t>Succès Exceptionnel</w:t>
      </w:r>
      <w:r>
        <w:rPr>
          <w:lang w:val="fr-FR"/>
        </w:rPr>
        <w:t> : Les actions de votre personnage dépassent ses attentes. Votre personnage gagne un État bénéfique. La plupart du temps l’État Inspiré est le plus approprié. Cet État peut être passé à un allié ou à un autre joueur si c’est approprié. (Cinq réussites ou plus sur un jet)</w:t>
      </w:r>
    </w:p>
    <w:p w14:paraId="61A7C060" w14:textId="2C69DCD8" w:rsidR="00220103" w:rsidRPr="00C238ED" w:rsidRDefault="00220103" w:rsidP="004D3EA4">
      <w:pPr>
        <w:rPr>
          <w:lang w:val="fr-FR"/>
        </w:rPr>
      </w:pPr>
      <w:r w:rsidRPr="00220103">
        <w:rPr>
          <w:b/>
          <w:bCs/>
          <w:lang w:val="fr-FR"/>
        </w:rPr>
        <w:t>Échec critique</w:t>
      </w:r>
      <w:r>
        <w:rPr>
          <w:lang w:val="fr-FR"/>
        </w:rPr>
        <w:t xml:space="preserve"> : Votre personnage échoue lamentablement, et les choses sont sur le point de devenir bien pires. (Tomber sur un 1 sur un dé de </w:t>
      </w:r>
      <w:r>
        <w:rPr>
          <w:lang w:val="fr-FR"/>
        </w:rPr>
        <w:lastRenderedPageBreak/>
        <w:t>chance ou transformer un échec normal en échec critique en échange d’un Coup)</w:t>
      </w:r>
    </w:p>
    <w:p w14:paraId="585AAC1F" w14:textId="01F3DF2B" w:rsidR="0099481F" w:rsidRPr="00C238ED" w:rsidRDefault="0099481F" w:rsidP="0099481F">
      <w:pPr>
        <w:pStyle w:val="Titre3"/>
        <w:rPr>
          <w:lang w:val="fr-FR"/>
        </w:rPr>
      </w:pPr>
      <w:bookmarkStart w:id="43" w:name="_Toc36379099"/>
      <w:r w:rsidRPr="00C238ED">
        <w:rPr>
          <w:lang w:val="fr-FR"/>
        </w:rPr>
        <w:t>Quand faire un jet</w:t>
      </w:r>
      <w:bookmarkEnd w:id="43"/>
    </w:p>
    <w:p w14:paraId="03C533CA" w14:textId="434FBFA5" w:rsidR="004D3EA4" w:rsidRDefault="006A3F24" w:rsidP="004D3EA4">
      <w:pPr>
        <w:rPr>
          <w:lang w:val="fr-FR"/>
        </w:rPr>
      </w:pPr>
      <w:r>
        <w:rPr>
          <w:lang w:val="fr-FR"/>
        </w:rPr>
        <w:t xml:space="preserve">Il n’est pas nécessaire de faire un jet de dés pour beaucoup d’actions. </w:t>
      </w:r>
      <w:r w:rsidR="000B55A6">
        <w:rPr>
          <w:lang w:val="fr-FR"/>
        </w:rPr>
        <w:t>Si la situation ne relève pas du défi et que le personnage n’est pas dans une situation de stress (combat, urgence, etc.) alors il n’y a pas besoin de faire un jet. Lors d’un jet le MJ devrais avoir une idée de ce qu’il va se passer en cas d’échec ou de succès. Parfois, ces résolutions sont inscrites dans les règles, comme c’est le cas pour le combat. Le reste du temps cela dépends du MJ. Si vous faites une course poursuite sur des toits et que vous échouez votre jet pour sauter d’un toit à l’autre, est-ce que vous y arrivez mais tombez de l’autre côté, ou est-ce que vous vous accrochez au rebord du bout des doigts, ou est-ce vous chutez vers la ruelle en dessous ?</w:t>
      </w:r>
    </w:p>
    <w:p w14:paraId="6577EB51" w14:textId="6E264A7D" w:rsidR="000B55A6" w:rsidRDefault="000B55A6" w:rsidP="000B55A6">
      <w:pPr>
        <w:pStyle w:val="Titre4"/>
        <w:rPr>
          <w:lang w:val="fr-FR"/>
        </w:rPr>
      </w:pPr>
      <w:r>
        <w:rPr>
          <w:lang w:val="fr-FR"/>
        </w:rPr>
        <w:t>Circonstances et équipement</w:t>
      </w:r>
    </w:p>
    <w:p w14:paraId="4E049D50" w14:textId="7A399F20" w:rsidR="000B55A6" w:rsidRDefault="000B55A6" w:rsidP="000B55A6">
      <w:pPr>
        <w:rPr>
          <w:lang w:val="fr-FR"/>
        </w:rPr>
      </w:pPr>
      <w:r>
        <w:rPr>
          <w:lang w:val="fr-FR"/>
        </w:rPr>
        <w:t xml:space="preserve">Quelques fois, votre personnage est chanceux. D’autres fois elle donne un coup de pouce à la chance en étant bien équipée. Le MJ </w:t>
      </w:r>
      <w:r w:rsidR="00C82439">
        <w:rPr>
          <w:lang w:val="fr-FR"/>
        </w:rPr>
        <w:t>devrait</w:t>
      </w:r>
      <w:r>
        <w:rPr>
          <w:lang w:val="fr-FR"/>
        </w:rPr>
        <w:t xml:space="preserve"> </w:t>
      </w:r>
      <w:r w:rsidR="00D74A9A">
        <w:rPr>
          <w:lang w:val="fr-FR"/>
        </w:rPr>
        <w:t xml:space="preserve">avoir une idée d’à quel point les circonstances peuvent impacter un jet. Forcer une vieille serrure peut accorder un dé bonus, mais le faire alors qu’on tire sur votre personnage lui retire trois dés. La plupart des modificateurs vont de -3 à +3 dés. Mais dans certaines situations, comme forcer une serrure pendant que votre personnage </w:t>
      </w:r>
      <w:r w:rsidR="00D74A9A">
        <w:rPr>
          <w:i/>
          <w:iCs/>
          <w:lang w:val="fr-FR"/>
        </w:rPr>
        <w:t>brule</w:t>
      </w:r>
      <w:r w:rsidR="00D74A9A">
        <w:rPr>
          <w:lang w:val="fr-FR"/>
        </w:rPr>
        <w:t>, les modificateurs peuvent atteindre +/-5.</w:t>
      </w:r>
    </w:p>
    <w:p w14:paraId="595B98C9" w14:textId="417A97F4" w:rsidR="00D74A9A" w:rsidRPr="00D74A9A" w:rsidRDefault="00D74A9A" w:rsidP="000B55A6">
      <w:pPr>
        <w:rPr>
          <w:lang w:val="fr-FR"/>
        </w:rPr>
      </w:pPr>
      <w:r>
        <w:rPr>
          <w:lang w:val="fr-FR"/>
        </w:rPr>
        <w:t>Être bien équipé peut aussi accorder quelques dés bonus. Un bon costume peut aider à convaincre un PDG que vous avez un bon plan. Ou des chaussures de courses vous aideront à distancer vos poursuivants. La plupart des équipements donnent des modificateurs allant jusqu’à +3. Mais certains équipements, le meilleur du meilleur ou un équipement sur mesure, peuvent donner un modificateur de +4 ou +5. Mais ce genre d’équipement coûte souvent plus que juste de l’argent.</w:t>
      </w:r>
    </w:p>
    <w:p w14:paraId="7D32F6A6" w14:textId="3D1EF79D" w:rsidR="0099481F" w:rsidRPr="00C238ED" w:rsidRDefault="0099481F" w:rsidP="0099481F">
      <w:pPr>
        <w:pStyle w:val="Titre3"/>
        <w:rPr>
          <w:lang w:val="fr-FR"/>
        </w:rPr>
      </w:pPr>
      <w:bookmarkStart w:id="44" w:name="_Toc36379100"/>
      <w:r w:rsidRPr="00C238ED">
        <w:rPr>
          <w:lang w:val="fr-FR"/>
        </w:rPr>
        <w:t>Volonté</w:t>
      </w:r>
      <w:bookmarkEnd w:id="44"/>
    </w:p>
    <w:p w14:paraId="680E26D0" w14:textId="732C47AC" w:rsidR="004D3EA4" w:rsidRPr="00C238ED" w:rsidRDefault="00A2218A" w:rsidP="004D3EA4">
      <w:pPr>
        <w:rPr>
          <w:lang w:val="fr-FR"/>
        </w:rPr>
      </w:pPr>
      <w:r>
        <w:rPr>
          <w:lang w:val="fr-FR"/>
        </w:rPr>
        <w:t xml:space="preserve">La Volonté d’un personnage représente sa détermination et sa capacité à se dépasser. Dépenser un point de Volonté ajoute trois dés </w:t>
      </w:r>
      <w:r>
        <w:rPr>
          <w:lang w:val="fr-FR"/>
        </w:rPr>
        <w:t>supplémentaires à la plupart de ses jets, ou alors augmente son trait de Résistance quand il est la cible d’une action résistée. Il n’est possible de dépenser qu’un seul point de Volonté par action.</w:t>
      </w:r>
    </w:p>
    <w:p w14:paraId="128861ED" w14:textId="5EF1B766" w:rsidR="00C82439" w:rsidRDefault="00C82439" w:rsidP="007E0CB3">
      <w:pPr>
        <w:pStyle w:val="Titre2"/>
        <w:rPr>
          <w:lang w:val="fr-FR"/>
        </w:rPr>
      </w:pPr>
      <w:bookmarkStart w:id="45" w:name="_Toc36379101"/>
      <w:r>
        <w:rPr>
          <w:lang w:val="fr-FR"/>
        </w:rPr>
        <w:t>Actions d’Attributs</w:t>
      </w:r>
      <w:bookmarkEnd w:id="45"/>
    </w:p>
    <w:p w14:paraId="7A15BF75" w14:textId="4D3C1C48" w:rsidR="00C82439" w:rsidRPr="00C82439" w:rsidRDefault="00A2218A" w:rsidP="00C82439">
      <w:pPr>
        <w:rPr>
          <w:lang w:val="fr-FR"/>
        </w:rPr>
      </w:pPr>
      <w:r>
        <w:rPr>
          <w:lang w:val="fr-FR"/>
        </w:rPr>
        <w:t>Certaines actions ne demandent par une expertise particulière. Dans ce cas vous pouvez ajouter deu</w:t>
      </w:r>
      <w:r w:rsidR="002B1328">
        <w:rPr>
          <w:lang w:val="fr-FR"/>
        </w:rPr>
        <w:t>x</w:t>
      </w:r>
      <w:r>
        <w:rPr>
          <w:lang w:val="fr-FR"/>
        </w:rPr>
        <w:t xml:space="preserve"> Attributs différents pour faire votre jet. Si une action ne semble pas correspondre à une Compétence vous pouvez utiliser une action d’Attribut.</w:t>
      </w:r>
      <w:r w:rsidR="002B1328" w:rsidRPr="002B1328">
        <w:rPr>
          <w:lang w:val="fr-FR"/>
        </w:rPr>
        <w:t xml:space="preserve"> </w:t>
      </w:r>
      <w:r w:rsidR="002B1328">
        <w:rPr>
          <w:lang w:val="fr-FR"/>
        </w:rPr>
        <w:t xml:space="preserve">Les plus </w:t>
      </w:r>
      <w:r w:rsidR="002B1328" w:rsidRPr="002B1328">
        <w:rPr>
          <w:lang w:val="fr-FR"/>
        </w:rPr>
        <w:t>courantes</w:t>
      </w:r>
      <w:r w:rsidR="002B1328">
        <w:rPr>
          <w:lang w:val="fr-FR"/>
        </w:rPr>
        <w:t xml:space="preserve"> sont se rendre compte que quelque chose ne va pas (Astuce + Calme) ou soulever un objet lourd (Force + Vigueur).</w:t>
      </w:r>
    </w:p>
    <w:p w14:paraId="6873E5D7" w14:textId="7A497A86" w:rsidR="00C82439" w:rsidRDefault="00C82439" w:rsidP="007E0CB3">
      <w:pPr>
        <w:pStyle w:val="Titre2"/>
        <w:rPr>
          <w:lang w:val="fr-FR"/>
        </w:rPr>
      </w:pPr>
      <w:bookmarkStart w:id="46" w:name="_Toc36379102"/>
      <w:r>
        <w:rPr>
          <w:lang w:val="fr-FR"/>
        </w:rPr>
        <w:t>Incompétence</w:t>
      </w:r>
      <w:bookmarkEnd w:id="46"/>
    </w:p>
    <w:p w14:paraId="6FEE6B9A" w14:textId="00B488A9" w:rsidR="00C82439" w:rsidRPr="00C82439" w:rsidRDefault="004F43EC" w:rsidP="00C82439">
      <w:pPr>
        <w:rPr>
          <w:lang w:val="fr-FR"/>
        </w:rPr>
      </w:pPr>
      <w:r>
        <w:rPr>
          <w:lang w:val="fr-FR"/>
        </w:rPr>
        <w:t>Si vous n’avez pas de points dans la Compétence à utiliser, le MJ peut vous autoriser à lancer uniquement votre Attribut. Dans ce cas vous avez un malus en fonction de la catégorie de ladite Compétence. Une Compétence Mentale applique un malus de -3, Physique ou Sociale donnent un malus de -1.</w:t>
      </w:r>
    </w:p>
    <w:p w14:paraId="00C8D4EC" w14:textId="08762ECF" w:rsidR="00C82439" w:rsidRDefault="00C82439" w:rsidP="007E0CB3">
      <w:pPr>
        <w:pStyle w:val="Titre2"/>
        <w:rPr>
          <w:lang w:val="fr-FR"/>
        </w:rPr>
      </w:pPr>
      <w:bookmarkStart w:id="47" w:name="_Toc36379103"/>
      <w:r>
        <w:rPr>
          <w:lang w:val="fr-FR"/>
        </w:rPr>
        <w:t>Actions</w:t>
      </w:r>
      <w:bookmarkEnd w:id="47"/>
    </w:p>
    <w:p w14:paraId="38EE7BF0" w14:textId="0763AFF4" w:rsidR="00C82439" w:rsidRDefault="009B145D" w:rsidP="00C82439">
      <w:pPr>
        <w:rPr>
          <w:lang w:val="fr-FR"/>
        </w:rPr>
      </w:pPr>
      <w:r>
        <w:rPr>
          <w:lang w:val="fr-FR"/>
        </w:rPr>
        <w:t xml:space="preserve">La majorité des actions dans le jeu sont des actions </w:t>
      </w:r>
      <w:r>
        <w:rPr>
          <w:i/>
          <w:iCs/>
          <w:lang w:val="fr-FR"/>
        </w:rPr>
        <w:t>instantanées</w:t>
      </w:r>
      <w:r>
        <w:rPr>
          <w:lang w:val="fr-FR"/>
        </w:rPr>
        <w:t>. Elles représentent des actions qui prennent quelques secondes à être réalisées. En combat elles prennent un tour entier.</w:t>
      </w:r>
    </w:p>
    <w:p w14:paraId="1661D0C0" w14:textId="234DF739" w:rsidR="009B145D" w:rsidRDefault="009B145D" w:rsidP="00C82439">
      <w:pPr>
        <w:rPr>
          <w:lang w:val="fr-FR"/>
        </w:rPr>
      </w:pPr>
      <w:r>
        <w:rPr>
          <w:lang w:val="fr-FR"/>
        </w:rPr>
        <w:t xml:space="preserve">Une action </w:t>
      </w:r>
      <w:r>
        <w:rPr>
          <w:i/>
          <w:iCs/>
          <w:lang w:val="fr-FR"/>
        </w:rPr>
        <w:t>reflexe</w:t>
      </w:r>
      <w:r>
        <w:rPr>
          <w:lang w:val="fr-FR"/>
        </w:rPr>
        <w:t xml:space="preserve"> est le genre de chose dont le personnage n’a même pas besoin de se concentrer pour réaliser. La plupart des jets pour résister à des pouvoirs surnaturels sont des actions reflexes. Cela ne consomme pas le tour de combat.</w:t>
      </w:r>
    </w:p>
    <w:p w14:paraId="011206D3" w14:textId="040C7ABE" w:rsidR="009B145D" w:rsidRPr="009B145D" w:rsidRDefault="009B145D" w:rsidP="00C82439">
      <w:pPr>
        <w:rPr>
          <w:lang w:val="fr-FR"/>
        </w:rPr>
      </w:pPr>
      <w:r>
        <w:rPr>
          <w:lang w:val="fr-FR"/>
        </w:rPr>
        <w:t xml:space="preserve">Quand deux personnages s’affrontent sur un objectif précis ils engagent une action </w:t>
      </w:r>
      <w:r>
        <w:rPr>
          <w:i/>
          <w:iCs/>
          <w:lang w:val="fr-FR"/>
        </w:rPr>
        <w:t>contestée</w:t>
      </w:r>
      <w:r>
        <w:rPr>
          <w:lang w:val="fr-FR"/>
        </w:rPr>
        <w:t>. Vous lancez tous les deux vos dés, celui qui a le plus de réussites est le vainqueur. Une action contestée</w:t>
      </w:r>
      <w:r w:rsidR="00DE3706">
        <w:rPr>
          <w:lang w:val="fr-FR"/>
        </w:rPr>
        <w:t xml:space="preserve"> consomme le tour de celui qui l’initie en combat, y résister est une action reflexe.</w:t>
      </w:r>
    </w:p>
    <w:p w14:paraId="2CBF24BB" w14:textId="30157DA1" w:rsidR="00C82439" w:rsidRDefault="00C82439" w:rsidP="00C82439">
      <w:pPr>
        <w:pStyle w:val="Titre3"/>
        <w:rPr>
          <w:lang w:val="fr-FR"/>
        </w:rPr>
      </w:pPr>
      <w:bookmarkStart w:id="48" w:name="_Toc36379104"/>
      <w:r>
        <w:rPr>
          <w:lang w:val="fr-FR"/>
        </w:rPr>
        <w:t>Actions étendues</w:t>
      </w:r>
      <w:bookmarkEnd w:id="48"/>
    </w:p>
    <w:p w14:paraId="4381625A" w14:textId="7FECA254" w:rsidR="00C82439" w:rsidRDefault="009F2FE7" w:rsidP="00C82439">
      <w:pPr>
        <w:rPr>
          <w:lang w:val="fr-FR"/>
        </w:rPr>
      </w:pPr>
      <w:r>
        <w:rPr>
          <w:lang w:val="fr-FR"/>
        </w:rPr>
        <w:t xml:space="preserve">Une action étendue est une tentative de réaliser une action complexe. Les dés sont lancés plusieurs fois. Chaque jet représente une certaine durée de temps et indique une certaine étape du processus. Votre personnage fait soit un progrès, </w:t>
      </w:r>
      <w:r>
        <w:rPr>
          <w:lang w:val="fr-FR"/>
        </w:rPr>
        <w:lastRenderedPageBreak/>
        <w:t>soit subit un contre-temps. Le nombre de dés à lancer est déterminer comme d’habitude, Attribut + Compétence + Modificateurs. Il faut prendre note de votre Attribut + Compétence + Spécialité (si vous en avez), c’est le nombre maximum de tentatives que vous avez avant que l’action ne soit un échec.</w:t>
      </w:r>
    </w:p>
    <w:p w14:paraId="341C6E79" w14:textId="077F7F97" w:rsidR="009F2FE7" w:rsidRDefault="00DE37EF" w:rsidP="00C82439">
      <w:pPr>
        <w:rPr>
          <w:lang w:val="fr-FR"/>
        </w:rPr>
      </w:pPr>
      <w:r>
        <w:rPr>
          <w:lang w:val="fr-FR"/>
        </w:rPr>
        <w:t>Quand vous commencez une action étendue le MJ détermine le nombre de réussites nécessaires. La plupart des actions demandent entre cinq et vingt réussites. Cinq réussites représentent une action raisonnable que des personnages compétents peuvent atteindre avec les bonnes connaissances et les bons outils. Dix représentent une action difficile qui est quand même réalisable pour un professionnel. Vingt représente une action très difficile que même un personnage compétent aura du mal à réaliser.</w:t>
      </w:r>
    </w:p>
    <w:p w14:paraId="414E6952" w14:textId="503457E5" w:rsidR="00DE37EF" w:rsidRDefault="00DE37EF" w:rsidP="00C82439">
      <w:pPr>
        <w:rPr>
          <w:lang w:val="fr-FR"/>
        </w:rPr>
      </w:pPr>
      <w:r>
        <w:rPr>
          <w:lang w:val="fr-FR"/>
        </w:rPr>
        <w:t>Le MJ doit aussi déterminer l’intervalle de temps entre deux jets. Sin une action prendrait des semaines à être réalisée, il peut envisager un seul jet par semaine. Si l’action prendrai plutôt une journée de travail, un jet par heure serait plus approprié.</w:t>
      </w:r>
    </w:p>
    <w:p w14:paraId="3C2D9EA7" w14:textId="5ACB907A" w:rsidR="00DE37EF" w:rsidRDefault="00DE37EF" w:rsidP="00C82439">
      <w:pPr>
        <w:rPr>
          <w:lang w:val="fr-FR"/>
        </w:rPr>
      </w:pPr>
      <w:r>
        <w:rPr>
          <w:lang w:val="fr-FR"/>
        </w:rPr>
        <w:t>Résultats de jets</w:t>
      </w:r>
    </w:p>
    <w:p w14:paraId="4E7282F1" w14:textId="104247E7" w:rsidR="00DE37EF" w:rsidRDefault="00DE37EF" w:rsidP="00C82439">
      <w:pPr>
        <w:rPr>
          <w:lang w:val="fr-FR"/>
        </w:rPr>
      </w:pPr>
      <w:r w:rsidRPr="00DE37EF">
        <w:rPr>
          <w:b/>
          <w:bCs/>
          <w:lang w:val="fr-FR"/>
        </w:rPr>
        <w:t>Échec Dramatique</w:t>
      </w:r>
      <w:r>
        <w:rPr>
          <w:lang w:val="fr-FR"/>
        </w:rPr>
        <w:t> : En plus des effets d’un échec, le prochain jet du personnage pour cette action subit une pénalité de -2.</w:t>
      </w:r>
    </w:p>
    <w:p w14:paraId="460F9D05" w14:textId="0554495C" w:rsidR="00DE37EF" w:rsidRDefault="00DE37EF" w:rsidP="00C82439">
      <w:pPr>
        <w:rPr>
          <w:lang w:val="fr-FR"/>
        </w:rPr>
      </w:pPr>
      <w:r w:rsidRPr="00DE37EF">
        <w:rPr>
          <w:b/>
          <w:bCs/>
          <w:lang w:val="fr-FR"/>
        </w:rPr>
        <w:t>Échec</w:t>
      </w:r>
      <w:r>
        <w:rPr>
          <w:lang w:val="fr-FR"/>
        </w:rPr>
        <w:t> : Vous rencontrez un contre-temps.</w:t>
      </w:r>
      <w:r w:rsidR="0087539A">
        <w:rPr>
          <w:lang w:val="fr-FR"/>
        </w:rPr>
        <w:t xml:space="preserve"> Le MJ vous présentera un choix : Soit vous prenez un État de son choix, soit vous abandonnez l’action. Vous pouvez proposer un autre État si vous pensez tous les deux qu’elle est applicable. Si vous refusez l’État vous perdez toutes les réussites accumulées.</w:t>
      </w:r>
    </w:p>
    <w:p w14:paraId="71F25D7E" w14:textId="3F7130D6" w:rsidR="00DE37EF" w:rsidRDefault="00DE37EF" w:rsidP="00C82439">
      <w:pPr>
        <w:rPr>
          <w:lang w:val="fr-FR"/>
        </w:rPr>
      </w:pPr>
      <w:r w:rsidRPr="00DE37EF">
        <w:rPr>
          <w:b/>
          <w:bCs/>
          <w:lang w:val="fr-FR"/>
        </w:rPr>
        <w:t>Succès</w:t>
      </w:r>
      <w:r>
        <w:rPr>
          <w:lang w:val="fr-FR"/>
        </w:rPr>
        <w:t> :</w:t>
      </w:r>
      <w:r w:rsidR="0087539A">
        <w:rPr>
          <w:lang w:val="fr-FR"/>
        </w:rPr>
        <w:t xml:space="preserve"> Ajoutez les réussites obtenues à votre total. Vous pouvez voir avec le MJ quelles sont les étapes qu’à pris votre personnage pour atteindre son objectif.</w:t>
      </w:r>
    </w:p>
    <w:p w14:paraId="6EEF518D" w14:textId="7878E44E" w:rsidR="00DE37EF" w:rsidRPr="00C82439" w:rsidRDefault="00DE37EF" w:rsidP="00C82439">
      <w:pPr>
        <w:rPr>
          <w:lang w:val="fr-FR"/>
        </w:rPr>
      </w:pPr>
      <w:r w:rsidRPr="00DE37EF">
        <w:rPr>
          <w:b/>
          <w:bCs/>
          <w:lang w:val="fr-FR"/>
        </w:rPr>
        <w:t>Succès Exceptionnel</w:t>
      </w:r>
      <w:r>
        <w:rPr>
          <w:lang w:val="fr-FR"/>
        </w:rPr>
        <w:t> :</w:t>
      </w:r>
      <w:r w:rsidR="0087539A">
        <w:rPr>
          <w:lang w:val="fr-FR"/>
        </w:rPr>
        <w:t xml:space="preserve"> Au choix : réduisez le nombre de réussites nécessaires par la valeur de la Compétence de votre personnage, réduisez l’intervalle de temps entre chaque jet par un quart, ou appliquez le résultat d’un succès exceptionnel </w:t>
      </w:r>
      <w:r w:rsidR="0087539A">
        <w:rPr>
          <w:lang w:val="fr-FR"/>
        </w:rPr>
        <w:t>de l’action une fois que vous aurez atteint votre objectif.</w:t>
      </w:r>
    </w:p>
    <w:p w14:paraId="101C0CCD" w14:textId="55A700DE" w:rsidR="00C82439" w:rsidRDefault="00C82439" w:rsidP="00C82439">
      <w:pPr>
        <w:pStyle w:val="Titre3"/>
        <w:rPr>
          <w:lang w:val="fr-FR"/>
        </w:rPr>
      </w:pPr>
      <w:bookmarkStart w:id="49" w:name="_Toc36379105"/>
      <w:r>
        <w:rPr>
          <w:lang w:val="fr-FR"/>
        </w:rPr>
        <w:t>Résistance</w:t>
      </w:r>
      <w:bookmarkEnd w:id="49"/>
    </w:p>
    <w:p w14:paraId="02D92D41" w14:textId="2BBAD622" w:rsidR="00C82439" w:rsidRDefault="00CE3554" w:rsidP="00C82439">
      <w:pPr>
        <w:rPr>
          <w:lang w:val="fr-FR"/>
        </w:rPr>
      </w:pPr>
      <w:r>
        <w:rPr>
          <w:lang w:val="fr-FR"/>
        </w:rPr>
        <w:t>Certaines fois une action est résistée.</w:t>
      </w:r>
      <w:r w:rsidR="00214F20">
        <w:rPr>
          <w:lang w:val="fr-FR"/>
        </w:rPr>
        <w:t xml:space="preserve"> Dans ce cas il faut </w:t>
      </w:r>
      <w:r w:rsidR="00410A08">
        <w:rPr>
          <w:lang w:val="fr-FR"/>
        </w:rPr>
        <w:t xml:space="preserve">retirer une quantité de dés du jet avant de le faire. Le nombre de dés à retirer est déterminé par </w:t>
      </w:r>
      <w:r w:rsidR="00877418">
        <w:rPr>
          <w:lang w:val="fr-FR"/>
        </w:rPr>
        <w:t>l’Attribut de Résistance de la cible (Résolution, Vigueur ou Calme) ou leur Défense</w:t>
      </w:r>
      <w:r w:rsidR="00D369B3">
        <w:rPr>
          <w:lang w:val="fr-FR"/>
        </w:rPr>
        <w:t>. La Résistance s’applique en plus des autres Modificateurs.</w:t>
      </w:r>
    </w:p>
    <w:p w14:paraId="39B597EA" w14:textId="4563DB7E" w:rsidR="00D369B3" w:rsidRDefault="00EE5F04" w:rsidP="00C82439">
      <w:pPr>
        <w:rPr>
          <w:lang w:val="fr-FR"/>
        </w:rPr>
      </w:pPr>
      <w:r>
        <w:rPr>
          <w:lang w:val="fr-FR"/>
        </w:rPr>
        <w:t xml:space="preserve">Si vous ne savez pas si une action est résistée ou contestée vous pouvez utiliser la règle suivante : </w:t>
      </w:r>
      <w:r w:rsidR="009C44BD">
        <w:rPr>
          <w:lang w:val="fr-FR"/>
        </w:rPr>
        <w:t>la Résistance s’applique dans des situations où le nombre de réussites dans un jet est un facteur important.</w:t>
      </w:r>
      <w:r w:rsidR="0039649C">
        <w:rPr>
          <w:lang w:val="fr-FR"/>
        </w:rPr>
        <w:t xml:space="preserve"> Si le plus important est de savoir si </w:t>
      </w:r>
      <w:r w:rsidR="00B415E2">
        <w:rPr>
          <w:lang w:val="fr-FR"/>
        </w:rPr>
        <w:t>l’action et un succ</w:t>
      </w:r>
      <w:r w:rsidR="00A82AC2">
        <w:rPr>
          <w:lang w:val="fr-FR"/>
        </w:rPr>
        <w:t xml:space="preserve">ès ou pas alors une action contestée est un bon choix. Par exemple en combat on </w:t>
      </w:r>
      <w:r w:rsidR="008C49DA">
        <w:rPr>
          <w:lang w:val="fr-FR"/>
        </w:rPr>
        <w:t>fait usage des actions résistées</w:t>
      </w:r>
      <w:r w:rsidR="00DA7FD1">
        <w:rPr>
          <w:lang w:val="fr-FR"/>
        </w:rPr>
        <w:t>, parce que le nombre de réussites détermine à quel point l’attaquant faire des dégâts à sa victime.</w:t>
      </w:r>
      <w:r w:rsidR="00D84A49">
        <w:rPr>
          <w:lang w:val="fr-FR"/>
        </w:rPr>
        <w:t xml:space="preserve"> Un pouvoir surnaturel qui soumet une victime à ta volonté utiliser une action contestée, car </w:t>
      </w:r>
      <w:r w:rsidR="002E7FA1">
        <w:rPr>
          <w:lang w:val="fr-FR"/>
        </w:rPr>
        <w:t>le nombre de réussites n’a pas d’importance.</w:t>
      </w:r>
    </w:p>
    <w:p w14:paraId="22E842F9" w14:textId="40376B58" w:rsidR="002E7FA1" w:rsidRPr="00C82439" w:rsidRDefault="00122571" w:rsidP="00C82439">
      <w:pPr>
        <w:rPr>
          <w:lang w:val="fr-FR"/>
        </w:rPr>
      </w:pPr>
      <w:r>
        <w:rPr>
          <w:lang w:val="fr-FR"/>
        </w:rPr>
        <w:t xml:space="preserve">Quand des pouvoirs surnaturels sont en action les créatures surnaturelles peuvent </w:t>
      </w:r>
      <w:r w:rsidR="00E67231">
        <w:rPr>
          <w:lang w:val="fr-FR"/>
        </w:rPr>
        <w:t xml:space="preserve">ajouter un trait nommé Tolérance Surnaturelles à leur résistance. Dans le cas des </w:t>
      </w:r>
      <w:proofErr w:type="spellStart"/>
      <w:r w:rsidR="00E67231">
        <w:rPr>
          <w:lang w:val="fr-FR"/>
        </w:rPr>
        <w:t>Ferae</w:t>
      </w:r>
      <w:proofErr w:type="spellEnd"/>
      <w:r w:rsidR="00E67231">
        <w:rPr>
          <w:lang w:val="fr-FR"/>
        </w:rPr>
        <w:t xml:space="preserve"> cette Tolérance Surnaturelle est </w:t>
      </w:r>
      <w:r w:rsidR="001D2DC8">
        <w:rPr>
          <w:lang w:val="fr-FR"/>
        </w:rPr>
        <w:t>l’Instinct Primal.</w:t>
      </w:r>
    </w:p>
    <w:p w14:paraId="1688D236" w14:textId="60A9B99A" w:rsidR="00C82439" w:rsidRDefault="00C82439" w:rsidP="00C82439">
      <w:pPr>
        <w:pStyle w:val="Titre3"/>
        <w:rPr>
          <w:lang w:val="fr-FR"/>
        </w:rPr>
      </w:pPr>
      <w:bookmarkStart w:id="50" w:name="_Toc36379106"/>
      <w:r>
        <w:rPr>
          <w:lang w:val="fr-FR"/>
        </w:rPr>
        <w:t>Actions courantes</w:t>
      </w:r>
      <w:bookmarkEnd w:id="50"/>
    </w:p>
    <w:p w14:paraId="6A42427B" w14:textId="7DEE2AED" w:rsidR="00C82439" w:rsidRDefault="00ED19CD" w:rsidP="003B2921">
      <w:pPr>
        <w:pStyle w:val="Paragraphedeliste"/>
        <w:numPr>
          <w:ilvl w:val="0"/>
          <w:numId w:val="2"/>
        </w:numPr>
        <w:jc w:val="left"/>
        <w:rPr>
          <w:lang w:val="fr-FR"/>
        </w:rPr>
      </w:pPr>
      <w:r w:rsidRPr="003B2921">
        <w:rPr>
          <w:b/>
          <w:lang w:val="fr-FR"/>
        </w:rPr>
        <w:t>Débattre</w:t>
      </w:r>
      <w:r w:rsidRPr="003B2921">
        <w:rPr>
          <w:lang w:val="fr-FR"/>
        </w:rPr>
        <w:t xml:space="preserve"> (Intelligence </w:t>
      </w:r>
      <w:r w:rsidR="003B2921" w:rsidRPr="003B2921">
        <w:rPr>
          <w:lang w:val="fr-FR"/>
        </w:rPr>
        <w:t>+ Expression – Résolution)</w:t>
      </w:r>
    </w:p>
    <w:p w14:paraId="34F1B4D8" w14:textId="466298CB" w:rsidR="003B2921" w:rsidRDefault="00A4604E" w:rsidP="003B2921">
      <w:pPr>
        <w:pStyle w:val="Paragraphedeliste"/>
        <w:numPr>
          <w:ilvl w:val="0"/>
          <w:numId w:val="2"/>
        </w:numPr>
        <w:jc w:val="left"/>
        <w:rPr>
          <w:lang w:val="fr-FR"/>
        </w:rPr>
      </w:pPr>
      <w:r w:rsidRPr="0013434D">
        <w:rPr>
          <w:b/>
          <w:lang w:val="fr-FR"/>
        </w:rPr>
        <w:t>Faire la fête</w:t>
      </w:r>
      <w:r>
        <w:rPr>
          <w:lang w:val="fr-FR"/>
        </w:rPr>
        <w:t xml:space="preserve"> (</w:t>
      </w:r>
      <w:r w:rsidR="0013434D">
        <w:rPr>
          <w:lang w:val="fr-FR"/>
        </w:rPr>
        <w:t>Présence + Entregent – Expérience de la rue)</w:t>
      </w:r>
    </w:p>
    <w:p w14:paraId="4F8C8F1E" w14:textId="3CCD83E0" w:rsidR="00440C8E" w:rsidRDefault="00D46138" w:rsidP="003B2921">
      <w:pPr>
        <w:pStyle w:val="Paragraphedeliste"/>
        <w:numPr>
          <w:ilvl w:val="0"/>
          <w:numId w:val="2"/>
        </w:numPr>
        <w:jc w:val="left"/>
        <w:rPr>
          <w:lang w:val="fr-FR"/>
        </w:rPr>
      </w:pPr>
      <w:r>
        <w:rPr>
          <w:b/>
          <w:lang w:val="fr-FR"/>
        </w:rPr>
        <w:t xml:space="preserve">Mentir </w:t>
      </w:r>
      <w:r w:rsidR="00434D95">
        <w:rPr>
          <w:lang w:val="fr-FR"/>
        </w:rPr>
        <w:t>(Manipulation + Subterfuge – Calme)</w:t>
      </w:r>
    </w:p>
    <w:p w14:paraId="334906F0" w14:textId="080115DD" w:rsidR="00434D95" w:rsidRDefault="001B4B8C" w:rsidP="003B2921">
      <w:pPr>
        <w:pStyle w:val="Paragraphedeliste"/>
        <w:numPr>
          <w:ilvl w:val="0"/>
          <w:numId w:val="2"/>
        </w:numPr>
        <w:jc w:val="left"/>
        <w:rPr>
          <w:lang w:val="fr-FR"/>
        </w:rPr>
      </w:pPr>
      <w:r>
        <w:rPr>
          <w:b/>
          <w:lang w:val="fr-FR"/>
        </w:rPr>
        <w:t>Interroger</w:t>
      </w:r>
      <w:r w:rsidR="00DC1B26">
        <w:rPr>
          <w:lang w:val="fr-FR"/>
        </w:rPr>
        <w:t xml:space="preserve"> (</w:t>
      </w:r>
      <w:r w:rsidR="00D12219">
        <w:rPr>
          <w:lang w:val="fr-FR"/>
        </w:rPr>
        <w:t xml:space="preserve">Manipulation + Empathie </w:t>
      </w:r>
      <w:r w:rsidR="00CA608C">
        <w:rPr>
          <w:lang w:val="fr-FR"/>
        </w:rPr>
        <w:t>–</w:t>
      </w:r>
      <w:r w:rsidR="00D12219">
        <w:rPr>
          <w:lang w:val="fr-FR"/>
        </w:rPr>
        <w:t xml:space="preserve"> </w:t>
      </w:r>
      <w:r w:rsidR="00CA608C">
        <w:rPr>
          <w:lang w:val="fr-FR"/>
        </w:rPr>
        <w:t>Résolution)</w:t>
      </w:r>
    </w:p>
    <w:p w14:paraId="2CB06161" w14:textId="4B558BA2" w:rsidR="00CA608C" w:rsidRDefault="00CA608C" w:rsidP="003B2921">
      <w:pPr>
        <w:pStyle w:val="Paragraphedeliste"/>
        <w:numPr>
          <w:ilvl w:val="0"/>
          <w:numId w:val="2"/>
        </w:numPr>
        <w:jc w:val="left"/>
        <w:rPr>
          <w:lang w:val="fr-FR"/>
        </w:rPr>
      </w:pPr>
      <w:r>
        <w:rPr>
          <w:b/>
          <w:lang w:val="fr-FR"/>
        </w:rPr>
        <w:t>Intimid</w:t>
      </w:r>
      <w:r w:rsidR="00BB1713">
        <w:rPr>
          <w:b/>
          <w:lang w:val="fr-FR"/>
        </w:rPr>
        <w:t>er</w:t>
      </w:r>
      <w:r>
        <w:rPr>
          <w:lang w:val="fr-FR"/>
        </w:rPr>
        <w:t xml:space="preserve"> (Force ou Manipulation </w:t>
      </w:r>
      <w:r w:rsidR="00BB1713">
        <w:rPr>
          <w:lang w:val="fr-FR"/>
        </w:rPr>
        <w:t>+ Intimidation – Calme)</w:t>
      </w:r>
    </w:p>
    <w:p w14:paraId="2BDAAC51" w14:textId="6A73114D" w:rsidR="00BB1713" w:rsidRDefault="00BB1713" w:rsidP="003B2921">
      <w:pPr>
        <w:pStyle w:val="Paragraphedeliste"/>
        <w:numPr>
          <w:ilvl w:val="0"/>
          <w:numId w:val="2"/>
        </w:numPr>
        <w:jc w:val="left"/>
        <w:rPr>
          <w:lang w:val="fr-FR"/>
        </w:rPr>
      </w:pPr>
      <w:r>
        <w:rPr>
          <w:b/>
          <w:lang w:val="fr-FR"/>
        </w:rPr>
        <w:t xml:space="preserve">Enquêter une scène </w:t>
      </w:r>
      <w:r>
        <w:rPr>
          <w:lang w:val="fr-FR"/>
        </w:rPr>
        <w:t>(Intelligence + Investigation)</w:t>
      </w:r>
    </w:p>
    <w:p w14:paraId="5B6B95FB" w14:textId="37B0D377" w:rsidR="002E2E93" w:rsidRDefault="002E2E93" w:rsidP="003B2921">
      <w:pPr>
        <w:pStyle w:val="Paragraphedeliste"/>
        <w:numPr>
          <w:ilvl w:val="0"/>
          <w:numId w:val="2"/>
        </w:numPr>
        <w:jc w:val="left"/>
        <w:rPr>
          <w:lang w:val="fr-FR"/>
        </w:rPr>
      </w:pPr>
      <w:r>
        <w:rPr>
          <w:b/>
          <w:lang w:val="fr-FR"/>
        </w:rPr>
        <w:t>Sauter</w:t>
      </w:r>
      <w:r>
        <w:rPr>
          <w:lang w:val="fr-FR"/>
        </w:rPr>
        <w:t xml:space="preserve"> (Force + Athlétisme)</w:t>
      </w:r>
    </w:p>
    <w:p w14:paraId="15AD3D45" w14:textId="3E8BE328" w:rsidR="00EA3EAD" w:rsidRDefault="00EA3EAD" w:rsidP="003B2921">
      <w:pPr>
        <w:pStyle w:val="Paragraphedeliste"/>
        <w:numPr>
          <w:ilvl w:val="0"/>
          <w:numId w:val="2"/>
        </w:numPr>
        <w:jc w:val="left"/>
        <w:rPr>
          <w:lang w:val="fr-FR"/>
        </w:rPr>
      </w:pPr>
      <w:r>
        <w:rPr>
          <w:b/>
          <w:lang w:val="fr-FR"/>
        </w:rPr>
        <w:t>Réparer</w:t>
      </w:r>
      <w:r>
        <w:rPr>
          <w:lang w:val="fr-FR"/>
        </w:rPr>
        <w:t xml:space="preserve"> (Intelligence + Artisanat)</w:t>
      </w:r>
    </w:p>
    <w:p w14:paraId="1796481B" w14:textId="34EA1D05" w:rsidR="00EA3EAD" w:rsidRDefault="005F2994" w:rsidP="003B2921">
      <w:pPr>
        <w:pStyle w:val="Paragraphedeliste"/>
        <w:numPr>
          <w:ilvl w:val="0"/>
          <w:numId w:val="2"/>
        </w:numPr>
        <w:jc w:val="left"/>
        <w:rPr>
          <w:lang w:val="fr-FR"/>
        </w:rPr>
      </w:pPr>
      <w:r>
        <w:rPr>
          <w:b/>
          <w:lang w:val="fr-FR"/>
        </w:rPr>
        <w:t>Etudier</w:t>
      </w:r>
      <w:r>
        <w:rPr>
          <w:lang w:val="fr-FR"/>
        </w:rPr>
        <w:t xml:space="preserve"> (</w:t>
      </w:r>
      <w:r w:rsidR="006A7484">
        <w:rPr>
          <w:lang w:val="fr-FR"/>
        </w:rPr>
        <w:t>Intelligence +</w:t>
      </w:r>
      <w:r w:rsidR="005E5896">
        <w:rPr>
          <w:lang w:val="fr-FR"/>
        </w:rPr>
        <w:t xml:space="preserve"> Erudition ou Occulte)</w:t>
      </w:r>
    </w:p>
    <w:p w14:paraId="14680C2E" w14:textId="2F63354D" w:rsidR="005E5896" w:rsidRDefault="005E5896" w:rsidP="003B2921">
      <w:pPr>
        <w:pStyle w:val="Paragraphedeliste"/>
        <w:numPr>
          <w:ilvl w:val="0"/>
          <w:numId w:val="2"/>
        </w:numPr>
        <w:jc w:val="left"/>
        <w:rPr>
          <w:lang w:val="fr-FR"/>
        </w:rPr>
      </w:pPr>
      <w:r>
        <w:rPr>
          <w:b/>
          <w:lang w:val="fr-FR"/>
        </w:rPr>
        <w:lastRenderedPageBreak/>
        <w:t>Filature</w:t>
      </w:r>
      <w:r>
        <w:rPr>
          <w:lang w:val="fr-FR"/>
        </w:rPr>
        <w:t xml:space="preserve"> (</w:t>
      </w:r>
      <w:r w:rsidR="00635B12">
        <w:rPr>
          <w:lang w:val="fr-FR"/>
        </w:rPr>
        <w:t>Astuce + Furtivité ou Conduite Contre Astuce + Calme)</w:t>
      </w:r>
    </w:p>
    <w:p w14:paraId="0C008605" w14:textId="1D175AD2" w:rsidR="00635B12" w:rsidRPr="003B2921" w:rsidRDefault="00635B12" w:rsidP="003B2921">
      <w:pPr>
        <w:pStyle w:val="Paragraphedeliste"/>
        <w:numPr>
          <w:ilvl w:val="0"/>
          <w:numId w:val="2"/>
        </w:numPr>
        <w:jc w:val="left"/>
        <w:rPr>
          <w:lang w:val="fr-FR"/>
        </w:rPr>
      </w:pPr>
      <w:r>
        <w:rPr>
          <w:b/>
          <w:lang w:val="fr-FR"/>
        </w:rPr>
        <w:t>Infiltrer</w:t>
      </w:r>
      <w:r>
        <w:rPr>
          <w:lang w:val="fr-FR"/>
        </w:rPr>
        <w:t xml:space="preserve"> (</w:t>
      </w:r>
      <w:r w:rsidR="00935EE7">
        <w:rPr>
          <w:lang w:val="fr-FR"/>
        </w:rPr>
        <w:t>Dextérité + Furtivité Contre Astuce + Calme)</w:t>
      </w:r>
    </w:p>
    <w:p w14:paraId="547CEB71" w14:textId="0AFD4AFE" w:rsidR="00C82439" w:rsidRDefault="00C82439" w:rsidP="00C82439">
      <w:pPr>
        <w:pStyle w:val="Titre3"/>
        <w:rPr>
          <w:lang w:val="fr-FR"/>
        </w:rPr>
      </w:pPr>
      <w:bookmarkStart w:id="51" w:name="_Toc36379107"/>
      <w:r>
        <w:rPr>
          <w:lang w:val="fr-FR"/>
        </w:rPr>
        <w:t>Permutations</w:t>
      </w:r>
      <w:bookmarkEnd w:id="51"/>
    </w:p>
    <w:p w14:paraId="3232B1BD" w14:textId="26796FCA" w:rsidR="00C82439" w:rsidRPr="00FD64C4" w:rsidRDefault="00FD64C4" w:rsidP="00C82439">
      <w:pPr>
        <w:rPr>
          <w:color w:val="92D050"/>
          <w:lang w:val="fr-FR"/>
        </w:rPr>
      </w:pPr>
      <w:r>
        <w:rPr>
          <w:lang w:val="fr-FR"/>
        </w:rPr>
        <w:t>Il existe certaines variations pour changer le fonctionnement des dés. Cette section liste les plus courantes.</w:t>
      </w:r>
      <w:r>
        <w:rPr>
          <w:color w:val="92D050"/>
          <w:lang w:val="fr-FR"/>
        </w:rPr>
        <w:t xml:space="preserve"> (</w:t>
      </w:r>
      <w:r w:rsidR="00982492">
        <w:rPr>
          <w:color w:val="92D050"/>
          <w:lang w:val="fr-FR"/>
        </w:rPr>
        <w:t xml:space="preserve">À </w:t>
      </w:r>
      <w:r>
        <w:rPr>
          <w:color w:val="92D050"/>
          <w:lang w:val="fr-FR"/>
        </w:rPr>
        <w:t>compléter avec la liste du livre Le Mon des Ténèbres)</w:t>
      </w:r>
    </w:p>
    <w:p w14:paraId="59E34C89" w14:textId="4A5CF3A5" w:rsidR="00FD64C4" w:rsidRPr="00FD64C4" w:rsidRDefault="00FD64C4" w:rsidP="00FD64C4">
      <w:pPr>
        <w:pStyle w:val="Paragraphedeliste"/>
        <w:numPr>
          <w:ilvl w:val="0"/>
          <w:numId w:val="3"/>
        </w:numPr>
        <w:rPr>
          <w:b/>
          <w:bCs/>
          <w:lang w:val="fr-FR"/>
        </w:rPr>
      </w:pPr>
      <w:r w:rsidRPr="00FD64C4">
        <w:rPr>
          <w:b/>
          <w:bCs/>
          <w:lang w:val="fr-FR"/>
        </w:rPr>
        <w:t>9-explosif :</w:t>
      </w:r>
      <w:r>
        <w:rPr>
          <w:lang w:val="fr-FR"/>
        </w:rPr>
        <w:t xml:space="preserve"> Tout comme les 10, les 9 sont aussi relancés</w:t>
      </w:r>
    </w:p>
    <w:p w14:paraId="6AFBECE9" w14:textId="3D099A7E" w:rsidR="00FD64C4" w:rsidRPr="00FD64C4" w:rsidRDefault="00FD64C4" w:rsidP="00FD64C4">
      <w:pPr>
        <w:pStyle w:val="Paragraphedeliste"/>
        <w:numPr>
          <w:ilvl w:val="0"/>
          <w:numId w:val="3"/>
        </w:numPr>
        <w:rPr>
          <w:b/>
          <w:bCs/>
          <w:lang w:val="fr-FR"/>
        </w:rPr>
      </w:pPr>
      <w:r>
        <w:rPr>
          <w:b/>
          <w:bCs/>
          <w:lang w:val="fr-FR"/>
        </w:rPr>
        <w:t>8-explosif :</w:t>
      </w:r>
      <w:r>
        <w:rPr>
          <w:lang w:val="fr-FR"/>
        </w:rPr>
        <w:t xml:space="preserve"> Les 8 et les 9 sont relancés comme les 10.</w:t>
      </w:r>
    </w:p>
    <w:p w14:paraId="3478A260" w14:textId="5A3B0DAC" w:rsidR="00FD64C4" w:rsidRPr="00FD64C4" w:rsidRDefault="00FD64C4" w:rsidP="00FD64C4">
      <w:pPr>
        <w:pStyle w:val="Paragraphedeliste"/>
        <w:numPr>
          <w:ilvl w:val="0"/>
          <w:numId w:val="3"/>
        </w:numPr>
        <w:rPr>
          <w:b/>
          <w:bCs/>
          <w:lang w:val="fr-FR"/>
        </w:rPr>
      </w:pPr>
      <w:r>
        <w:rPr>
          <w:b/>
          <w:bCs/>
          <w:lang w:val="fr-FR"/>
        </w:rPr>
        <w:t xml:space="preserve">Réussites bonus : </w:t>
      </w:r>
      <w:r>
        <w:rPr>
          <w:lang w:val="fr-FR"/>
        </w:rPr>
        <w:t>Quand votre jet est un succès un certain nombre de réussites lui sont ajoutés. Cette mécanique est notamment utilisée pour les armes qui ajoutent des réussites aux jets d’attaque.</w:t>
      </w:r>
    </w:p>
    <w:p w14:paraId="2688622B" w14:textId="2873280C" w:rsidR="00FD64C4" w:rsidRPr="00982492" w:rsidRDefault="00FD64C4" w:rsidP="00FD64C4">
      <w:pPr>
        <w:pStyle w:val="Paragraphedeliste"/>
        <w:numPr>
          <w:ilvl w:val="0"/>
          <w:numId w:val="3"/>
        </w:numPr>
        <w:rPr>
          <w:b/>
          <w:bCs/>
          <w:lang w:val="fr-FR"/>
        </w:rPr>
      </w:pPr>
      <w:r>
        <w:rPr>
          <w:b/>
          <w:bCs/>
          <w:lang w:val="fr-FR"/>
        </w:rPr>
        <w:t xml:space="preserve">Actions avancées : </w:t>
      </w:r>
      <w:r w:rsidR="00982492">
        <w:rPr>
          <w:lang w:val="fr-FR"/>
        </w:rPr>
        <w:t xml:space="preserve">Votre personnage a le luxe de pouvoir retenter sa chance, ou alors il est tellement habitué à une action qu’il peut la dérouler dans sa tête. Quand vous faites un jet, </w:t>
      </w:r>
      <w:r w:rsidR="007446F0">
        <w:rPr>
          <w:lang w:val="fr-FR"/>
        </w:rPr>
        <w:t>faites-le</w:t>
      </w:r>
      <w:r w:rsidR="00982492">
        <w:rPr>
          <w:lang w:val="fr-FR"/>
        </w:rPr>
        <w:t xml:space="preserve"> deux fois et choisissez le résultat qui vous conviens le plus.</w:t>
      </w:r>
    </w:p>
    <w:p w14:paraId="6A9646C9" w14:textId="02DE37BA" w:rsidR="00982492" w:rsidRPr="00982492" w:rsidRDefault="00982492" w:rsidP="00FD64C4">
      <w:pPr>
        <w:pStyle w:val="Paragraphedeliste"/>
        <w:numPr>
          <w:ilvl w:val="0"/>
          <w:numId w:val="3"/>
        </w:numPr>
        <w:rPr>
          <w:b/>
          <w:bCs/>
          <w:lang w:val="fr-FR"/>
        </w:rPr>
      </w:pPr>
      <w:r>
        <w:rPr>
          <w:b/>
          <w:bCs/>
          <w:lang w:val="fr-FR"/>
        </w:rPr>
        <w:t xml:space="preserve">Actions de routine : </w:t>
      </w:r>
      <w:r>
        <w:rPr>
          <w:lang w:val="fr-FR"/>
        </w:rPr>
        <w:t xml:space="preserve">Vous avez énormément d’expérience avec l’action et vous savez parfaitement ce qu’il faut faire. Vous chances de succès sont très hautes. Quand vous faites un jet relancez tous les dés qui ne sont ni un 8, ni un 9, ni un 10. Sur un dé de chance ne relancez pas un échec critique. Chaque dé ne </w:t>
      </w:r>
      <w:proofErr w:type="gramStart"/>
      <w:r>
        <w:rPr>
          <w:lang w:val="fr-FR"/>
        </w:rPr>
        <w:t>peux</w:t>
      </w:r>
      <w:proofErr w:type="gramEnd"/>
      <w:r>
        <w:rPr>
          <w:lang w:val="fr-FR"/>
        </w:rPr>
        <w:t xml:space="preserve"> être relancé qu’une seule fois.</w:t>
      </w:r>
    </w:p>
    <w:p w14:paraId="220C795E" w14:textId="25423342" w:rsidR="00982492" w:rsidRPr="00D25342" w:rsidRDefault="00982492" w:rsidP="00FD64C4">
      <w:pPr>
        <w:pStyle w:val="Paragraphedeliste"/>
        <w:numPr>
          <w:ilvl w:val="0"/>
          <w:numId w:val="3"/>
        </w:numPr>
        <w:rPr>
          <w:b/>
          <w:bCs/>
          <w:lang w:val="fr-FR"/>
        </w:rPr>
      </w:pPr>
      <w:r>
        <w:rPr>
          <w:b/>
          <w:bCs/>
          <w:lang w:val="fr-FR"/>
        </w:rPr>
        <w:t>Tentatives successives :</w:t>
      </w:r>
      <w:r>
        <w:rPr>
          <w:lang w:val="fr-FR"/>
        </w:rPr>
        <w:t xml:space="preserve"> Quand vous échouez un jet il se peut que vous puissiez retenter votre chance. Si le temps n’est pas limité et que votre personnage n’est pas sous pression vous pouvez relancer tous vos dés. Mais, dans la situation plus probable où vous n’avez pas tout votre temps et que la situation est tendue, chaque tentative successive </w:t>
      </w:r>
      <w:r w:rsidR="00D25342">
        <w:rPr>
          <w:lang w:val="fr-FR"/>
        </w:rPr>
        <w:t>subit un malus de -</w:t>
      </w:r>
      <w:r w:rsidR="00D25342">
        <w:rPr>
          <w:lang w:val="fr-FR"/>
        </w:rPr>
        <w:t>1 cumulatif. Donc la troisième fois que votre personnage tente de défoncer la porte qui le retiens prisonnier dans un immeuble en flammes il aura un malus de -2. Les tentatives successives ne s’appliquent pas aux actions étendues.</w:t>
      </w:r>
    </w:p>
    <w:p w14:paraId="77B5335B" w14:textId="4698EE29" w:rsidR="00D25342" w:rsidRPr="00FD64C4" w:rsidRDefault="00D25342" w:rsidP="00FD64C4">
      <w:pPr>
        <w:pStyle w:val="Paragraphedeliste"/>
        <w:numPr>
          <w:ilvl w:val="0"/>
          <w:numId w:val="3"/>
        </w:numPr>
        <w:rPr>
          <w:b/>
          <w:bCs/>
          <w:lang w:val="fr-FR"/>
        </w:rPr>
      </w:pPr>
      <w:r>
        <w:rPr>
          <w:b/>
          <w:bCs/>
          <w:lang w:val="fr-FR"/>
        </w:rPr>
        <w:t>Travail en équipe :</w:t>
      </w:r>
      <w:r>
        <w:rPr>
          <w:lang w:val="fr-FR"/>
        </w:rPr>
        <w:t xml:space="preserve"> Quand plusieurs personnes font équipe pour accomplir une action l’un d’entre elles </w:t>
      </w:r>
      <w:proofErr w:type="spellStart"/>
      <w:r>
        <w:rPr>
          <w:lang w:val="fr-FR"/>
        </w:rPr>
        <w:t>prends</w:t>
      </w:r>
      <w:proofErr w:type="spellEnd"/>
      <w:r>
        <w:rPr>
          <w:lang w:val="fr-FR"/>
        </w:rPr>
        <w:t xml:space="preserve"> les devants. C’est l’acteur principal, et son joueur regroupe ses dés normalement. Toute autre personne assistant l’acteur principal fait le même jet, chaque réussite obtenue donne un dé supplémentaire à l’acteur principal. Si un acteur secondaire fait un échec dramatique l’acteur principal prends un malus de -4.</w:t>
      </w:r>
    </w:p>
    <w:p w14:paraId="0CE47BAD" w14:textId="2E229C09" w:rsidR="0099481F" w:rsidRPr="00C238ED" w:rsidRDefault="0099481F" w:rsidP="007E0CB3">
      <w:pPr>
        <w:pStyle w:val="Titre2"/>
        <w:rPr>
          <w:lang w:val="fr-FR"/>
        </w:rPr>
      </w:pPr>
      <w:bookmarkStart w:id="52" w:name="_Toc36379108"/>
      <w:r w:rsidRPr="00C238ED">
        <w:rPr>
          <w:lang w:val="fr-FR"/>
        </w:rPr>
        <w:t>Temps</w:t>
      </w:r>
      <w:bookmarkEnd w:id="52"/>
    </w:p>
    <w:p w14:paraId="22D76A8A" w14:textId="42228423" w:rsidR="004D3EA4" w:rsidRDefault="007446F0" w:rsidP="004D3EA4">
      <w:pPr>
        <w:rPr>
          <w:lang w:val="fr-FR"/>
        </w:rPr>
      </w:pPr>
      <w:r>
        <w:rPr>
          <w:lang w:val="fr-FR"/>
        </w:rPr>
        <w:t>En termes de jeu le temps est compté comme dans la vraie vie. Mais à ces unités de mesures on en ajoute quelques-unes pour l’intérêt des règles.</w:t>
      </w:r>
    </w:p>
    <w:p w14:paraId="4134031D" w14:textId="7C16EFCC" w:rsidR="007446F0" w:rsidRDefault="007446F0" w:rsidP="007446F0">
      <w:pPr>
        <w:pStyle w:val="Paragraphedeliste"/>
        <w:numPr>
          <w:ilvl w:val="0"/>
          <w:numId w:val="4"/>
        </w:numPr>
        <w:rPr>
          <w:lang w:val="fr-FR"/>
        </w:rPr>
      </w:pPr>
      <w:r>
        <w:rPr>
          <w:lang w:val="fr-FR"/>
        </w:rPr>
        <w:t>Tour : l’unité de temps la plus petite. Un tour dure environ trois secondes. C’est le temps nécessaire à un personnage pour réaliser une seule action. Les tours n’ont de l’importance que lors des combats ou d’autres situations dramatiques et stressantes.</w:t>
      </w:r>
    </w:p>
    <w:p w14:paraId="16FA58E0" w14:textId="1D88ABE4" w:rsidR="007446F0" w:rsidRDefault="007446F0" w:rsidP="007446F0">
      <w:pPr>
        <w:pStyle w:val="Paragraphedeliste"/>
        <w:numPr>
          <w:ilvl w:val="0"/>
          <w:numId w:val="4"/>
        </w:numPr>
        <w:rPr>
          <w:lang w:val="fr-FR"/>
        </w:rPr>
      </w:pPr>
      <w:r>
        <w:rPr>
          <w:lang w:val="fr-FR"/>
        </w:rPr>
        <w:t>Scène : Comme au théâtre une scène en jeu de rôle est le temps écoulé lors d’un unique évènement. Une scène peut être jouée en tours, en temps réel, ou en accéléré en fonction des besoins de l’histoire.</w:t>
      </w:r>
    </w:p>
    <w:p w14:paraId="13823AAB" w14:textId="2BAFB73A" w:rsidR="007446F0" w:rsidRDefault="007446F0" w:rsidP="007446F0">
      <w:pPr>
        <w:pStyle w:val="Paragraphedeliste"/>
        <w:numPr>
          <w:ilvl w:val="0"/>
          <w:numId w:val="4"/>
        </w:numPr>
        <w:rPr>
          <w:lang w:val="fr-FR"/>
        </w:rPr>
      </w:pPr>
      <w:r>
        <w:rPr>
          <w:lang w:val="fr-FR"/>
        </w:rPr>
        <w:t>Chapitre : Le Chapitre est l’ensemble de scènes qui sont jouées pendant une seule séance de jeu.</w:t>
      </w:r>
    </w:p>
    <w:p w14:paraId="0AB15373" w14:textId="2D90B2C8" w:rsidR="007446F0" w:rsidRDefault="007446F0" w:rsidP="007446F0">
      <w:pPr>
        <w:pStyle w:val="Paragraphedeliste"/>
        <w:numPr>
          <w:ilvl w:val="0"/>
          <w:numId w:val="4"/>
        </w:numPr>
        <w:rPr>
          <w:lang w:val="fr-FR"/>
        </w:rPr>
      </w:pPr>
      <w:r>
        <w:rPr>
          <w:lang w:val="fr-FR"/>
        </w:rPr>
        <w:t xml:space="preserve">Histoire : l’Histoire peut être aussi courte qu’un seul chapitre ou en avoir plusieurs. </w:t>
      </w:r>
      <w:r w:rsidR="003E030B">
        <w:rPr>
          <w:lang w:val="fr-FR"/>
        </w:rPr>
        <w:t>Elle raconte tout un conte avec une introduction, un évènement perturbateur, des péripéties et une résolution.</w:t>
      </w:r>
    </w:p>
    <w:p w14:paraId="297314FC" w14:textId="1F5AEC21" w:rsidR="007446F0" w:rsidRPr="007446F0" w:rsidRDefault="007446F0" w:rsidP="007446F0">
      <w:pPr>
        <w:pStyle w:val="Paragraphedeliste"/>
        <w:numPr>
          <w:ilvl w:val="0"/>
          <w:numId w:val="4"/>
        </w:numPr>
        <w:rPr>
          <w:lang w:val="fr-FR"/>
        </w:rPr>
      </w:pPr>
      <w:r>
        <w:rPr>
          <w:lang w:val="fr-FR"/>
        </w:rPr>
        <w:t xml:space="preserve">Chronique : </w:t>
      </w:r>
      <w:r w:rsidR="003E030B">
        <w:rPr>
          <w:lang w:val="fr-FR"/>
        </w:rPr>
        <w:t xml:space="preserve">La Chronique est l’unité de temps la plus longue en termes de jeu. </w:t>
      </w:r>
      <w:r w:rsidR="003E030B">
        <w:rPr>
          <w:lang w:val="fr-FR"/>
        </w:rPr>
        <w:lastRenderedPageBreak/>
        <w:t>Elle regroupe toutes les Histoires interconnectées des personnages.</w:t>
      </w:r>
    </w:p>
    <w:p w14:paraId="1E92FA5D" w14:textId="512203C7" w:rsidR="007E0CB3" w:rsidRPr="00C238ED" w:rsidRDefault="007E0CB3" w:rsidP="007E0CB3">
      <w:pPr>
        <w:pStyle w:val="Titre2"/>
        <w:rPr>
          <w:lang w:val="fr-FR"/>
        </w:rPr>
      </w:pPr>
      <w:bookmarkStart w:id="53" w:name="_Toc36379109"/>
      <w:r w:rsidRPr="00C238ED">
        <w:rPr>
          <w:lang w:val="fr-FR"/>
        </w:rPr>
        <w:t>Manœuvres sociales</w:t>
      </w:r>
      <w:bookmarkEnd w:id="53"/>
    </w:p>
    <w:p w14:paraId="20F7C1C9" w14:textId="4C1DBCE1" w:rsidR="004D3EA4" w:rsidRDefault="00E9681D" w:rsidP="004D3EA4">
      <w:pPr>
        <w:rPr>
          <w:lang w:val="fr-FR"/>
        </w:rPr>
      </w:pPr>
      <w:r>
        <w:rPr>
          <w:lang w:val="fr-FR"/>
        </w:rPr>
        <w:t>La plupart des personnes ne vont pas faire qqch juste parce qu’on le leur demande. Il faut les convai</w:t>
      </w:r>
      <w:r w:rsidR="001A61A7">
        <w:rPr>
          <w:lang w:val="fr-FR"/>
        </w:rPr>
        <w:t xml:space="preserve">ncre, leur faire des offres ou des requêtes le plus </w:t>
      </w:r>
      <w:r w:rsidR="001A1134">
        <w:rPr>
          <w:lang w:val="fr-FR"/>
        </w:rPr>
        <w:t>persuasives possibles</w:t>
      </w:r>
      <w:r w:rsidR="00131CD1">
        <w:rPr>
          <w:lang w:val="fr-FR"/>
        </w:rPr>
        <w:t xml:space="preserve">. Ce n’est pas obligatoire d’utiliser de persuasion </w:t>
      </w:r>
      <w:r w:rsidR="00CD47FB">
        <w:rPr>
          <w:lang w:val="fr-FR"/>
        </w:rPr>
        <w:t>positive</w:t>
      </w:r>
      <w:r w:rsidR="00131CD1">
        <w:rPr>
          <w:lang w:val="fr-FR"/>
        </w:rPr>
        <w:t xml:space="preserve">. « Ta femme </w:t>
      </w:r>
      <w:r w:rsidR="00CD47FB">
        <w:rPr>
          <w:lang w:val="fr-FR"/>
        </w:rPr>
        <w:t xml:space="preserve">ne saura rien de ton infidélité. » peut souvent être plus </w:t>
      </w:r>
      <w:r w:rsidR="003B0205">
        <w:rPr>
          <w:lang w:val="fr-FR"/>
        </w:rPr>
        <w:t>efficace</w:t>
      </w:r>
      <w:r w:rsidR="00CD47FB">
        <w:rPr>
          <w:lang w:val="fr-FR"/>
        </w:rPr>
        <w:t xml:space="preserve"> que </w:t>
      </w:r>
      <w:r w:rsidR="00176AD9">
        <w:rPr>
          <w:lang w:val="fr-FR"/>
        </w:rPr>
        <w:t>« voici 50 balles pour te dédommager ». Il suffit de trouver ce que veut l’autre personne.</w:t>
      </w:r>
    </w:p>
    <w:p w14:paraId="2BE3CE71" w14:textId="26E6BAC8" w:rsidR="00176AD9" w:rsidRPr="00C238ED" w:rsidRDefault="00176AD9" w:rsidP="004D3EA4">
      <w:pPr>
        <w:rPr>
          <w:lang w:val="fr-FR"/>
        </w:rPr>
      </w:pPr>
      <w:r>
        <w:rPr>
          <w:lang w:val="fr-FR"/>
        </w:rPr>
        <w:t>Ces règles ne sont applicables que sur des personnages contrôlés par le MJ, et si celui-ci l’autorise. Il n’est pas question de les utiliser pour manipuler d’autres joueurs.</w:t>
      </w:r>
    </w:p>
    <w:p w14:paraId="459D4810" w14:textId="62F6DB75" w:rsidR="0099481F" w:rsidRPr="00C238ED" w:rsidRDefault="0099481F" w:rsidP="0099481F">
      <w:pPr>
        <w:pStyle w:val="Titre3"/>
        <w:rPr>
          <w:lang w:val="fr-FR"/>
        </w:rPr>
      </w:pPr>
      <w:bookmarkStart w:id="54" w:name="_Toc36379110"/>
      <w:r w:rsidRPr="00C238ED">
        <w:rPr>
          <w:lang w:val="fr-FR"/>
        </w:rPr>
        <w:t>Objectifs et Portes</w:t>
      </w:r>
      <w:bookmarkEnd w:id="54"/>
    </w:p>
    <w:p w14:paraId="334DF7A3" w14:textId="74394DC2" w:rsidR="004D3EA4" w:rsidRDefault="00DD7389" w:rsidP="004D3EA4">
      <w:pPr>
        <w:rPr>
          <w:lang w:val="fr-FR"/>
        </w:rPr>
      </w:pPr>
      <w:r>
        <w:rPr>
          <w:lang w:val="fr-FR"/>
        </w:rPr>
        <w:t xml:space="preserve">Tout d’abord </w:t>
      </w:r>
      <w:r w:rsidR="00E43876">
        <w:rPr>
          <w:lang w:val="fr-FR"/>
        </w:rPr>
        <w:t>le joueur doit déclarer son objectif ciblé, ce qu’il veut que la victime fasse.</w:t>
      </w:r>
      <w:r w:rsidR="00554591">
        <w:rPr>
          <w:lang w:val="fr-FR"/>
        </w:rPr>
        <w:t xml:space="preserve"> Chaque victime a un nombre de Portes, qui </w:t>
      </w:r>
      <w:r w:rsidR="0007016B">
        <w:rPr>
          <w:lang w:val="fr-FR"/>
        </w:rPr>
        <w:t>reflètent</w:t>
      </w:r>
      <w:r w:rsidR="00554591">
        <w:rPr>
          <w:lang w:val="fr-FR"/>
        </w:rPr>
        <w:t xml:space="preserve"> sa résistance à la coopération</w:t>
      </w:r>
      <w:r w:rsidR="000349C2">
        <w:rPr>
          <w:lang w:val="fr-FR"/>
        </w:rPr>
        <w:t>. Le nombre de Portes de base est le minimum de la Résolution et du Calme du personnage.</w:t>
      </w:r>
      <w:r w:rsidR="009522BA">
        <w:rPr>
          <w:lang w:val="fr-FR"/>
        </w:rPr>
        <w:t xml:space="preserve"> Si l’objectif serait un</w:t>
      </w:r>
      <w:r w:rsidR="00850894">
        <w:rPr>
          <w:lang w:val="fr-FR"/>
        </w:rPr>
        <w:t>e remise en cause</w:t>
      </w:r>
      <w:r w:rsidR="00C9699D">
        <w:rPr>
          <w:lang w:val="fr-FR"/>
        </w:rPr>
        <w:t xml:space="preserve"> du personnage, ajoutez deux Portes. Si l’objectif empêche la victime de réaliser une Aspiration, ajouter une Porte</w:t>
      </w:r>
      <w:r w:rsidR="00146ADA">
        <w:rPr>
          <w:lang w:val="fr-FR"/>
        </w:rPr>
        <w:t xml:space="preserve">. Agir contre la Vertu (ou l’Os, dans le cas d’un </w:t>
      </w:r>
      <w:proofErr w:type="spellStart"/>
      <w:r w:rsidR="00146ADA">
        <w:rPr>
          <w:lang w:val="fr-FR"/>
        </w:rPr>
        <w:t>Uratha</w:t>
      </w:r>
      <w:proofErr w:type="spellEnd"/>
      <w:r w:rsidR="00146ADA">
        <w:rPr>
          <w:lang w:val="fr-FR"/>
        </w:rPr>
        <w:t>) ajoute aussi une porte.</w:t>
      </w:r>
    </w:p>
    <w:p w14:paraId="55690E00" w14:textId="6D6BCCA3" w:rsidR="00D358F8" w:rsidRDefault="00D358F8" w:rsidP="004D3EA4">
      <w:pPr>
        <w:rPr>
          <w:lang w:val="fr-FR"/>
        </w:rPr>
      </w:pPr>
      <w:r>
        <w:rPr>
          <w:lang w:val="fr-FR"/>
        </w:rPr>
        <w:t>Le nombre de portes peut changer en fonction de l’évolution de la situation.</w:t>
      </w:r>
      <w:r w:rsidR="00A500CF">
        <w:rPr>
          <w:lang w:val="fr-FR"/>
        </w:rPr>
        <w:t xml:space="preserve"> Si l’objectif s’avère être plus compliqué que prévu des Portes peuvent être ajoutés.</w:t>
      </w:r>
      <w:r w:rsidR="00A209F6">
        <w:rPr>
          <w:lang w:val="fr-FR"/>
        </w:rPr>
        <w:t xml:space="preserve"> Et si l’objectif change, les Portes ouvertes le restent, mais les Aspirations, Vertus et </w:t>
      </w:r>
      <w:r w:rsidR="00811E16">
        <w:rPr>
          <w:lang w:val="fr-FR"/>
        </w:rPr>
        <w:t>remises en cause peuvent augmenter le nombre de Portes.</w:t>
      </w:r>
    </w:p>
    <w:p w14:paraId="5B9679D5" w14:textId="6082A3B2" w:rsidR="00811E16" w:rsidRPr="00C238ED" w:rsidRDefault="00811E16" w:rsidP="004D3EA4">
      <w:pPr>
        <w:rPr>
          <w:lang w:val="fr-FR"/>
        </w:rPr>
      </w:pPr>
      <w:r>
        <w:rPr>
          <w:lang w:val="fr-FR"/>
        </w:rPr>
        <w:t xml:space="preserve">Les Portes sont ouvertes une à une. Chaque </w:t>
      </w:r>
      <w:r w:rsidR="001B49CB">
        <w:rPr>
          <w:lang w:val="fr-FR"/>
        </w:rPr>
        <w:t xml:space="preserve">jet qui </w:t>
      </w:r>
      <w:r w:rsidR="003E7F86">
        <w:rPr>
          <w:lang w:val="fr-FR"/>
        </w:rPr>
        <w:t>aboutit en un succès en ouvre une, ce n’est pas une réussite pour une porte.</w:t>
      </w:r>
    </w:p>
    <w:p w14:paraId="35558CD2" w14:textId="68BB91CF" w:rsidR="0099481F" w:rsidRPr="00C238ED" w:rsidRDefault="0099481F" w:rsidP="0099481F">
      <w:pPr>
        <w:pStyle w:val="Titre3"/>
        <w:rPr>
          <w:lang w:val="fr-FR"/>
        </w:rPr>
      </w:pPr>
      <w:bookmarkStart w:id="55" w:name="_Toc36379111"/>
      <w:r w:rsidRPr="00C238ED">
        <w:rPr>
          <w:lang w:val="fr-FR"/>
        </w:rPr>
        <w:t>Premières Impressions</w:t>
      </w:r>
      <w:bookmarkEnd w:id="55"/>
    </w:p>
    <w:p w14:paraId="7ED59660" w14:textId="1C0E72A4" w:rsidR="004D3EA4" w:rsidRDefault="00DB06BF" w:rsidP="004D3EA4">
      <w:pPr>
        <w:rPr>
          <w:lang w:val="fr-FR"/>
        </w:rPr>
      </w:pPr>
      <w:r>
        <w:rPr>
          <w:lang w:val="fr-FR"/>
        </w:rPr>
        <w:t>Le MJ détermine les premières impressions en fonction de l’histoire commune des deux personnages</w:t>
      </w:r>
      <w:r w:rsidR="00206946">
        <w:rPr>
          <w:lang w:val="fr-FR"/>
        </w:rPr>
        <w:t xml:space="preserve">, les circonstances de la demande initiale, la nature de la demande, et d’autres </w:t>
      </w:r>
      <w:r w:rsidR="0066388B">
        <w:rPr>
          <w:lang w:val="fr-FR"/>
        </w:rPr>
        <w:t>facteurs.</w:t>
      </w:r>
    </w:p>
    <w:p w14:paraId="7150AE21" w14:textId="4D2E7AEB" w:rsidR="00176432" w:rsidRDefault="00CD0386" w:rsidP="004D3EA4">
      <w:pPr>
        <w:rPr>
          <w:lang w:val="fr-FR"/>
        </w:rPr>
      </w:pPr>
      <w:r>
        <w:rPr>
          <w:lang w:val="fr-FR"/>
        </w:rPr>
        <w:t>En l’absence</w:t>
      </w:r>
      <w:r w:rsidR="00C03474">
        <w:rPr>
          <w:lang w:val="fr-FR"/>
        </w:rPr>
        <w:t xml:space="preserve"> d</w:t>
      </w:r>
      <w:r w:rsidR="00F54C73">
        <w:rPr>
          <w:lang w:val="fr-FR"/>
        </w:rPr>
        <w:t>e facteurs le</w:t>
      </w:r>
      <w:r w:rsidR="00B01C9B">
        <w:rPr>
          <w:lang w:val="fr-FR"/>
        </w:rPr>
        <w:t>s</w:t>
      </w:r>
      <w:r w:rsidR="00F54C73">
        <w:rPr>
          <w:lang w:val="fr-FR"/>
        </w:rPr>
        <w:t xml:space="preserve"> deux personnages commencent avec une impression moyenne l’un de l’autre.</w:t>
      </w:r>
      <w:r w:rsidR="00B01C9B">
        <w:rPr>
          <w:lang w:val="fr-FR"/>
        </w:rPr>
        <w:t xml:space="preserve"> Si le personnage persuadeur influence l’interaction</w:t>
      </w:r>
      <w:r w:rsidR="00FC5190">
        <w:rPr>
          <w:lang w:val="fr-FR"/>
        </w:rPr>
        <w:t xml:space="preserve"> (avec de beaux vêtements, la bonne musique ou une rencontre dans un environnement agréable) </w:t>
      </w:r>
      <w:r w:rsidR="0053310C">
        <w:rPr>
          <w:lang w:val="fr-FR"/>
        </w:rPr>
        <w:t>elle deviens une bonne impression. S’ils partent vraiment du mauvais pied</w:t>
      </w:r>
      <w:r w:rsidR="00353D4F">
        <w:rPr>
          <w:lang w:val="fr-FR"/>
        </w:rPr>
        <w:t xml:space="preserve"> ils peuvent commencer avec une impression hostile. Dans ce cas le persuadeur doit </w:t>
      </w:r>
      <w:r w:rsidR="005665DD">
        <w:rPr>
          <w:lang w:val="fr-FR"/>
        </w:rPr>
        <w:t xml:space="preserve">essayer de faire une meilleure impression </w:t>
      </w:r>
      <w:r w:rsidR="00745E81">
        <w:rPr>
          <w:lang w:val="fr-FR"/>
        </w:rPr>
        <w:t>à la rencontre suivante, ou forcer les Portes.</w:t>
      </w:r>
    </w:p>
    <w:p w14:paraId="0B2E702D" w14:textId="36E2A127" w:rsidR="00745E81" w:rsidRDefault="00745E81" w:rsidP="004D3EA4">
      <w:pPr>
        <w:rPr>
          <w:lang w:val="fr-FR"/>
        </w:rPr>
      </w:pPr>
      <w:r>
        <w:rPr>
          <w:lang w:val="fr-FR"/>
        </w:rPr>
        <w:t xml:space="preserve">Quand les personnages se rencontrent, le persuadeur </w:t>
      </w:r>
      <w:r w:rsidR="00845733">
        <w:rPr>
          <w:lang w:val="fr-FR"/>
        </w:rPr>
        <w:t xml:space="preserve">peut faire un jet approprié en fonction de la situation pour augmenter l’impression </w:t>
      </w:r>
      <w:r w:rsidR="00696BDF">
        <w:rPr>
          <w:lang w:val="fr-FR"/>
        </w:rPr>
        <w:t>que</w:t>
      </w:r>
      <w:r w:rsidR="00845733">
        <w:rPr>
          <w:lang w:val="fr-FR"/>
        </w:rPr>
        <w:t xml:space="preserve"> sa victime</w:t>
      </w:r>
      <w:r w:rsidR="00696BDF">
        <w:rPr>
          <w:lang w:val="fr-FR"/>
        </w:rPr>
        <w:t xml:space="preserve"> a de lui.</w:t>
      </w:r>
      <w:r w:rsidR="00791675">
        <w:rPr>
          <w:lang w:val="fr-FR"/>
        </w:rPr>
        <w:t xml:space="preserve"> Par exemple Astuce + Entregent pour faire la liste parfaite d’invités, ou Manipulation + </w:t>
      </w:r>
      <w:r w:rsidR="00B92EB6">
        <w:rPr>
          <w:lang w:val="fr-FR"/>
        </w:rPr>
        <w:t>Persuasion pour obtenir la meilleure table à un restaurant. En cas de succès l’impression est améliorée d’un niveau.</w:t>
      </w:r>
    </w:p>
    <w:p w14:paraId="2F4D13F6" w14:textId="299DB9BC" w:rsidR="007230AE" w:rsidRDefault="007230AE" w:rsidP="004D3EA4">
      <w:pPr>
        <w:rPr>
          <w:lang w:val="fr-FR"/>
        </w:rPr>
      </w:pPr>
      <w:r>
        <w:rPr>
          <w:lang w:val="fr-FR"/>
        </w:rPr>
        <w:t xml:space="preserve">Quand tout le reste échoue, faites pression avec des cadeaux ou des </w:t>
      </w:r>
      <w:r w:rsidR="00EB6AC3">
        <w:rPr>
          <w:lang w:val="fr-FR"/>
        </w:rPr>
        <w:t>pots-de-vin</w:t>
      </w:r>
      <w:r>
        <w:rPr>
          <w:lang w:val="fr-FR"/>
        </w:rPr>
        <w:t>.</w:t>
      </w:r>
      <w:r w:rsidR="00EB6AC3">
        <w:rPr>
          <w:lang w:val="fr-FR"/>
        </w:rPr>
        <w:t xml:space="preserve"> Offrez quelque chose</w:t>
      </w:r>
      <w:r w:rsidR="005E07C8">
        <w:rPr>
          <w:lang w:val="fr-FR"/>
        </w:rPr>
        <w:t xml:space="preserve">, si </w:t>
      </w:r>
      <w:r w:rsidR="00D53509">
        <w:rPr>
          <w:lang w:val="fr-FR"/>
        </w:rPr>
        <w:t>la victime accepte, l’impression est augmentée d’un niveau. Ce que vous pouvez offrir est limité par vos Atouts</w:t>
      </w:r>
      <w:r w:rsidR="00466367">
        <w:rPr>
          <w:lang w:val="fr-FR"/>
        </w:rPr>
        <w:t xml:space="preserve">, une offre accepté donne à la victime l’usage d’un de ces Atouts </w:t>
      </w:r>
      <w:r w:rsidR="00B60359">
        <w:rPr>
          <w:lang w:val="fr-FR"/>
        </w:rPr>
        <w:t>pour une durée de temps déterminée.</w:t>
      </w:r>
    </w:p>
    <w:tbl>
      <w:tblPr>
        <w:tblStyle w:val="Tableausimple4"/>
        <w:tblW w:w="0" w:type="auto"/>
        <w:tblLook w:val="0420" w:firstRow="1" w:lastRow="0" w:firstColumn="0" w:lastColumn="0" w:noHBand="0" w:noVBand="1"/>
      </w:tblPr>
      <w:tblGrid>
        <w:gridCol w:w="2254"/>
        <w:gridCol w:w="2255"/>
      </w:tblGrid>
      <w:tr w:rsidR="004E5FE2" w14:paraId="6ACE8F85" w14:textId="77777777" w:rsidTr="004E5FE2">
        <w:trPr>
          <w:cnfStyle w:val="100000000000" w:firstRow="1" w:lastRow="0" w:firstColumn="0" w:lastColumn="0" w:oddVBand="0" w:evenVBand="0" w:oddHBand="0" w:evenHBand="0" w:firstRowFirstColumn="0" w:firstRowLastColumn="0" w:lastRowFirstColumn="0" w:lastRowLastColumn="0"/>
        </w:trPr>
        <w:tc>
          <w:tcPr>
            <w:tcW w:w="2254" w:type="dxa"/>
          </w:tcPr>
          <w:p w14:paraId="1331D89F" w14:textId="2B0073F6" w:rsidR="004E5FE2" w:rsidRDefault="004E5FE2" w:rsidP="004D3EA4">
            <w:pPr>
              <w:ind w:firstLine="0"/>
              <w:rPr>
                <w:lang w:val="fr-FR"/>
              </w:rPr>
            </w:pPr>
            <w:r>
              <w:rPr>
                <w:lang w:val="fr-FR"/>
              </w:rPr>
              <w:t>Impression</w:t>
            </w:r>
          </w:p>
        </w:tc>
        <w:tc>
          <w:tcPr>
            <w:tcW w:w="2255" w:type="dxa"/>
          </w:tcPr>
          <w:p w14:paraId="7A5004A1" w14:textId="7CDA6CC9" w:rsidR="004E5FE2" w:rsidRDefault="004E5FE2" w:rsidP="004D3EA4">
            <w:pPr>
              <w:ind w:firstLine="0"/>
              <w:rPr>
                <w:lang w:val="fr-FR"/>
              </w:rPr>
            </w:pPr>
            <w:r>
              <w:rPr>
                <w:lang w:val="fr-FR"/>
              </w:rPr>
              <w:t>Temps par jet</w:t>
            </w:r>
          </w:p>
        </w:tc>
      </w:tr>
      <w:tr w:rsidR="004E5FE2" w14:paraId="234180B8"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64C50D" w14:textId="66E333CB" w:rsidR="004E5FE2" w:rsidRDefault="004E5FE2" w:rsidP="004D3EA4">
            <w:pPr>
              <w:ind w:firstLine="0"/>
              <w:rPr>
                <w:lang w:val="fr-FR"/>
              </w:rPr>
            </w:pPr>
            <w:r>
              <w:rPr>
                <w:lang w:val="fr-FR"/>
              </w:rPr>
              <w:t>Parfaite</w:t>
            </w:r>
          </w:p>
        </w:tc>
        <w:tc>
          <w:tcPr>
            <w:tcW w:w="2255" w:type="dxa"/>
          </w:tcPr>
          <w:p w14:paraId="61E82E35" w14:textId="1C3A7E81" w:rsidR="004E5FE2" w:rsidRDefault="004E5FE2" w:rsidP="004D3EA4">
            <w:pPr>
              <w:ind w:firstLine="0"/>
              <w:rPr>
                <w:lang w:val="fr-FR"/>
              </w:rPr>
            </w:pPr>
            <w:r>
              <w:rPr>
                <w:lang w:val="fr-FR"/>
              </w:rPr>
              <w:t>1 tour</w:t>
            </w:r>
          </w:p>
        </w:tc>
      </w:tr>
      <w:tr w:rsidR="004E5FE2" w14:paraId="2999F00F" w14:textId="77777777" w:rsidTr="004E5FE2">
        <w:tc>
          <w:tcPr>
            <w:tcW w:w="2254" w:type="dxa"/>
          </w:tcPr>
          <w:p w14:paraId="22F3E80A" w14:textId="286627D2" w:rsidR="004E5FE2" w:rsidRDefault="004E5FE2" w:rsidP="004D3EA4">
            <w:pPr>
              <w:ind w:firstLine="0"/>
              <w:rPr>
                <w:lang w:val="fr-FR"/>
              </w:rPr>
            </w:pPr>
            <w:r>
              <w:rPr>
                <w:lang w:val="fr-FR"/>
              </w:rPr>
              <w:t>Excellente</w:t>
            </w:r>
          </w:p>
        </w:tc>
        <w:tc>
          <w:tcPr>
            <w:tcW w:w="2255" w:type="dxa"/>
          </w:tcPr>
          <w:p w14:paraId="02198F45" w14:textId="38B85A80" w:rsidR="004E5FE2" w:rsidRDefault="004E5FE2" w:rsidP="004D3EA4">
            <w:pPr>
              <w:ind w:firstLine="0"/>
              <w:rPr>
                <w:lang w:val="fr-FR"/>
              </w:rPr>
            </w:pPr>
            <w:r>
              <w:rPr>
                <w:lang w:val="fr-FR"/>
              </w:rPr>
              <w:t>1 heure</w:t>
            </w:r>
          </w:p>
        </w:tc>
      </w:tr>
      <w:tr w:rsidR="004E5FE2" w14:paraId="239EDB1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119B2674" w14:textId="0D177C3C" w:rsidR="004E5FE2" w:rsidRDefault="004E5FE2" w:rsidP="004D3EA4">
            <w:pPr>
              <w:ind w:firstLine="0"/>
              <w:rPr>
                <w:lang w:val="fr-FR"/>
              </w:rPr>
            </w:pPr>
            <w:r>
              <w:rPr>
                <w:lang w:val="fr-FR"/>
              </w:rPr>
              <w:t>Bonne</w:t>
            </w:r>
          </w:p>
        </w:tc>
        <w:tc>
          <w:tcPr>
            <w:tcW w:w="2255" w:type="dxa"/>
          </w:tcPr>
          <w:p w14:paraId="081EE0B3" w14:textId="1D8D68C6" w:rsidR="004E5FE2" w:rsidRDefault="004E5FE2" w:rsidP="004D3EA4">
            <w:pPr>
              <w:ind w:firstLine="0"/>
              <w:rPr>
                <w:lang w:val="fr-FR"/>
              </w:rPr>
            </w:pPr>
            <w:r>
              <w:rPr>
                <w:lang w:val="fr-FR"/>
              </w:rPr>
              <w:t>1 jour</w:t>
            </w:r>
          </w:p>
        </w:tc>
      </w:tr>
      <w:tr w:rsidR="004E5FE2" w14:paraId="3F5FE54D" w14:textId="77777777" w:rsidTr="004E5FE2">
        <w:tc>
          <w:tcPr>
            <w:tcW w:w="2254" w:type="dxa"/>
          </w:tcPr>
          <w:p w14:paraId="2048C832" w14:textId="1CC19F97" w:rsidR="004E5FE2" w:rsidRDefault="004E5FE2" w:rsidP="004D3EA4">
            <w:pPr>
              <w:ind w:firstLine="0"/>
              <w:rPr>
                <w:lang w:val="fr-FR"/>
              </w:rPr>
            </w:pPr>
            <w:r>
              <w:rPr>
                <w:lang w:val="fr-FR"/>
              </w:rPr>
              <w:t>Moyenne</w:t>
            </w:r>
          </w:p>
        </w:tc>
        <w:tc>
          <w:tcPr>
            <w:tcW w:w="2255" w:type="dxa"/>
          </w:tcPr>
          <w:p w14:paraId="2334E5C8" w14:textId="18239BF2" w:rsidR="004E5FE2" w:rsidRDefault="004E5FE2" w:rsidP="004D3EA4">
            <w:pPr>
              <w:ind w:firstLine="0"/>
              <w:rPr>
                <w:lang w:val="fr-FR"/>
              </w:rPr>
            </w:pPr>
            <w:r>
              <w:rPr>
                <w:lang w:val="fr-FR"/>
              </w:rPr>
              <w:t>1 semaine</w:t>
            </w:r>
          </w:p>
        </w:tc>
      </w:tr>
      <w:tr w:rsidR="004E5FE2" w14:paraId="3A53435E" w14:textId="77777777" w:rsidTr="004E5FE2">
        <w:trPr>
          <w:cnfStyle w:val="000000100000" w:firstRow="0" w:lastRow="0" w:firstColumn="0" w:lastColumn="0" w:oddVBand="0" w:evenVBand="0" w:oddHBand="1" w:evenHBand="0" w:firstRowFirstColumn="0" w:firstRowLastColumn="0" w:lastRowFirstColumn="0" w:lastRowLastColumn="0"/>
        </w:trPr>
        <w:tc>
          <w:tcPr>
            <w:tcW w:w="2254" w:type="dxa"/>
          </w:tcPr>
          <w:p w14:paraId="5CEC84ED" w14:textId="6E497B02" w:rsidR="004E5FE2" w:rsidRDefault="004E5FE2" w:rsidP="004D3EA4">
            <w:pPr>
              <w:ind w:firstLine="0"/>
              <w:rPr>
                <w:lang w:val="fr-FR"/>
              </w:rPr>
            </w:pPr>
            <w:r>
              <w:rPr>
                <w:lang w:val="fr-FR"/>
              </w:rPr>
              <w:t>Hostile</w:t>
            </w:r>
          </w:p>
        </w:tc>
        <w:tc>
          <w:tcPr>
            <w:tcW w:w="2255" w:type="dxa"/>
          </w:tcPr>
          <w:p w14:paraId="78B45CA6" w14:textId="458E7130" w:rsidR="004E5FE2" w:rsidRDefault="00B64779" w:rsidP="004D3EA4">
            <w:pPr>
              <w:ind w:firstLine="0"/>
              <w:rPr>
                <w:lang w:val="fr-FR"/>
              </w:rPr>
            </w:pPr>
            <w:r>
              <w:rPr>
                <w:lang w:val="fr-FR"/>
              </w:rPr>
              <w:t>Ne peut faire de jet</w:t>
            </w:r>
          </w:p>
        </w:tc>
      </w:tr>
    </w:tbl>
    <w:p w14:paraId="22EB1E84" w14:textId="77777777" w:rsidR="00B60359" w:rsidRPr="00C238ED" w:rsidRDefault="00B60359" w:rsidP="004D3EA4">
      <w:pPr>
        <w:rPr>
          <w:lang w:val="fr-FR"/>
        </w:rPr>
      </w:pPr>
    </w:p>
    <w:p w14:paraId="7E6BBD54" w14:textId="1AF4914B" w:rsidR="0099481F" w:rsidRPr="00C238ED" w:rsidRDefault="0099481F" w:rsidP="0099481F">
      <w:pPr>
        <w:pStyle w:val="Titre3"/>
        <w:rPr>
          <w:lang w:val="fr-FR"/>
        </w:rPr>
      </w:pPr>
      <w:bookmarkStart w:id="56" w:name="_Toc36379112"/>
      <w:r w:rsidRPr="00C238ED">
        <w:rPr>
          <w:lang w:val="fr-FR"/>
        </w:rPr>
        <w:t>Ouvrir des Portes</w:t>
      </w:r>
      <w:bookmarkEnd w:id="56"/>
    </w:p>
    <w:p w14:paraId="33769EEC" w14:textId="012339B0" w:rsidR="004D3EA4" w:rsidRDefault="00A562A3" w:rsidP="004D3EA4">
      <w:pPr>
        <w:rPr>
          <w:lang w:val="fr-FR"/>
        </w:rPr>
      </w:pPr>
      <w:r>
        <w:rPr>
          <w:lang w:val="fr-FR"/>
        </w:rPr>
        <w:t>A chaque intervalle, le personnage persuadeur rencontre sa victime et se rapproche de son objectif.</w:t>
      </w:r>
      <w:r w:rsidR="00FC6405">
        <w:rPr>
          <w:lang w:val="fr-FR"/>
        </w:rPr>
        <w:t xml:space="preserve"> Il fait le jet en fonction de la situation et de comment </w:t>
      </w:r>
      <w:r w:rsidR="00BE6AA8">
        <w:rPr>
          <w:lang w:val="fr-FR"/>
        </w:rPr>
        <w:t xml:space="preserve">il est entrain de persuader sa victime </w:t>
      </w:r>
      <w:r w:rsidR="00281AAC">
        <w:rPr>
          <w:lang w:val="fr-FR"/>
        </w:rPr>
        <w:t xml:space="preserve">dans le but d’ouvrir une Porte. Ce jet n’a pas besoin d’être un jet social. Réparer </w:t>
      </w:r>
      <w:r w:rsidR="009E10B1">
        <w:rPr>
          <w:lang w:val="fr-FR"/>
        </w:rPr>
        <w:t>la voiture de la cible avec Intelligence + Artisanat peut ouvrir une Porte tout autant que de lui écrire une chanson ou un poème avec Présence + Expression.</w:t>
      </w:r>
    </w:p>
    <w:p w14:paraId="3F68CC3C" w14:textId="07C55FB0" w:rsidR="00607275" w:rsidRDefault="00607275" w:rsidP="004D3EA4">
      <w:pPr>
        <w:rPr>
          <w:lang w:val="fr-FR"/>
        </w:rPr>
      </w:pPr>
      <w:r>
        <w:rPr>
          <w:lang w:val="fr-FR"/>
        </w:rPr>
        <w:t xml:space="preserve">Un succès ouvre une Porte. Un succès exceptionnel </w:t>
      </w:r>
      <w:r w:rsidR="00362C0E">
        <w:rPr>
          <w:lang w:val="fr-FR"/>
        </w:rPr>
        <w:t xml:space="preserve">ouvre deux portes. Mais un échec </w:t>
      </w:r>
      <w:r w:rsidR="00362C0E">
        <w:rPr>
          <w:lang w:val="fr-FR"/>
        </w:rPr>
        <w:lastRenderedPageBreak/>
        <w:t xml:space="preserve">impose un malus cumulable de -1 dans tous les jets à venir </w:t>
      </w:r>
      <w:r w:rsidR="004F3A03">
        <w:rPr>
          <w:lang w:val="fr-FR"/>
        </w:rPr>
        <w:t xml:space="preserve">sur la même victime, le MJ peut aussi empirer l’impression d’un niveau, mais dans ce cas le joueur prend un </w:t>
      </w:r>
      <w:r w:rsidR="007D608D">
        <w:rPr>
          <w:lang w:val="fr-FR"/>
        </w:rPr>
        <w:t>Battement</w:t>
      </w:r>
      <w:r w:rsidR="004F3A03">
        <w:rPr>
          <w:lang w:val="fr-FR"/>
        </w:rPr>
        <w:t>.</w:t>
      </w:r>
      <w:r w:rsidR="007D608D">
        <w:rPr>
          <w:lang w:val="fr-FR"/>
        </w:rPr>
        <w:t xml:space="preserve"> Si l’impression est réduite hostile par ce moyen le joueur a intérêt de trouver une façon de la remonter.</w:t>
      </w:r>
    </w:p>
    <w:p w14:paraId="39F4A83F" w14:textId="698BA80F" w:rsidR="00032CD4" w:rsidRDefault="00032CD4" w:rsidP="004D3EA4">
      <w:pPr>
        <w:rPr>
          <w:lang w:val="fr-FR"/>
        </w:rPr>
      </w:pPr>
      <w:r>
        <w:rPr>
          <w:lang w:val="fr-FR"/>
        </w:rPr>
        <w:t>Si votre personnage connaît l’une des Aspirations de sa cible il peut utiliser cela à son avantage.</w:t>
      </w:r>
      <w:r w:rsidR="00636FCB">
        <w:rPr>
          <w:lang w:val="fr-FR"/>
        </w:rPr>
        <w:t xml:space="preserve"> S’il présente à sa victime </w:t>
      </w:r>
      <w:r w:rsidR="00425B46">
        <w:rPr>
          <w:lang w:val="fr-FR"/>
        </w:rPr>
        <w:t xml:space="preserve">clairement comment il l’aidera à </w:t>
      </w:r>
      <w:r w:rsidR="004B424C">
        <w:rPr>
          <w:lang w:val="fr-FR"/>
        </w:rPr>
        <w:t>accomplir son Aspiration une Porte s’ouvre. Mais si l’opportunité se présente et que le persuadeur n’aide pas sa cible deux Portes se referment.</w:t>
      </w:r>
    </w:p>
    <w:p w14:paraId="2DBB2FD3" w14:textId="1387B6DF" w:rsidR="004B424C" w:rsidRDefault="008A3FB0" w:rsidP="008A3FB0">
      <w:pPr>
        <w:pStyle w:val="Titre3"/>
        <w:rPr>
          <w:lang w:val="fr-FR"/>
        </w:rPr>
      </w:pPr>
      <w:r>
        <w:rPr>
          <w:lang w:val="fr-FR"/>
        </w:rPr>
        <w:t>Echec</w:t>
      </w:r>
    </w:p>
    <w:p w14:paraId="587F43AE" w14:textId="031E21E8" w:rsidR="008A3FB0" w:rsidRPr="008A3FB0" w:rsidRDefault="008A3FB0" w:rsidP="008A3FB0">
      <w:pPr>
        <w:rPr>
          <w:lang w:val="fr-FR"/>
        </w:rPr>
      </w:pPr>
      <w:r>
        <w:rPr>
          <w:lang w:val="fr-FR"/>
        </w:rPr>
        <w:t xml:space="preserve">La manœuvre sociale échoue </w:t>
      </w:r>
      <w:r w:rsidR="00DD7F23">
        <w:rPr>
          <w:lang w:val="fr-FR"/>
        </w:rPr>
        <w:t>quand la victime n’a plus confiance dans le persuadeur. Ceci peut arriver si le joueur fait un échec dramatique en essayant d’ouvrir une Porte</w:t>
      </w:r>
      <w:r w:rsidR="00CD35A1">
        <w:rPr>
          <w:lang w:val="fr-FR"/>
        </w:rPr>
        <w:t>, le personnage gagne un Battement comme d’habitude.</w:t>
      </w:r>
      <w:r w:rsidR="00E159C1">
        <w:rPr>
          <w:lang w:val="fr-FR"/>
        </w:rPr>
        <w:t xml:space="preserve"> Sinon la victime doit réaliser qu’on lui a menti et qu’elle s’est fait manipuler</w:t>
      </w:r>
      <w:r w:rsidR="009566BD">
        <w:rPr>
          <w:lang w:val="fr-FR"/>
        </w:rPr>
        <w:t xml:space="preserve">, pas juste qu’on a essayé de la convaincre de faire quelque chose, mais que le persuadeur </w:t>
      </w:r>
      <w:r w:rsidR="001738C8">
        <w:rPr>
          <w:lang w:val="fr-FR"/>
        </w:rPr>
        <w:t>ne s’est servi d’elle que pour son propre intérêt et qu’elle n’a aucune importance à ses yeux. Finalement la manœuvre échoue si l’impression reste hostile pendant une semaine.</w:t>
      </w:r>
    </w:p>
    <w:p w14:paraId="4432BAE7" w14:textId="25544CAB" w:rsidR="008A3FB0" w:rsidRDefault="008A3FB0" w:rsidP="008A3FB0">
      <w:pPr>
        <w:pStyle w:val="Titre3"/>
        <w:rPr>
          <w:lang w:val="fr-FR"/>
        </w:rPr>
      </w:pPr>
      <w:r>
        <w:rPr>
          <w:lang w:val="fr-FR"/>
        </w:rPr>
        <w:t>Forcer des Portes</w:t>
      </w:r>
    </w:p>
    <w:p w14:paraId="2E0E0986" w14:textId="62EE25C6" w:rsidR="008A3FB0" w:rsidRDefault="007C4E60" w:rsidP="008A3FB0">
      <w:pPr>
        <w:rPr>
          <w:lang w:val="fr-FR"/>
        </w:rPr>
      </w:pPr>
      <w:r>
        <w:rPr>
          <w:lang w:val="fr-FR"/>
        </w:rPr>
        <w:t>Quelquefois</w:t>
      </w:r>
      <w:r w:rsidR="005A478A">
        <w:rPr>
          <w:lang w:val="fr-FR"/>
        </w:rPr>
        <w:t xml:space="preserve">, la subtilité n’est pas assez. Un personnage a besoin de quelque chose immédiatement et fera ce qu’il faut pour </w:t>
      </w:r>
      <w:r>
        <w:rPr>
          <w:lang w:val="fr-FR"/>
        </w:rPr>
        <w:t>forcer la main de sa victime. Il peut tenter de forcer les Portes de sa victime, mais c’est une méthode très risquée.</w:t>
      </w:r>
      <w:r w:rsidR="00D54371">
        <w:rPr>
          <w:lang w:val="fr-FR"/>
        </w:rPr>
        <w:t xml:space="preserve"> Forcer une Porte est un moyen certain de détruire des relations.</w:t>
      </w:r>
    </w:p>
    <w:p w14:paraId="652C0946" w14:textId="39288BAC" w:rsidR="00BC698C" w:rsidRDefault="00D51AB6" w:rsidP="008A3FB0">
      <w:pPr>
        <w:rPr>
          <w:lang w:val="fr-FR"/>
        </w:rPr>
      </w:pPr>
      <w:r>
        <w:rPr>
          <w:lang w:val="fr-FR"/>
        </w:rPr>
        <w:t xml:space="preserve">Pour forcer une Porte il faut énoncer votre objectif et votre approche. Faites un jet </w:t>
      </w:r>
      <w:r w:rsidR="006824B9">
        <w:rPr>
          <w:lang w:val="fr-FR"/>
        </w:rPr>
        <w:t>pour votre approche comme vous feriez pour ouvrir une Porte mais appliquez le nombre de Portes ouvertes comme un malus à votre jet.</w:t>
      </w:r>
      <w:r w:rsidR="005B7741">
        <w:rPr>
          <w:lang w:val="fr-FR"/>
        </w:rPr>
        <w:t xml:space="preserve"> En cas de réussite vous ouvrez toutes les portes. En cas d’échec </w:t>
      </w:r>
      <w:r w:rsidR="00505CDD">
        <w:rPr>
          <w:lang w:val="fr-FR"/>
        </w:rPr>
        <w:t xml:space="preserve">la victime ne vous fera plus jamais confiance et vous </w:t>
      </w:r>
      <w:r w:rsidR="00505CDD">
        <w:rPr>
          <w:lang w:val="fr-FR"/>
        </w:rPr>
        <w:t>ne pourrez plus jamais faire de manœuvres sociales sur elle.</w:t>
      </w:r>
    </w:p>
    <w:p w14:paraId="638321B8" w14:textId="77A9D2FF" w:rsidR="00505CDD" w:rsidRDefault="000E3BD9" w:rsidP="008A3FB0">
      <w:pPr>
        <w:rPr>
          <w:lang w:val="fr-FR"/>
        </w:rPr>
      </w:pPr>
      <w:r>
        <w:rPr>
          <w:lang w:val="fr-FR"/>
        </w:rPr>
        <w:t>Pour rendre les choses plus faciles pour le persuadeur, il peut utiliser de la Pression Forte</w:t>
      </w:r>
      <w:r w:rsidR="008E47E7">
        <w:rPr>
          <w:lang w:val="fr-FR"/>
        </w:rPr>
        <w:t xml:space="preserve">, un terme fourre-tout pour des menaces, de l’intimidation, des drogues, du chantage, etc. Si le persuadeur utilise de la Pression Forte, c’est </w:t>
      </w:r>
      <w:r w:rsidR="00617C33">
        <w:rPr>
          <w:lang w:val="fr-FR"/>
        </w:rPr>
        <w:t>une remise en cause vers la Chair.</w:t>
      </w:r>
      <w:r w:rsidR="005751C6">
        <w:rPr>
          <w:lang w:val="fr-FR"/>
        </w:rPr>
        <w:t xml:space="preserve"> Contre des humains la Pression Forte retire une Porte si le persuadeur a une Harmonie de 8 ou plus</w:t>
      </w:r>
      <w:r w:rsidR="00C52CFE">
        <w:rPr>
          <w:lang w:val="fr-FR"/>
        </w:rPr>
        <w:t xml:space="preserve">. Contre des esprits la Pression Forte retire une Porte si le persuadeur a une Harmonie de 2 ou moins. Dans les autres cas </w:t>
      </w:r>
      <w:r w:rsidR="003B3F7F">
        <w:rPr>
          <w:lang w:val="fr-FR"/>
        </w:rPr>
        <w:t xml:space="preserve">elle retire deux Portes. La Pression Forte ne peut être utilisée que pour forcer des Portes. Retirez les Portes avant </w:t>
      </w:r>
      <w:r w:rsidR="009B5EA3">
        <w:rPr>
          <w:lang w:val="fr-FR"/>
        </w:rPr>
        <w:t xml:space="preserve">de faire </w:t>
      </w:r>
      <w:r w:rsidR="003B3F7F">
        <w:rPr>
          <w:lang w:val="fr-FR"/>
        </w:rPr>
        <w:t>le jet.</w:t>
      </w:r>
    </w:p>
    <w:p w14:paraId="49107E11" w14:textId="6D136711" w:rsidR="009B5EA3" w:rsidRDefault="00DE7A9B" w:rsidP="00FB23A1">
      <w:pPr>
        <w:pStyle w:val="Titre3"/>
        <w:rPr>
          <w:lang w:val="fr-FR"/>
        </w:rPr>
      </w:pPr>
      <w:r>
        <w:rPr>
          <w:lang w:val="fr-FR"/>
        </w:rPr>
        <w:t>R</w:t>
      </w:r>
      <w:r w:rsidR="00FB23A1">
        <w:rPr>
          <w:lang w:val="fr-FR"/>
        </w:rPr>
        <w:t>ésolution</w:t>
      </w:r>
    </w:p>
    <w:p w14:paraId="1C65EA7E" w14:textId="2D63E9D8" w:rsidR="00FB23A1" w:rsidRDefault="00FB23A1" w:rsidP="00FB23A1">
      <w:pPr>
        <w:rPr>
          <w:lang w:val="fr-FR"/>
        </w:rPr>
      </w:pPr>
      <w:r>
        <w:rPr>
          <w:lang w:val="fr-FR"/>
        </w:rPr>
        <w:t xml:space="preserve">Quand la dernière Porte est ouverte, la victime doit faire quelque chose. </w:t>
      </w:r>
      <w:r w:rsidR="009503DF">
        <w:rPr>
          <w:lang w:val="fr-FR"/>
        </w:rPr>
        <w:t>Les PNJ suivent l’objectif énoncé et font ce que le persuadeur demande.</w:t>
      </w:r>
    </w:p>
    <w:p w14:paraId="6D0EC52E" w14:textId="0D3261A2" w:rsidR="009503DF" w:rsidRPr="00FB23A1" w:rsidRDefault="009B090A" w:rsidP="00FB23A1">
      <w:pPr>
        <w:rPr>
          <w:lang w:val="fr-FR"/>
        </w:rPr>
      </w:pPr>
      <w:r>
        <w:rPr>
          <w:lang w:val="fr-FR"/>
        </w:rPr>
        <w:t xml:space="preserve">Si un personnage essaie de faire une manœuvre sociale sur la même cible une deuxième fois, ses tentatives précédentes affectent </w:t>
      </w:r>
      <w:r w:rsidR="00E36B86">
        <w:rPr>
          <w:lang w:val="fr-FR"/>
        </w:rPr>
        <w:t xml:space="preserve">le nombre de Portes à ouvrir. </w:t>
      </w:r>
      <w:r w:rsidR="00BD46EE">
        <w:rPr>
          <w:lang w:val="fr-FR"/>
        </w:rPr>
        <w:t xml:space="preserve">Si la </w:t>
      </w:r>
      <w:r w:rsidR="002479A6">
        <w:rPr>
          <w:lang w:val="fr-FR"/>
        </w:rPr>
        <w:t xml:space="preserve">manœuvre précédente a été couronnée de succès </w:t>
      </w:r>
      <w:r w:rsidR="003857B4">
        <w:rPr>
          <w:lang w:val="fr-FR"/>
        </w:rPr>
        <w:t xml:space="preserve">les tentatives suivantes commencent avec une Porte en moins. Si la tentative a échoué </w:t>
      </w:r>
      <w:r w:rsidR="000D5480">
        <w:rPr>
          <w:lang w:val="fr-FR"/>
        </w:rPr>
        <w:t>ou si le persuadeur a utilisé de la Pression Forte, les tentatives suivantes commencent avec deux Portes supplémentaires.</w:t>
      </w:r>
      <w:r w:rsidR="00775D30">
        <w:rPr>
          <w:lang w:val="fr-FR"/>
        </w:rPr>
        <w:t xml:space="preserve"> Une victime a toujours à minima une Porte.</w:t>
      </w:r>
      <w:bookmarkStart w:id="57" w:name="_GoBack"/>
      <w:bookmarkEnd w:id="57"/>
    </w:p>
    <w:p w14:paraId="02D60A5F" w14:textId="74BFDCBF" w:rsidR="007E0CB3" w:rsidRPr="00C238ED" w:rsidRDefault="007E0CB3" w:rsidP="007E0CB3">
      <w:pPr>
        <w:pStyle w:val="Titre2"/>
        <w:rPr>
          <w:lang w:val="fr-FR"/>
        </w:rPr>
      </w:pPr>
      <w:bookmarkStart w:id="58" w:name="_Toc36379113"/>
      <w:r w:rsidRPr="00C238ED">
        <w:rPr>
          <w:lang w:val="fr-FR"/>
        </w:rPr>
        <w:t>Combat</w:t>
      </w:r>
      <w:bookmarkEnd w:id="58"/>
    </w:p>
    <w:p w14:paraId="7F848BCF" w14:textId="77777777" w:rsidR="004D3EA4" w:rsidRPr="00C238ED" w:rsidRDefault="004D3EA4" w:rsidP="004D3EA4">
      <w:pPr>
        <w:rPr>
          <w:lang w:val="fr-FR"/>
        </w:rPr>
      </w:pPr>
    </w:p>
    <w:p w14:paraId="397DB849" w14:textId="550C8FD9" w:rsidR="007E0CB3" w:rsidRPr="00C238ED" w:rsidRDefault="007E0CB3" w:rsidP="007E0CB3">
      <w:pPr>
        <w:pStyle w:val="Titre2"/>
        <w:rPr>
          <w:lang w:val="fr-FR"/>
        </w:rPr>
      </w:pPr>
      <w:bookmarkStart w:id="59" w:name="_Toc36379114"/>
      <w:r w:rsidRPr="00C238ED">
        <w:rPr>
          <w:lang w:val="fr-FR"/>
        </w:rPr>
        <w:t>Blessures et santé</w:t>
      </w:r>
      <w:bookmarkEnd w:id="59"/>
    </w:p>
    <w:p w14:paraId="5DF7568A" w14:textId="77777777" w:rsidR="004D3EA4" w:rsidRPr="00C238ED" w:rsidRDefault="004D3EA4" w:rsidP="004D3EA4">
      <w:pPr>
        <w:rPr>
          <w:lang w:val="fr-FR"/>
        </w:rPr>
      </w:pPr>
    </w:p>
    <w:p w14:paraId="2FE5CAF8" w14:textId="160E854E" w:rsidR="007E0CB3" w:rsidRPr="00C238ED" w:rsidRDefault="007E0CB3" w:rsidP="007E0CB3">
      <w:pPr>
        <w:pStyle w:val="Titre2"/>
        <w:rPr>
          <w:lang w:val="fr-FR"/>
        </w:rPr>
      </w:pPr>
      <w:bookmarkStart w:id="60" w:name="_Toc36379115"/>
      <w:r w:rsidRPr="00C238ED">
        <w:rPr>
          <w:lang w:val="fr-FR"/>
        </w:rPr>
        <w:t>Equipement</w:t>
      </w:r>
      <w:bookmarkEnd w:id="60"/>
    </w:p>
    <w:p w14:paraId="461CAC58" w14:textId="77777777" w:rsidR="004D3EA4" w:rsidRPr="00C238ED" w:rsidRDefault="004D3EA4" w:rsidP="004D3EA4">
      <w:pPr>
        <w:rPr>
          <w:lang w:val="fr-FR"/>
        </w:rPr>
      </w:pPr>
    </w:p>
    <w:p w14:paraId="440D25B7" w14:textId="7C7E3B0C" w:rsidR="007E0CB3" w:rsidRPr="00C238ED" w:rsidRDefault="007E0CB3" w:rsidP="007E0CB3">
      <w:pPr>
        <w:pStyle w:val="Titre2"/>
        <w:rPr>
          <w:lang w:val="fr-FR"/>
        </w:rPr>
      </w:pPr>
      <w:bookmarkStart w:id="61" w:name="_Toc36379116"/>
      <w:r w:rsidRPr="00C238ED">
        <w:rPr>
          <w:lang w:val="fr-FR"/>
        </w:rPr>
        <w:t>Etats</w:t>
      </w:r>
      <w:bookmarkEnd w:id="61"/>
    </w:p>
    <w:p w14:paraId="11AC3233" w14:textId="77777777" w:rsidR="004D3EA4" w:rsidRPr="00C238ED" w:rsidRDefault="004D3EA4" w:rsidP="004D3EA4">
      <w:pPr>
        <w:rPr>
          <w:lang w:val="fr-FR"/>
        </w:rPr>
      </w:pPr>
    </w:p>
    <w:p w14:paraId="7BEE9818" w14:textId="569D2554" w:rsidR="004D3EA4" w:rsidRPr="00C238ED" w:rsidRDefault="004D3EA4" w:rsidP="004D3EA4">
      <w:pPr>
        <w:pStyle w:val="Titre2"/>
        <w:rPr>
          <w:lang w:val="fr-FR"/>
        </w:rPr>
      </w:pPr>
      <w:bookmarkStart w:id="62" w:name="_Toc36379117"/>
      <w:r w:rsidRPr="00C238ED">
        <w:rPr>
          <w:lang w:val="fr-FR"/>
        </w:rPr>
        <w:t>L’Expérience</w:t>
      </w:r>
      <w:bookmarkEnd w:id="62"/>
    </w:p>
    <w:p w14:paraId="2FF28B3C" w14:textId="77777777" w:rsidR="004D3EA4" w:rsidRDefault="004D3EA4" w:rsidP="004D3EA4">
      <w:pPr>
        <w:rPr>
          <w:lang w:val="fr-FR"/>
        </w:rPr>
      </w:pPr>
    </w:p>
    <w:p w14:paraId="5F9D5CA7" w14:textId="30906EAC" w:rsidR="007C1299" w:rsidRPr="00C238ED" w:rsidRDefault="007C1299" w:rsidP="004D3EA4">
      <w:pPr>
        <w:rPr>
          <w:lang w:val="fr-FR"/>
        </w:rPr>
        <w:sectPr w:rsidR="007C1299" w:rsidRPr="00C238ED" w:rsidSect="0082370C">
          <w:type w:val="continuous"/>
          <w:pgSz w:w="11906" w:h="16838"/>
          <w:pgMar w:top="1440" w:right="1080" w:bottom="1440" w:left="1080" w:header="708" w:footer="708" w:gutter="0"/>
          <w:cols w:num="2" w:space="708"/>
          <w:titlePg/>
          <w:docGrid w:linePitch="360"/>
        </w:sectPr>
      </w:pPr>
    </w:p>
    <w:p w14:paraId="281B9B70" w14:textId="54EDF80D" w:rsidR="00381C81" w:rsidRPr="00C238ED" w:rsidRDefault="00381C81" w:rsidP="0024066F">
      <w:pPr>
        <w:pStyle w:val="Titre1"/>
      </w:pPr>
      <w:bookmarkStart w:id="63" w:name="_Toc36379118"/>
      <w:r w:rsidRPr="00C238ED">
        <w:lastRenderedPageBreak/>
        <w:t xml:space="preserve">Chapitre </w:t>
      </w:r>
      <w:r w:rsidR="00385CFE">
        <w:t>Quatre</w:t>
      </w:r>
      <w:r w:rsidRPr="00C238ED">
        <w:t xml:space="preserve"> : Les </w:t>
      </w:r>
      <w:r w:rsidR="0024066F" w:rsidRPr="00C238ED">
        <w:t xml:space="preserve">Règles des </w:t>
      </w:r>
      <w:proofErr w:type="spellStart"/>
      <w:r w:rsidRPr="00C238ED">
        <w:t>Ferae</w:t>
      </w:r>
      <w:bookmarkEnd w:id="63"/>
      <w:proofErr w:type="spellEnd"/>
    </w:p>
    <w:p w14:paraId="7CBE1053" w14:textId="77777777" w:rsidR="0024066F" w:rsidRPr="00C238ED" w:rsidRDefault="0024066F" w:rsidP="00381C81">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10ED3DF0" w14:textId="6EDF5150" w:rsidR="0024066F" w:rsidRPr="00C238ED" w:rsidRDefault="004A10DE" w:rsidP="004D3EA4">
      <w:pPr>
        <w:pStyle w:val="Titre2"/>
        <w:rPr>
          <w:lang w:val="fr-FR"/>
        </w:rPr>
      </w:pPr>
      <w:bookmarkStart w:id="64" w:name="_Toc36379119"/>
      <w:r w:rsidRPr="00C238ED">
        <w:rPr>
          <w:lang w:val="fr-FR"/>
        </w:rPr>
        <w:t xml:space="preserve">L’Âme des </w:t>
      </w:r>
      <w:proofErr w:type="spellStart"/>
      <w:r w:rsidRPr="00C238ED">
        <w:rPr>
          <w:lang w:val="fr-FR"/>
        </w:rPr>
        <w:t>Ferae</w:t>
      </w:r>
      <w:bookmarkEnd w:id="64"/>
      <w:proofErr w:type="spellEnd"/>
    </w:p>
    <w:p w14:paraId="0B8C74AD" w14:textId="2664D3D6" w:rsidR="004A10DE" w:rsidRPr="00C238ED" w:rsidRDefault="004A10DE" w:rsidP="004A10DE">
      <w:pPr>
        <w:rPr>
          <w:lang w:val="fr-FR"/>
        </w:rPr>
      </w:pPr>
    </w:p>
    <w:p w14:paraId="051F7B0F" w14:textId="7354E979" w:rsidR="004A10DE" w:rsidRPr="00C238ED" w:rsidRDefault="004A10DE" w:rsidP="004A10DE">
      <w:pPr>
        <w:pStyle w:val="Titre3"/>
        <w:rPr>
          <w:lang w:val="fr-FR"/>
        </w:rPr>
      </w:pPr>
      <w:bookmarkStart w:id="65" w:name="_Toc36379120"/>
      <w:r w:rsidRPr="00C238ED">
        <w:rPr>
          <w:lang w:val="fr-FR"/>
        </w:rPr>
        <w:t>Ancres</w:t>
      </w:r>
      <w:bookmarkEnd w:id="65"/>
    </w:p>
    <w:p w14:paraId="1B8DC344" w14:textId="77777777" w:rsidR="004A10DE" w:rsidRPr="00C238ED" w:rsidRDefault="004A10DE" w:rsidP="004A10DE">
      <w:pPr>
        <w:rPr>
          <w:lang w:val="fr-FR"/>
        </w:rPr>
      </w:pPr>
    </w:p>
    <w:p w14:paraId="6EB19CB8" w14:textId="3C6BDB8B" w:rsidR="004A10DE" w:rsidRPr="00C238ED" w:rsidRDefault="004A10DE" w:rsidP="004D7CA8">
      <w:pPr>
        <w:pStyle w:val="Titre4"/>
        <w:rPr>
          <w:lang w:val="fr-FR"/>
        </w:rPr>
      </w:pPr>
      <w:r w:rsidRPr="00C238ED">
        <w:rPr>
          <w:lang w:val="fr-FR"/>
        </w:rPr>
        <w:t>Sang et Os</w:t>
      </w:r>
    </w:p>
    <w:p w14:paraId="10D22C1B" w14:textId="4888664B" w:rsidR="004D7CA8" w:rsidRDefault="0082370C" w:rsidP="004D7CA8">
      <w:pPr>
        <w:rPr>
          <w:color w:val="92D050"/>
          <w:lang w:val="fr-FR"/>
        </w:rPr>
      </w:pPr>
      <w:r>
        <w:rPr>
          <w:color w:val="92D050"/>
          <w:lang w:val="fr-FR"/>
        </w:rPr>
        <w:t>Est-ce que je garde ça en généralisant à la Mission. Ou est-ce que je reprends le système de Vice et Vertu ?</w:t>
      </w:r>
    </w:p>
    <w:p w14:paraId="33C91DE5" w14:textId="77777777" w:rsidR="0082370C" w:rsidRPr="0082370C" w:rsidRDefault="0082370C" w:rsidP="004D7CA8">
      <w:pPr>
        <w:rPr>
          <w:lang w:val="fr-FR"/>
        </w:rPr>
      </w:pPr>
    </w:p>
    <w:p w14:paraId="2B3A6BA3" w14:textId="77777777" w:rsidR="004A10DE" w:rsidRPr="00C238ED" w:rsidRDefault="004A10DE" w:rsidP="004A10DE">
      <w:pPr>
        <w:pStyle w:val="Titre4"/>
        <w:rPr>
          <w:lang w:val="fr-FR"/>
        </w:rPr>
      </w:pPr>
      <w:bookmarkStart w:id="66" w:name="_Pierres_de_Touche"/>
      <w:bookmarkEnd w:id="66"/>
      <w:r w:rsidRPr="00C238ED">
        <w:rPr>
          <w:lang w:val="fr-FR"/>
        </w:rPr>
        <w:t>Pierres de Touche</w:t>
      </w:r>
    </w:p>
    <w:p w14:paraId="65EFA50B" w14:textId="1B35A850" w:rsidR="004A10DE" w:rsidRPr="00C238ED" w:rsidRDefault="004A10DE" w:rsidP="004A10DE">
      <w:pPr>
        <w:rPr>
          <w:lang w:val="fr-FR"/>
        </w:rPr>
      </w:pPr>
    </w:p>
    <w:p w14:paraId="7486B5C3" w14:textId="15AF1252" w:rsidR="004A10DE" w:rsidRPr="00C238ED" w:rsidRDefault="004A10DE" w:rsidP="004A10DE">
      <w:pPr>
        <w:pStyle w:val="Titre3"/>
        <w:rPr>
          <w:lang w:val="fr-FR"/>
        </w:rPr>
      </w:pPr>
      <w:bookmarkStart w:id="67" w:name="_Toc36379121"/>
      <w:r w:rsidRPr="00C238ED">
        <w:rPr>
          <w:lang w:val="fr-FR"/>
        </w:rPr>
        <w:t>La Meute</w:t>
      </w:r>
      <w:bookmarkEnd w:id="67"/>
    </w:p>
    <w:p w14:paraId="785E89CF" w14:textId="5DD9C8FA" w:rsidR="004A10DE" w:rsidRPr="00C238ED" w:rsidRDefault="004A10DE" w:rsidP="004A10DE">
      <w:pPr>
        <w:rPr>
          <w:lang w:val="fr-FR"/>
        </w:rPr>
      </w:pPr>
    </w:p>
    <w:p w14:paraId="0700058D" w14:textId="22C3616C" w:rsidR="004A10DE" w:rsidRPr="00C238ED" w:rsidRDefault="004A10DE" w:rsidP="004A10DE">
      <w:pPr>
        <w:pStyle w:val="Titre3"/>
        <w:rPr>
          <w:lang w:val="fr-FR"/>
        </w:rPr>
      </w:pPr>
      <w:bookmarkStart w:id="68" w:name="_Toc36379122"/>
      <w:r w:rsidRPr="00C238ED">
        <w:rPr>
          <w:lang w:val="fr-FR"/>
        </w:rPr>
        <w:t>Le Totem</w:t>
      </w:r>
      <w:bookmarkEnd w:id="68"/>
    </w:p>
    <w:p w14:paraId="3C7D42ED" w14:textId="2C7D5E02" w:rsidR="004A10DE" w:rsidRPr="00C238ED" w:rsidRDefault="004A10DE" w:rsidP="004A10DE">
      <w:pPr>
        <w:rPr>
          <w:lang w:val="fr-FR"/>
        </w:rPr>
      </w:pPr>
    </w:p>
    <w:p w14:paraId="608C3962" w14:textId="3C3EF3E7" w:rsidR="004A10DE" w:rsidRPr="00C238ED" w:rsidRDefault="004A10DE" w:rsidP="004A10DE">
      <w:pPr>
        <w:pStyle w:val="Titre3"/>
        <w:rPr>
          <w:lang w:val="fr-FR"/>
        </w:rPr>
      </w:pPr>
      <w:bookmarkStart w:id="69" w:name="_Toc36379123"/>
      <w:r w:rsidRPr="00C238ED">
        <w:rPr>
          <w:lang w:val="fr-FR"/>
        </w:rPr>
        <w:t>L’Instinct Primal</w:t>
      </w:r>
      <w:bookmarkEnd w:id="69"/>
    </w:p>
    <w:p w14:paraId="561FBD42" w14:textId="1AAC6CBD" w:rsidR="004A10DE" w:rsidRPr="00C238ED" w:rsidRDefault="004A10DE" w:rsidP="004A10DE">
      <w:pPr>
        <w:rPr>
          <w:lang w:val="fr-FR"/>
        </w:rPr>
      </w:pPr>
    </w:p>
    <w:p w14:paraId="63D44761" w14:textId="149D9036" w:rsidR="004A10DE" w:rsidRPr="00C238ED" w:rsidRDefault="004A10DE" w:rsidP="004A10DE">
      <w:pPr>
        <w:pStyle w:val="Titre2"/>
        <w:rPr>
          <w:lang w:val="fr-FR"/>
        </w:rPr>
      </w:pPr>
      <w:bookmarkStart w:id="70" w:name="_Toc36379124"/>
      <w:r w:rsidRPr="00C238ED">
        <w:rPr>
          <w:lang w:val="fr-FR"/>
        </w:rPr>
        <w:t xml:space="preserve">Le Corps des </w:t>
      </w:r>
      <w:proofErr w:type="spellStart"/>
      <w:r w:rsidRPr="00C238ED">
        <w:rPr>
          <w:lang w:val="fr-FR"/>
        </w:rPr>
        <w:t>Ferae</w:t>
      </w:r>
      <w:bookmarkEnd w:id="70"/>
      <w:proofErr w:type="spellEnd"/>
    </w:p>
    <w:p w14:paraId="7BB23491" w14:textId="77777777" w:rsidR="006D6DC6" w:rsidRPr="00C238ED" w:rsidRDefault="006D6DC6" w:rsidP="006D6DC6">
      <w:pPr>
        <w:rPr>
          <w:lang w:val="fr-FR"/>
        </w:rPr>
      </w:pPr>
    </w:p>
    <w:p w14:paraId="10BFC810" w14:textId="05CE1AB1" w:rsidR="004A10DE" w:rsidRPr="00C238ED" w:rsidRDefault="004A10DE" w:rsidP="004A10DE">
      <w:pPr>
        <w:pStyle w:val="Titre3"/>
        <w:rPr>
          <w:lang w:val="fr-FR"/>
        </w:rPr>
      </w:pPr>
      <w:bookmarkStart w:id="71" w:name="_Toc36379125"/>
      <w:r w:rsidRPr="00C238ED">
        <w:rPr>
          <w:lang w:val="fr-FR"/>
        </w:rPr>
        <w:t>Régénération</w:t>
      </w:r>
      <w:bookmarkEnd w:id="71"/>
    </w:p>
    <w:p w14:paraId="4EE29BE4" w14:textId="66835E61" w:rsidR="004A10DE" w:rsidRPr="00C238ED" w:rsidRDefault="004A10DE" w:rsidP="004A10DE">
      <w:pPr>
        <w:rPr>
          <w:lang w:val="fr-FR"/>
        </w:rPr>
      </w:pPr>
    </w:p>
    <w:p w14:paraId="58C8A64C" w14:textId="61286497" w:rsidR="004A10DE" w:rsidRPr="00C238ED" w:rsidRDefault="004A10DE" w:rsidP="004A10DE">
      <w:pPr>
        <w:pStyle w:val="Titre3"/>
        <w:rPr>
          <w:lang w:val="fr-FR"/>
        </w:rPr>
      </w:pPr>
      <w:bookmarkStart w:id="72" w:name="_Toc36379126"/>
      <w:r w:rsidRPr="00C238ED">
        <w:rPr>
          <w:lang w:val="fr-FR"/>
        </w:rPr>
        <w:t>Sens</w:t>
      </w:r>
      <w:bookmarkEnd w:id="72"/>
    </w:p>
    <w:p w14:paraId="65A7EC37" w14:textId="761DE161" w:rsidR="004A10DE" w:rsidRPr="00C238ED" w:rsidRDefault="004A10DE" w:rsidP="004A10DE">
      <w:pPr>
        <w:rPr>
          <w:lang w:val="fr-FR"/>
        </w:rPr>
      </w:pPr>
    </w:p>
    <w:p w14:paraId="735C398D" w14:textId="3F3D612F" w:rsidR="004A10DE" w:rsidRPr="00C238ED" w:rsidRDefault="004D7CA8" w:rsidP="004A10DE">
      <w:pPr>
        <w:pStyle w:val="Titre3"/>
        <w:rPr>
          <w:lang w:val="fr-FR"/>
        </w:rPr>
      </w:pPr>
      <w:bookmarkStart w:id="73" w:name="_Toc36379127"/>
      <w:r w:rsidRPr="00C238ED">
        <w:rPr>
          <w:lang w:val="fr-FR"/>
        </w:rPr>
        <w:t>Métamorphose</w:t>
      </w:r>
      <w:bookmarkEnd w:id="73"/>
    </w:p>
    <w:p w14:paraId="0B04C94D" w14:textId="51AB3749" w:rsidR="004A10DE" w:rsidRPr="00C238ED" w:rsidRDefault="004A10DE" w:rsidP="004A10DE">
      <w:pPr>
        <w:rPr>
          <w:lang w:val="fr-FR"/>
        </w:rPr>
      </w:pPr>
    </w:p>
    <w:p w14:paraId="3074BAB8" w14:textId="64A8B241" w:rsidR="004A10DE" w:rsidRPr="00C238ED" w:rsidRDefault="004A10DE" w:rsidP="004A10DE">
      <w:pPr>
        <w:pStyle w:val="Titre3"/>
        <w:rPr>
          <w:lang w:val="fr-FR"/>
        </w:rPr>
      </w:pPr>
      <w:bookmarkStart w:id="74" w:name="_Toc36379128"/>
      <w:r w:rsidRPr="00C238ED">
        <w:rPr>
          <w:lang w:val="fr-FR"/>
        </w:rPr>
        <w:t>Les Formes</w:t>
      </w:r>
      <w:bookmarkEnd w:id="74"/>
    </w:p>
    <w:p w14:paraId="36CB4799" w14:textId="2F868636" w:rsidR="004A10DE" w:rsidRPr="00C238ED" w:rsidRDefault="004A10DE" w:rsidP="004A10DE">
      <w:pPr>
        <w:rPr>
          <w:lang w:val="fr-FR"/>
        </w:rPr>
      </w:pPr>
    </w:p>
    <w:p w14:paraId="56D77FFC" w14:textId="2ACF777C" w:rsidR="004A10DE" w:rsidRPr="00C238ED" w:rsidRDefault="004A10DE" w:rsidP="004A10DE">
      <w:pPr>
        <w:pStyle w:val="Titre2"/>
        <w:rPr>
          <w:lang w:val="fr-FR"/>
        </w:rPr>
      </w:pPr>
      <w:bookmarkStart w:id="75" w:name="_Toc36379129"/>
      <w:r w:rsidRPr="00C238ED">
        <w:rPr>
          <w:lang w:val="fr-FR"/>
        </w:rPr>
        <w:t xml:space="preserve">Esprit des </w:t>
      </w:r>
      <w:proofErr w:type="spellStart"/>
      <w:r w:rsidRPr="00C238ED">
        <w:rPr>
          <w:lang w:val="fr-FR"/>
        </w:rPr>
        <w:t>Ferae</w:t>
      </w:r>
      <w:bookmarkEnd w:id="75"/>
      <w:proofErr w:type="spellEnd"/>
    </w:p>
    <w:p w14:paraId="7427A11E" w14:textId="77777777" w:rsidR="004A10DE" w:rsidRPr="00C238ED" w:rsidRDefault="004A10DE" w:rsidP="004A10DE">
      <w:pPr>
        <w:rPr>
          <w:lang w:val="fr-FR"/>
        </w:rPr>
      </w:pPr>
    </w:p>
    <w:p w14:paraId="3E6DF3CE" w14:textId="7CE1B795" w:rsidR="004A10DE" w:rsidRPr="00C238ED" w:rsidRDefault="004D7CA8" w:rsidP="004A10DE">
      <w:pPr>
        <w:pStyle w:val="Titre3"/>
        <w:rPr>
          <w:lang w:val="fr-FR"/>
        </w:rPr>
      </w:pPr>
      <w:bookmarkStart w:id="76" w:name="_Toc36379130"/>
      <w:r w:rsidRPr="00C238ED">
        <w:rPr>
          <w:lang w:val="fr-FR"/>
        </w:rPr>
        <w:t>Renommée</w:t>
      </w:r>
      <w:bookmarkEnd w:id="76"/>
    </w:p>
    <w:p w14:paraId="1A9421F9" w14:textId="3FE81D2E" w:rsidR="004A10DE" w:rsidRPr="00C238ED" w:rsidRDefault="004A10DE" w:rsidP="004A10DE">
      <w:pPr>
        <w:rPr>
          <w:lang w:val="fr-FR"/>
        </w:rPr>
      </w:pPr>
    </w:p>
    <w:p w14:paraId="46B451BD" w14:textId="790DDD5A" w:rsidR="004A10DE" w:rsidRPr="00C238ED" w:rsidRDefault="004A10DE" w:rsidP="004A10DE">
      <w:pPr>
        <w:pStyle w:val="Titre3"/>
        <w:rPr>
          <w:lang w:val="fr-FR"/>
        </w:rPr>
      </w:pPr>
      <w:bookmarkStart w:id="77" w:name="_Toc36379131"/>
      <w:r w:rsidRPr="00C238ED">
        <w:rPr>
          <w:lang w:val="fr-FR"/>
        </w:rPr>
        <w:t>Essence</w:t>
      </w:r>
      <w:bookmarkEnd w:id="77"/>
    </w:p>
    <w:p w14:paraId="23F1C84C" w14:textId="0D9DD62B" w:rsidR="004A10DE" w:rsidRPr="00C238ED" w:rsidRDefault="004A10DE" w:rsidP="004A10DE">
      <w:pPr>
        <w:rPr>
          <w:lang w:val="fr-FR"/>
        </w:rPr>
      </w:pPr>
    </w:p>
    <w:p w14:paraId="7B2DD8D4" w14:textId="7A0C4B95" w:rsidR="004A10DE" w:rsidRPr="00C238ED" w:rsidRDefault="004A10DE" w:rsidP="004A10DE">
      <w:pPr>
        <w:pStyle w:val="Titre3"/>
        <w:rPr>
          <w:lang w:val="fr-FR"/>
        </w:rPr>
      </w:pPr>
      <w:bookmarkStart w:id="78" w:name="_Toc36379132"/>
      <w:r w:rsidRPr="00C238ED">
        <w:rPr>
          <w:lang w:val="fr-FR"/>
        </w:rPr>
        <w:t>Outrepasser</w:t>
      </w:r>
      <w:bookmarkEnd w:id="78"/>
    </w:p>
    <w:p w14:paraId="44BC9F3F" w14:textId="13360124" w:rsidR="004A10DE" w:rsidRPr="00C238ED" w:rsidRDefault="004A10DE" w:rsidP="004A10DE">
      <w:pPr>
        <w:rPr>
          <w:lang w:val="fr-FR"/>
        </w:rPr>
      </w:pPr>
    </w:p>
    <w:p w14:paraId="19D67FF9" w14:textId="3CC816BA" w:rsidR="004A10DE" w:rsidRPr="00C238ED" w:rsidRDefault="004A10DE" w:rsidP="004A10DE">
      <w:pPr>
        <w:pStyle w:val="Titre3"/>
        <w:rPr>
          <w:lang w:val="fr-FR"/>
        </w:rPr>
      </w:pPr>
      <w:bookmarkStart w:id="79" w:name="_Toc36379133"/>
      <w:r w:rsidRPr="00C238ED">
        <w:rPr>
          <w:lang w:val="fr-FR"/>
        </w:rPr>
        <w:t>Les Faiblesses</w:t>
      </w:r>
      <w:bookmarkEnd w:id="79"/>
    </w:p>
    <w:p w14:paraId="631CAC2B" w14:textId="5E05DC37" w:rsidR="004A10DE" w:rsidRPr="00C238ED" w:rsidRDefault="004A10DE" w:rsidP="004A10DE">
      <w:pPr>
        <w:rPr>
          <w:lang w:val="fr-FR"/>
        </w:rPr>
      </w:pPr>
    </w:p>
    <w:p w14:paraId="21DE07B8" w14:textId="733CAF57" w:rsidR="004A10DE" w:rsidRPr="00C238ED" w:rsidRDefault="004A10DE" w:rsidP="004A10DE">
      <w:pPr>
        <w:pStyle w:val="Titre4"/>
        <w:rPr>
          <w:lang w:val="fr-FR"/>
        </w:rPr>
      </w:pPr>
      <w:r w:rsidRPr="00C238ED">
        <w:rPr>
          <w:lang w:val="fr-FR"/>
        </w:rPr>
        <w:t>Les métaux célestes</w:t>
      </w:r>
    </w:p>
    <w:p w14:paraId="7A1F86ED" w14:textId="268828B6" w:rsidR="004A10DE" w:rsidRPr="00C238ED" w:rsidRDefault="004A10DE" w:rsidP="004A10DE">
      <w:pPr>
        <w:rPr>
          <w:lang w:val="fr-FR"/>
        </w:rPr>
      </w:pPr>
    </w:p>
    <w:p w14:paraId="508E9646" w14:textId="65264F1B" w:rsidR="004A10DE" w:rsidRPr="00C238ED" w:rsidRDefault="004A10DE" w:rsidP="004A10DE">
      <w:pPr>
        <w:pStyle w:val="Titre4"/>
        <w:rPr>
          <w:lang w:val="fr-FR"/>
        </w:rPr>
      </w:pPr>
      <w:r w:rsidRPr="00C238ED">
        <w:rPr>
          <w:lang w:val="fr-FR"/>
        </w:rPr>
        <w:t>La Lubie</w:t>
      </w:r>
    </w:p>
    <w:p w14:paraId="09B5BB61" w14:textId="1BE23E13" w:rsidR="004A10DE" w:rsidRPr="00C238ED" w:rsidRDefault="004A10DE" w:rsidP="004A10DE">
      <w:pPr>
        <w:rPr>
          <w:lang w:val="fr-FR"/>
        </w:rPr>
      </w:pPr>
    </w:p>
    <w:p w14:paraId="51741D77" w14:textId="4A9E81B5" w:rsidR="004A10DE" w:rsidRPr="00C238ED" w:rsidRDefault="004A10DE" w:rsidP="004A10DE">
      <w:pPr>
        <w:pStyle w:val="Titre4"/>
        <w:rPr>
          <w:lang w:val="fr-FR"/>
        </w:rPr>
      </w:pPr>
      <w:r w:rsidRPr="00C238ED">
        <w:rPr>
          <w:lang w:val="fr-FR"/>
        </w:rPr>
        <w:t>La Rage Mortelle</w:t>
      </w:r>
    </w:p>
    <w:p w14:paraId="3DE2E2CF" w14:textId="4423E1CF" w:rsidR="004A10DE" w:rsidRPr="00C238ED" w:rsidRDefault="004A10DE" w:rsidP="004A10DE">
      <w:pPr>
        <w:rPr>
          <w:lang w:val="fr-FR"/>
        </w:rPr>
      </w:pPr>
    </w:p>
    <w:p w14:paraId="2F9AAE66" w14:textId="3AF0CA28" w:rsidR="004A10DE" w:rsidRPr="00C238ED" w:rsidRDefault="004A10DE" w:rsidP="004A10DE">
      <w:pPr>
        <w:pStyle w:val="Titre2"/>
        <w:rPr>
          <w:lang w:val="fr-FR"/>
        </w:rPr>
      </w:pPr>
      <w:bookmarkStart w:id="80" w:name="_Toc36379134"/>
      <w:r w:rsidRPr="00C238ED">
        <w:rPr>
          <w:lang w:val="fr-FR"/>
        </w:rPr>
        <w:t>Les Déclencheurs</w:t>
      </w:r>
      <w:bookmarkEnd w:id="80"/>
    </w:p>
    <w:p w14:paraId="4288447C" w14:textId="00B82EBB" w:rsidR="004A10DE" w:rsidRPr="00C238ED" w:rsidRDefault="004A10DE" w:rsidP="004A10DE">
      <w:pPr>
        <w:rPr>
          <w:lang w:val="fr-FR"/>
        </w:rPr>
      </w:pPr>
    </w:p>
    <w:p w14:paraId="34E55BB4" w14:textId="596DBBDA" w:rsidR="004A10DE" w:rsidRPr="00C238ED" w:rsidRDefault="004A10DE" w:rsidP="004A10DE">
      <w:pPr>
        <w:pStyle w:val="Titre3"/>
        <w:rPr>
          <w:lang w:val="fr-FR"/>
        </w:rPr>
      </w:pPr>
      <w:bookmarkStart w:id="81" w:name="_Toc36379135"/>
      <w:r w:rsidRPr="00C238ED">
        <w:rPr>
          <w:lang w:val="fr-FR"/>
        </w:rPr>
        <w:t>Harmonie</w:t>
      </w:r>
      <w:bookmarkEnd w:id="81"/>
    </w:p>
    <w:p w14:paraId="61CC783B" w14:textId="7C2D47B2" w:rsidR="004A10DE" w:rsidRPr="00C238ED" w:rsidRDefault="004A10DE" w:rsidP="004A10DE">
      <w:pPr>
        <w:rPr>
          <w:lang w:val="fr-FR"/>
        </w:rPr>
      </w:pPr>
    </w:p>
    <w:p w14:paraId="702476D1" w14:textId="61D17CA5" w:rsidR="004A10DE" w:rsidRPr="00C238ED" w:rsidRDefault="004A10DE" w:rsidP="004A10DE">
      <w:pPr>
        <w:pStyle w:val="Titre3"/>
        <w:rPr>
          <w:lang w:val="fr-FR"/>
        </w:rPr>
      </w:pPr>
      <w:bookmarkStart w:id="82" w:name="_Toc36379136"/>
      <w:r w:rsidRPr="00C238ED">
        <w:rPr>
          <w:lang w:val="fr-FR"/>
        </w:rPr>
        <w:t>Atouts</w:t>
      </w:r>
      <w:bookmarkEnd w:id="82"/>
    </w:p>
    <w:p w14:paraId="3CA7A328" w14:textId="2C63860C" w:rsidR="004A10DE" w:rsidRPr="00C238ED" w:rsidRDefault="004A10DE" w:rsidP="004A10DE">
      <w:pPr>
        <w:rPr>
          <w:lang w:val="fr-FR"/>
        </w:rPr>
      </w:pPr>
    </w:p>
    <w:p w14:paraId="011A4A03" w14:textId="59537B09" w:rsidR="00233EC4" w:rsidRPr="00C238ED" w:rsidRDefault="00233EC4" w:rsidP="00233EC4">
      <w:pPr>
        <w:pStyle w:val="Titre4"/>
        <w:rPr>
          <w:lang w:val="fr-FR"/>
        </w:rPr>
      </w:pPr>
      <w:r w:rsidRPr="00C238ED">
        <w:rPr>
          <w:lang w:val="fr-FR"/>
        </w:rPr>
        <w:t>Atouts Humains</w:t>
      </w:r>
    </w:p>
    <w:p w14:paraId="74818386" w14:textId="6CAEDE0B" w:rsidR="00233EC4" w:rsidRPr="00C238ED" w:rsidRDefault="00CF2227" w:rsidP="00CF2227">
      <w:pPr>
        <w:pStyle w:val="Titre5"/>
        <w:rPr>
          <w:rFonts w:cstheme="minorHAnsi"/>
          <w:lang w:val="fr-FR"/>
        </w:rPr>
      </w:pPr>
      <w:r w:rsidRPr="00C238ED">
        <w:rPr>
          <w:lang w:val="fr-FR"/>
        </w:rPr>
        <w:t>Alliés (</w:t>
      </w:r>
      <w:r w:rsidRPr="00C238ED">
        <w:rPr>
          <w:rFonts w:cstheme="minorHAnsi"/>
          <w:lang w:val="fr-FR"/>
        </w:rPr>
        <w:t>●</w:t>
      </w:r>
      <w:r w:rsidRPr="00C238ED">
        <w:rPr>
          <w:lang w:val="fr-FR"/>
        </w:rPr>
        <w:t xml:space="preserve"> à </w:t>
      </w:r>
      <w:r w:rsidRPr="00C238ED">
        <w:rPr>
          <w:rFonts w:cstheme="minorHAnsi"/>
          <w:lang w:val="fr-FR"/>
        </w:rPr>
        <w:t>●●●●●)</w:t>
      </w:r>
    </w:p>
    <w:p w14:paraId="0B892F94" w14:textId="1B1FF555" w:rsidR="00CF2227" w:rsidRPr="00C238ED" w:rsidRDefault="00CF2227" w:rsidP="00233EC4">
      <w:pPr>
        <w:rPr>
          <w:lang w:val="fr-FR"/>
        </w:rPr>
      </w:pPr>
    </w:p>
    <w:p w14:paraId="34137122" w14:textId="15F88B15" w:rsidR="00CF2227" w:rsidRPr="00C238ED" w:rsidRDefault="00CF2227" w:rsidP="00CF2227">
      <w:pPr>
        <w:pStyle w:val="Titre5"/>
        <w:rPr>
          <w:rFonts w:cstheme="minorHAnsi"/>
          <w:b/>
          <w:bCs/>
          <w:lang w:val="fr-FR"/>
        </w:rPr>
      </w:pPr>
      <w:r w:rsidRPr="00C238ED">
        <w:rPr>
          <w:lang w:val="fr-FR"/>
        </w:rPr>
        <w:t>Identité Alternative (</w:t>
      </w:r>
      <w:r w:rsidRPr="00C238ED">
        <w:rPr>
          <w:rFonts w:cstheme="minorHAnsi"/>
          <w:b/>
          <w:bCs/>
          <w:lang w:val="fr-FR"/>
        </w:rPr>
        <w:t>● à ●●●)</w:t>
      </w:r>
    </w:p>
    <w:p w14:paraId="7AFC6D15" w14:textId="40F1B145" w:rsidR="00CF2227" w:rsidRPr="00C238ED" w:rsidRDefault="00CF2227" w:rsidP="00CF2227">
      <w:pPr>
        <w:rPr>
          <w:lang w:val="fr-FR"/>
        </w:rPr>
      </w:pPr>
    </w:p>
    <w:p w14:paraId="132A7A9D" w14:textId="359ACF6D" w:rsidR="00CF2227" w:rsidRPr="00C238ED" w:rsidRDefault="00CF2227" w:rsidP="00CF2227">
      <w:pPr>
        <w:pStyle w:val="Titre5"/>
        <w:rPr>
          <w:rFonts w:cstheme="minorHAnsi"/>
          <w:b/>
          <w:bCs/>
          <w:lang w:val="fr-FR"/>
        </w:rPr>
      </w:pPr>
      <w:r w:rsidRPr="00C238ED">
        <w:rPr>
          <w:lang w:val="fr-FR"/>
        </w:rPr>
        <w:t>Anonyme (</w:t>
      </w:r>
      <w:r w:rsidRPr="00C238ED">
        <w:rPr>
          <w:rFonts w:cstheme="minorHAnsi"/>
          <w:b/>
          <w:bCs/>
          <w:lang w:val="fr-FR"/>
        </w:rPr>
        <w:t>● à ●●●●●)</w:t>
      </w:r>
    </w:p>
    <w:p w14:paraId="0F14504F" w14:textId="195993A9" w:rsidR="00CF2227" w:rsidRPr="00C238ED" w:rsidRDefault="00CF2227" w:rsidP="00CF2227">
      <w:pPr>
        <w:rPr>
          <w:lang w:val="fr-FR"/>
        </w:rPr>
      </w:pPr>
    </w:p>
    <w:p w14:paraId="1C826D46" w14:textId="5D955454" w:rsidR="00CF2227" w:rsidRPr="00C238ED" w:rsidRDefault="00CF2227" w:rsidP="00CF2227">
      <w:pPr>
        <w:pStyle w:val="Titre5"/>
        <w:rPr>
          <w:rFonts w:cstheme="minorHAnsi"/>
          <w:b/>
          <w:bCs/>
          <w:lang w:val="fr-FR"/>
        </w:rPr>
      </w:pPr>
      <w:r w:rsidRPr="00C238ED">
        <w:rPr>
          <w:lang w:val="fr-FR"/>
        </w:rPr>
        <w:t>Expertise (</w:t>
      </w:r>
      <w:r w:rsidRPr="00C238ED">
        <w:rPr>
          <w:rFonts w:cstheme="minorHAnsi"/>
          <w:b/>
          <w:bCs/>
          <w:lang w:val="fr-FR"/>
        </w:rPr>
        <w:t>●)</w:t>
      </w:r>
    </w:p>
    <w:p w14:paraId="44D10C7B" w14:textId="22D8AF17" w:rsidR="00CF2227" w:rsidRPr="00C238ED" w:rsidRDefault="00CF2227" w:rsidP="00CF2227">
      <w:pPr>
        <w:rPr>
          <w:lang w:val="fr-FR"/>
        </w:rPr>
      </w:pPr>
    </w:p>
    <w:p w14:paraId="6DC1C81D" w14:textId="7AA55EC4" w:rsidR="00CF2227" w:rsidRDefault="00406352" w:rsidP="00406352">
      <w:pPr>
        <w:pStyle w:val="Titre5"/>
        <w:rPr>
          <w:rFonts w:cstheme="minorHAnsi"/>
          <w:b/>
          <w:bCs/>
          <w:lang w:val="fr-FR"/>
        </w:rPr>
      </w:pPr>
      <w:r w:rsidRPr="00C238ED">
        <w:rPr>
          <w:lang w:val="fr-FR"/>
        </w:rPr>
        <w:t>Pilier de bar (</w:t>
      </w:r>
      <w:r w:rsidRPr="00C238ED">
        <w:rPr>
          <w:rFonts w:cstheme="minorHAnsi"/>
          <w:b/>
          <w:bCs/>
          <w:lang w:val="fr-FR"/>
        </w:rPr>
        <w:t>●●)</w:t>
      </w:r>
    </w:p>
    <w:p w14:paraId="35317AFE" w14:textId="77777777" w:rsidR="004A5CAF" w:rsidRPr="004A5CAF" w:rsidRDefault="004A5CAF" w:rsidP="004A5CAF">
      <w:pPr>
        <w:rPr>
          <w:lang w:val="fr-FR"/>
        </w:rPr>
      </w:pPr>
    </w:p>
    <w:p w14:paraId="3183C671" w14:textId="762257AF" w:rsidR="00233EC4" w:rsidRPr="00C238ED" w:rsidRDefault="00233EC4" w:rsidP="00233EC4">
      <w:pPr>
        <w:pStyle w:val="Titre4"/>
        <w:rPr>
          <w:lang w:val="fr-FR"/>
        </w:rPr>
      </w:pPr>
      <w:r w:rsidRPr="00C238ED">
        <w:rPr>
          <w:lang w:val="fr-FR"/>
        </w:rPr>
        <w:t>Atouts de Combat</w:t>
      </w:r>
    </w:p>
    <w:p w14:paraId="1E8ABF59" w14:textId="4BDB8D07" w:rsidR="00233EC4" w:rsidRPr="00C238ED" w:rsidRDefault="00233EC4" w:rsidP="00233EC4">
      <w:pPr>
        <w:rPr>
          <w:lang w:val="fr-FR"/>
        </w:rPr>
      </w:pPr>
    </w:p>
    <w:p w14:paraId="40BE1B43" w14:textId="235048F7" w:rsidR="00233EC4" w:rsidRPr="00C238ED" w:rsidRDefault="00233EC4" w:rsidP="00233EC4">
      <w:pPr>
        <w:pStyle w:val="Titre4"/>
        <w:rPr>
          <w:lang w:val="fr-FR"/>
        </w:rPr>
      </w:pPr>
      <w:r w:rsidRPr="00C238ED">
        <w:rPr>
          <w:lang w:val="fr-FR"/>
        </w:rPr>
        <w:t>Atouts d’</w:t>
      </w:r>
      <w:proofErr w:type="spellStart"/>
      <w:r w:rsidRPr="00C238ED">
        <w:rPr>
          <w:lang w:val="fr-FR"/>
        </w:rPr>
        <w:t>Uratha</w:t>
      </w:r>
      <w:proofErr w:type="spellEnd"/>
    </w:p>
    <w:p w14:paraId="5A0BE6FF" w14:textId="77777777" w:rsidR="00233EC4" w:rsidRPr="00C238ED" w:rsidRDefault="00233EC4" w:rsidP="00233EC4">
      <w:pPr>
        <w:rPr>
          <w:lang w:val="fr-FR"/>
        </w:rPr>
      </w:pPr>
    </w:p>
    <w:p w14:paraId="3A72BE48" w14:textId="0C6804EC" w:rsidR="004A10DE" w:rsidRPr="00C238ED" w:rsidRDefault="004A10DE" w:rsidP="004A10DE">
      <w:pPr>
        <w:pStyle w:val="Titre2"/>
        <w:rPr>
          <w:lang w:val="fr-FR"/>
        </w:rPr>
      </w:pPr>
      <w:bookmarkStart w:id="83" w:name="_Toc36379137"/>
      <w:r w:rsidRPr="00C238ED">
        <w:rPr>
          <w:lang w:val="fr-FR"/>
        </w:rPr>
        <w:t>Magie Spirituelle</w:t>
      </w:r>
      <w:bookmarkEnd w:id="83"/>
    </w:p>
    <w:p w14:paraId="0D9179D3" w14:textId="20FB4DF3" w:rsidR="004A10DE" w:rsidRPr="00C238ED" w:rsidRDefault="004A10DE" w:rsidP="004A10DE">
      <w:pPr>
        <w:rPr>
          <w:lang w:val="fr-FR"/>
        </w:rPr>
      </w:pPr>
    </w:p>
    <w:p w14:paraId="63EA22E4" w14:textId="69F2BBA8" w:rsidR="004A10DE" w:rsidRPr="00C238ED" w:rsidRDefault="004A10DE" w:rsidP="004A10DE">
      <w:pPr>
        <w:pStyle w:val="Titre3"/>
        <w:rPr>
          <w:lang w:val="fr-FR"/>
        </w:rPr>
      </w:pPr>
      <w:bookmarkStart w:id="84" w:name="_Toc36379138"/>
      <w:r w:rsidRPr="00C238ED">
        <w:rPr>
          <w:lang w:val="fr-FR"/>
        </w:rPr>
        <w:t>Les Dons</w:t>
      </w:r>
      <w:bookmarkEnd w:id="84"/>
    </w:p>
    <w:p w14:paraId="2016108C" w14:textId="09858FA6" w:rsidR="004D7CA8" w:rsidRPr="00C238ED" w:rsidRDefault="004D7CA8" w:rsidP="004D7CA8">
      <w:pPr>
        <w:rPr>
          <w:lang w:val="fr-FR"/>
        </w:rPr>
      </w:pPr>
    </w:p>
    <w:p w14:paraId="1DA33723" w14:textId="4C07538A" w:rsidR="004A10DE" w:rsidRDefault="004D7CA8" w:rsidP="007C1299">
      <w:pPr>
        <w:pStyle w:val="Titre3"/>
        <w:rPr>
          <w:lang w:val="fr-FR"/>
        </w:rPr>
      </w:pPr>
      <w:bookmarkStart w:id="85" w:name="_Toc36379139"/>
      <w:r w:rsidRPr="00C238ED">
        <w:rPr>
          <w:lang w:val="fr-FR"/>
        </w:rPr>
        <w:t>Les Fétiches</w:t>
      </w:r>
      <w:bookmarkEnd w:id="85"/>
    </w:p>
    <w:p w14:paraId="501CA1B5" w14:textId="77777777" w:rsidR="007C1299" w:rsidRPr="007C1299" w:rsidRDefault="007C1299" w:rsidP="007C1299">
      <w:pPr>
        <w:rPr>
          <w:lang w:val="fr-FR"/>
        </w:rPr>
      </w:pPr>
    </w:p>
    <w:p w14:paraId="7502ACCB" w14:textId="7B401EEF" w:rsidR="004A10DE" w:rsidRPr="00C238ED" w:rsidRDefault="004A10DE" w:rsidP="004A10DE">
      <w:pPr>
        <w:rPr>
          <w:lang w:val="fr-FR"/>
        </w:rPr>
        <w:sectPr w:rsidR="004A10DE" w:rsidRPr="00C238ED" w:rsidSect="00517868">
          <w:type w:val="continuous"/>
          <w:pgSz w:w="11906" w:h="16838"/>
          <w:pgMar w:top="1440" w:right="1080" w:bottom="1440" w:left="1080" w:header="708" w:footer="708" w:gutter="0"/>
          <w:cols w:num="2" w:space="708"/>
          <w:titlePg/>
          <w:docGrid w:linePitch="360"/>
        </w:sectPr>
      </w:pPr>
    </w:p>
    <w:p w14:paraId="6C9024EC" w14:textId="4D932646" w:rsidR="00381C81" w:rsidRPr="00C238ED" w:rsidRDefault="00381C81" w:rsidP="0024066F">
      <w:pPr>
        <w:pStyle w:val="Titre1"/>
      </w:pPr>
      <w:bookmarkStart w:id="86" w:name="_Toc36379140"/>
      <w:r w:rsidRPr="00C238ED">
        <w:lastRenderedPageBreak/>
        <w:t xml:space="preserve">Chapitre </w:t>
      </w:r>
      <w:r w:rsidR="00385CFE">
        <w:t>Cinq</w:t>
      </w:r>
      <w:r w:rsidRPr="00C238ED">
        <w:t> : L</w:t>
      </w:r>
      <w:r w:rsidR="009314EE">
        <w:t>’</w:t>
      </w:r>
      <w:proofErr w:type="spellStart"/>
      <w:r w:rsidR="009314EE">
        <w:t>Hisile</w:t>
      </w:r>
      <w:bookmarkEnd w:id="86"/>
      <w:proofErr w:type="spellEnd"/>
    </w:p>
    <w:p w14:paraId="15BDA02C" w14:textId="77777777" w:rsidR="0024066F" w:rsidRPr="00C238ED" w:rsidRDefault="0024066F" w:rsidP="00893AA6">
      <w:pPr>
        <w:rPr>
          <w:color w:val="92D050"/>
          <w:lang w:val="fr-FR"/>
        </w:rPr>
        <w:sectPr w:rsidR="0024066F" w:rsidRPr="00C238ED" w:rsidSect="00517868">
          <w:type w:val="continuous"/>
          <w:pgSz w:w="11906" w:h="16838"/>
          <w:pgMar w:top="1440" w:right="1080" w:bottom="1440" w:left="1080" w:header="708" w:footer="708" w:gutter="0"/>
          <w:cols w:space="708"/>
          <w:titlePg/>
          <w:docGrid w:linePitch="360"/>
        </w:sectPr>
      </w:pPr>
    </w:p>
    <w:p w14:paraId="269DDB91" w14:textId="4CB5DA28" w:rsidR="00886337" w:rsidRDefault="00886337" w:rsidP="0082370C">
      <w:pPr>
        <w:pStyle w:val="Titre2"/>
        <w:rPr>
          <w:lang w:val="fr-FR"/>
        </w:rPr>
      </w:pPr>
      <w:bookmarkStart w:id="87" w:name="_Toc36379141"/>
      <w:r w:rsidRPr="00C238ED">
        <w:rPr>
          <w:lang w:val="fr-FR"/>
        </w:rPr>
        <w:t>L’Ombre et les Esprits</w:t>
      </w:r>
      <w:bookmarkEnd w:id="87"/>
    </w:p>
    <w:p w14:paraId="777F208C" w14:textId="77777777" w:rsidR="0082370C" w:rsidRPr="0082370C" w:rsidRDefault="0082370C" w:rsidP="0082370C">
      <w:pPr>
        <w:rPr>
          <w:lang w:val="fr-FR"/>
        </w:rPr>
      </w:pPr>
    </w:p>
    <w:p w14:paraId="4B55016B" w14:textId="4E2B1401" w:rsidR="0082370C" w:rsidRDefault="00886337" w:rsidP="007C1299">
      <w:pPr>
        <w:pStyle w:val="Titre2"/>
        <w:rPr>
          <w:lang w:val="fr-FR"/>
        </w:rPr>
      </w:pPr>
      <w:bookmarkStart w:id="88" w:name="_Toc36379142"/>
      <w:r>
        <w:rPr>
          <w:lang w:val="fr-FR"/>
        </w:rPr>
        <w:t>Créer un Esprit</w:t>
      </w:r>
      <w:bookmarkEnd w:id="88"/>
    </w:p>
    <w:p w14:paraId="65AB4925" w14:textId="77777777" w:rsidR="00980B60" w:rsidRPr="00980B60" w:rsidRDefault="00980B60" w:rsidP="00980B60">
      <w:pPr>
        <w:rPr>
          <w:lang w:val="fr-FR"/>
        </w:rPr>
      </w:pPr>
    </w:p>
    <w:p w14:paraId="6AE6BA92" w14:textId="77220806" w:rsidR="007C1299" w:rsidRDefault="00980B60" w:rsidP="00980B60">
      <w:pPr>
        <w:pStyle w:val="Titre3"/>
        <w:rPr>
          <w:lang w:val="fr-FR"/>
        </w:rPr>
      </w:pPr>
      <w:r>
        <w:rPr>
          <w:lang w:val="fr-FR"/>
        </w:rPr>
        <w:t>Etape Un : Le Concept</w:t>
      </w:r>
    </w:p>
    <w:p w14:paraId="6F9ACA7C" w14:textId="77777777" w:rsidR="00980B60" w:rsidRPr="00980B60" w:rsidRDefault="00980B60" w:rsidP="00980B60">
      <w:pPr>
        <w:rPr>
          <w:lang w:val="fr-FR"/>
        </w:rPr>
      </w:pPr>
    </w:p>
    <w:p w14:paraId="6A94DDB3" w14:textId="32600BC5" w:rsidR="00980B60" w:rsidRDefault="00980B60" w:rsidP="00980B60">
      <w:pPr>
        <w:pStyle w:val="Titre3"/>
        <w:rPr>
          <w:lang w:val="fr-FR"/>
        </w:rPr>
      </w:pPr>
      <w:r>
        <w:rPr>
          <w:lang w:val="fr-FR"/>
        </w:rPr>
        <w:t>Etape Deux : Le Rang</w:t>
      </w:r>
    </w:p>
    <w:p w14:paraId="29B041C9" w14:textId="77777777" w:rsidR="00980B60" w:rsidRPr="00980B60" w:rsidRDefault="00980B60" w:rsidP="00980B60">
      <w:pPr>
        <w:rPr>
          <w:lang w:val="fr-FR"/>
        </w:rPr>
      </w:pPr>
    </w:p>
    <w:p w14:paraId="1C78B8D1" w14:textId="1CE5A666" w:rsidR="00980B60" w:rsidRDefault="00980B60" w:rsidP="00980B60">
      <w:pPr>
        <w:pStyle w:val="Titre3"/>
        <w:rPr>
          <w:lang w:val="fr-FR"/>
        </w:rPr>
      </w:pPr>
      <w:r>
        <w:rPr>
          <w:lang w:val="fr-FR"/>
        </w:rPr>
        <w:t>Etape Trois : Les Attributs et les Avantages</w:t>
      </w:r>
    </w:p>
    <w:p w14:paraId="312D4FED" w14:textId="77777777" w:rsidR="00980B60" w:rsidRPr="00980B60" w:rsidRDefault="00980B60" w:rsidP="00980B60">
      <w:pPr>
        <w:rPr>
          <w:lang w:val="fr-FR"/>
        </w:rPr>
      </w:pPr>
    </w:p>
    <w:p w14:paraId="040B295C" w14:textId="5D008E3E" w:rsidR="00980B60" w:rsidRDefault="00980B60" w:rsidP="00980B60">
      <w:pPr>
        <w:pStyle w:val="Titre3"/>
        <w:rPr>
          <w:lang w:val="fr-FR"/>
        </w:rPr>
      </w:pPr>
      <w:r>
        <w:rPr>
          <w:lang w:val="fr-FR"/>
        </w:rPr>
        <w:t>Etape Quatre : Interdit et Fléau</w:t>
      </w:r>
    </w:p>
    <w:p w14:paraId="795DC1ED" w14:textId="77777777" w:rsidR="00980B60" w:rsidRPr="00980B60" w:rsidRDefault="00980B60" w:rsidP="00980B60">
      <w:pPr>
        <w:rPr>
          <w:lang w:val="fr-FR"/>
        </w:rPr>
      </w:pPr>
    </w:p>
    <w:p w14:paraId="595C9648" w14:textId="6AFED2BB" w:rsidR="00980B60" w:rsidRDefault="00980B60" w:rsidP="00980B60">
      <w:pPr>
        <w:pStyle w:val="Titre3"/>
        <w:rPr>
          <w:lang w:val="fr-FR"/>
        </w:rPr>
      </w:pPr>
      <w:r>
        <w:rPr>
          <w:lang w:val="fr-FR"/>
        </w:rPr>
        <w:t>Etape Cinq : Les Influences</w:t>
      </w:r>
    </w:p>
    <w:p w14:paraId="4CE7359C" w14:textId="77777777" w:rsidR="00980B60" w:rsidRPr="00980B60" w:rsidRDefault="00980B60" w:rsidP="00980B60">
      <w:pPr>
        <w:rPr>
          <w:lang w:val="fr-FR"/>
        </w:rPr>
      </w:pPr>
    </w:p>
    <w:p w14:paraId="05D69E3D" w14:textId="2056DE13" w:rsidR="00980B60" w:rsidRDefault="00980B60" w:rsidP="00980B60">
      <w:pPr>
        <w:pStyle w:val="Titre3"/>
        <w:rPr>
          <w:lang w:val="fr-FR"/>
        </w:rPr>
      </w:pPr>
      <w:r>
        <w:rPr>
          <w:lang w:val="fr-FR"/>
        </w:rPr>
        <w:t>Etape Six : Les Manifestations</w:t>
      </w:r>
    </w:p>
    <w:p w14:paraId="3F924F73" w14:textId="77777777" w:rsidR="00980B60" w:rsidRPr="00980B60" w:rsidRDefault="00980B60" w:rsidP="00980B60">
      <w:pPr>
        <w:rPr>
          <w:lang w:val="fr-FR"/>
        </w:rPr>
      </w:pPr>
    </w:p>
    <w:p w14:paraId="0DEB72C7" w14:textId="240744FF" w:rsidR="00980B60" w:rsidRPr="007C1299" w:rsidRDefault="00980B60" w:rsidP="00980B60">
      <w:pPr>
        <w:pStyle w:val="Titre3"/>
        <w:rPr>
          <w:lang w:val="fr-FR"/>
        </w:rPr>
      </w:pPr>
      <w:r>
        <w:rPr>
          <w:lang w:val="fr-FR"/>
        </w:rPr>
        <w:t xml:space="preserve">Etape Sept : Les </w:t>
      </w:r>
      <w:proofErr w:type="spellStart"/>
      <w:r>
        <w:rPr>
          <w:lang w:val="fr-FR"/>
        </w:rPr>
        <w:t>Numina</w:t>
      </w:r>
      <w:proofErr w:type="spellEnd"/>
    </w:p>
    <w:p w14:paraId="16EEB81B" w14:textId="1C859294" w:rsidR="007C1299" w:rsidRDefault="007C1299" w:rsidP="0082370C">
      <w:pPr>
        <w:ind w:firstLine="0"/>
        <w:rPr>
          <w:lang w:val="fr-FR"/>
        </w:rPr>
        <w:sectPr w:rsidR="007C1299" w:rsidSect="007C1299">
          <w:type w:val="continuous"/>
          <w:pgSz w:w="11906" w:h="16838"/>
          <w:pgMar w:top="1440" w:right="1080" w:bottom="1440" w:left="1080" w:header="708" w:footer="708" w:gutter="0"/>
          <w:cols w:num="2" w:space="708"/>
          <w:titlePg/>
          <w:docGrid w:linePitch="360"/>
        </w:sectPr>
      </w:pPr>
    </w:p>
    <w:p w14:paraId="3EF39D71" w14:textId="0335ED58" w:rsidR="009F0B53" w:rsidRDefault="009F0B53" w:rsidP="009F0B53">
      <w:pPr>
        <w:pStyle w:val="Titre1"/>
      </w:pPr>
      <w:bookmarkStart w:id="89" w:name="_Toc36379143"/>
      <w:r>
        <w:lastRenderedPageBreak/>
        <w:t xml:space="preserve">Chapitre </w:t>
      </w:r>
      <w:r w:rsidR="00385CFE">
        <w:t>Six</w:t>
      </w:r>
      <w:r>
        <w:t xml:space="preserve"> : </w:t>
      </w:r>
      <w:r w:rsidR="00875BA2">
        <w:t>Un Monde de Secrets</w:t>
      </w:r>
      <w:bookmarkEnd w:id="89"/>
    </w:p>
    <w:p w14:paraId="5A486E6D" w14:textId="77777777" w:rsidR="00875BA2" w:rsidRDefault="00875BA2" w:rsidP="00875BA2">
      <w:pPr>
        <w:pStyle w:val="Titre2"/>
        <w:rPr>
          <w:lang w:val="fr-FR"/>
        </w:rPr>
        <w:sectPr w:rsidR="00875BA2" w:rsidSect="0082370C">
          <w:type w:val="continuous"/>
          <w:pgSz w:w="11906" w:h="16838"/>
          <w:pgMar w:top="1440" w:right="1080" w:bottom="1440" w:left="1080" w:header="708" w:footer="708" w:gutter="0"/>
          <w:cols w:space="708"/>
          <w:titlePg/>
          <w:docGrid w:linePitch="360"/>
        </w:sectPr>
      </w:pPr>
    </w:p>
    <w:p w14:paraId="6CBB6B3F" w14:textId="2A627537" w:rsidR="00875BA2" w:rsidRDefault="00875BA2" w:rsidP="00875BA2">
      <w:pPr>
        <w:pStyle w:val="Titre2"/>
        <w:rPr>
          <w:lang w:val="fr-FR"/>
        </w:rPr>
      </w:pPr>
      <w:bookmarkStart w:id="90" w:name="_Toc36379144"/>
      <w:r>
        <w:rPr>
          <w:lang w:val="fr-FR"/>
        </w:rPr>
        <w:t>Les Despotes Eternels</w:t>
      </w:r>
      <w:bookmarkEnd w:id="90"/>
    </w:p>
    <w:p w14:paraId="1E377B4D" w14:textId="064ED2EB" w:rsidR="00271DBE" w:rsidRDefault="00271DBE" w:rsidP="00271DBE">
      <w:pPr>
        <w:rPr>
          <w:lang w:val="fr-FR"/>
        </w:rPr>
      </w:pPr>
      <w:r>
        <w:rPr>
          <w:lang w:val="fr-FR"/>
        </w:rPr>
        <w:t>Avant le Pa</w:t>
      </w:r>
      <w:r w:rsidR="00E54DE9">
        <w:rPr>
          <w:lang w:val="fr-FR"/>
        </w:rPr>
        <w:t>r</w:t>
      </w:r>
      <w:r>
        <w:rPr>
          <w:lang w:val="fr-FR"/>
        </w:rPr>
        <w:t>ricide des </w:t>
      </w:r>
      <w:proofErr w:type="spellStart"/>
      <w:r>
        <w:rPr>
          <w:lang w:val="fr-FR"/>
        </w:rPr>
        <w:t>Urat</w:t>
      </w:r>
      <w:r w:rsidR="001933F4">
        <w:rPr>
          <w:lang w:val="fr-FR"/>
        </w:rPr>
        <w:t>h</w:t>
      </w:r>
      <w:r>
        <w:rPr>
          <w:lang w:val="fr-FR"/>
        </w:rPr>
        <w:t>a</w:t>
      </w:r>
      <w:proofErr w:type="spellEnd"/>
      <w:r>
        <w:rPr>
          <w:lang w:val="fr-FR"/>
        </w:rPr>
        <w:t xml:space="preserve"> les Despotes Eternels se comptaient au nombre de </w:t>
      </w:r>
      <w:r w:rsidR="00A57DB4">
        <w:rPr>
          <w:lang w:val="fr-FR"/>
        </w:rPr>
        <w:t xml:space="preserve">douze. </w:t>
      </w:r>
      <w:r w:rsidR="00750D59">
        <w:rPr>
          <w:lang w:val="fr-FR"/>
        </w:rPr>
        <w:t xml:space="preserve">Ces êtres </w:t>
      </w:r>
      <w:r w:rsidR="00D5483A">
        <w:rPr>
          <w:lang w:val="fr-FR"/>
        </w:rPr>
        <w:t xml:space="preserve">d’une grande puissance </w:t>
      </w:r>
      <w:r w:rsidR="005C171F">
        <w:rPr>
          <w:lang w:val="fr-FR"/>
        </w:rPr>
        <w:t xml:space="preserve">ont tous leur propres intentions et </w:t>
      </w:r>
      <w:r w:rsidR="00A3659C">
        <w:rPr>
          <w:lang w:val="fr-FR"/>
        </w:rPr>
        <w:t>motivations.</w:t>
      </w:r>
    </w:p>
    <w:p w14:paraId="18FE3F31" w14:textId="22557881" w:rsidR="00A3659C" w:rsidRDefault="000821CA" w:rsidP="00A3659C">
      <w:pPr>
        <w:pStyle w:val="Titre3"/>
        <w:rPr>
          <w:lang w:val="fr-FR"/>
        </w:rPr>
      </w:pPr>
      <w:bookmarkStart w:id="91" w:name="_Toc36379145"/>
      <w:r>
        <w:rPr>
          <w:lang w:val="fr-FR"/>
        </w:rPr>
        <w:t>Araignée</w:t>
      </w:r>
      <w:bookmarkEnd w:id="91"/>
    </w:p>
    <w:p w14:paraId="1E4977D2" w14:textId="6F81FE4A" w:rsidR="00EF4B4E" w:rsidRDefault="00364F84" w:rsidP="00E91E22">
      <w:pPr>
        <w:rPr>
          <w:lang w:val="fr-FR"/>
        </w:rPr>
      </w:pPr>
      <w:r>
        <w:rPr>
          <w:lang w:val="fr-FR"/>
        </w:rPr>
        <w:t xml:space="preserve">Si les </w:t>
      </w:r>
      <w:proofErr w:type="spellStart"/>
      <w:r>
        <w:rPr>
          <w:lang w:val="fr-FR"/>
        </w:rPr>
        <w:t>Ananasi</w:t>
      </w:r>
      <w:proofErr w:type="spellEnd"/>
      <w:r>
        <w:rPr>
          <w:lang w:val="fr-FR"/>
        </w:rPr>
        <w:t xml:space="preserve"> sont les seuls </w:t>
      </w:r>
      <w:proofErr w:type="spellStart"/>
      <w:r>
        <w:rPr>
          <w:lang w:val="fr-FR"/>
        </w:rPr>
        <w:t>Ferae</w:t>
      </w:r>
      <w:proofErr w:type="spellEnd"/>
      <w:r>
        <w:rPr>
          <w:lang w:val="fr-FR"/>
        </w:rPr>
        <w:t xml:space="preserve"> qui n’ont pas été engendrés par </w:t>
      </w:r>
      <w:r w:rsidR="00BB77B3">
        <w:rPr>
          <w:lang w:val="fr-FR"/>
        </w:rPr>
        <w:t xml:space="preserve">Luna, Hélios </w:t>
      </w:r>
      <w:r w:rsidR="00451113">
        <w:rPr>
          <w:lang w:val="fr-FR"/>
        </w:rPr>
        <w:t>ou</w:t>
      </w:r>
      <w:r w:rsidR="00BB77B3">
        <w:rPr>
          <w:lang w:val="fr-FR"/>
        </w:rPr>
        <w:t xml:space="preserve"> Gaïa ce n’est pas un hasard.</w:t>
      </w:r>
      <w:r w:rsidR="001E04B1">
        <w:rPr>
          <w:lang w:val="fr-FR"/>
        </w:rPr>
        <w:t xml:space="preserve"> Araignée recherche l’équilibre en toutes choses, et il en est allé </w:t>
      </w:r>
      <w:r w:rsidR="00EF4B4E">
        <w:rPr>
          <w:lang w:val="fr-FR"/>
        </w:rPr>
        <w:t xml:space="preserve">de même pour le </w:t>
      </w:r>
      <w:r w:rsidR="00BD3C90">
        <w:rPr>
          <w:lang w:val="fr-FR"/>
        </w:rPr>
        <w:t>Célestin</w:t>
      </w:r>
      <w:r w:rsidR="00EF4B4E">
        <w:rPr>
          <w:lang w:val="fr-FR"/>
        </w:rPr>
        <w:t xml:space="preserve"> qu’elle a choisi entant que partenaire.</w:t>
      </w:r>
    </w:p>
    <w:p w14:paraId="0F31BD7A" w14:textId="58DD4582" w:rsidR="00E91E22" w:rsidRDefault="00E91E22" w:rsidP="00E91E22">
      <w:pPr>
        <w:rPr>
          <w:lang w:val="fr-FR"/>
        </w:rPr>
      </w:pPr>
      <w:r>
        <w:rPr>
          <w:lang w:val="fr-FR"/>
        </w:rPr>
        <w:t xml:space="preserve">On ne sait rien de cette entité si ce n’est qu’elle est nommée </w:t>
      </w:r>
      <w:r w:rsidR="00F82B44">
        <w:rPr>
          <w:lang w:val="fr-FR"/>
        </w:rPr>
        <w:t>la Trinité par ses enfants. Serait-elle un</w:t>
      </w:r>
      <w:r w:rsidR="00BD3C90">
        <w:rPr>
          <w:lang w:val="fr-FR"/>
        </w:rPr>
        <w:t>e</w:t>
      </w:r>
      <w:r w:rsidR="00F82B44">
        <w:rPr>
          <w:lang w:val="fr-FR"/>
        </w:rPr>
        <w:t xml:space="preserve"> autre </w:t>
      </w:r>
      <w:r w:rsidR="00BD3C90">
        <w:rPr>
          <w:lang w:val="fr-FR"/>
        </w:rPr>
        <w:t xml:space="preserve">Célestine que l’on ne connaît pas ? Ou un ensemble des trois Célestins qui ont </w:t>
      </w:r>
      <w:r w:rsidR="00B95E95">
        <w:rPr>
          <w:lang w:val="fr-FR"/>
        </w:rPr>
        <w:t xml:space="preserve">donné naissance aux autres </w:t>
      </w:r>
      <w:proofErr w:type="spellStart"/>
      <w:r w:rsidR="00B95E95">
        <w:rPr>
          <w:lang w:val="fr-FR"/>
        </w:rPr>
        <w:t>Ferae</w:t>
      </w:r>
      <w:proofErr w:type="spellEnd"/>
      <w:r w:rsidR="00B95E95">
        <w:rPr>
          <w:lang w:val="fr-FR"/>
        </w:rPr>
        <w:t> ? Quoi qu’il en soit Araignée vit en cette Trinité u</w:t>
      </w:r>
      <w:r w:rsidR="0068511F">
        <w:rPr>
          <w:lang w:val="fr-FR"/>
        </w:rPr>
        <w:t>n partenaire satisfaisant pour lui donner des Enfants.</w:t>
      </w:r>
    </w:p>
    <w:p w14:paraId="3BC0840A" w14:textId="22BD0654" w:rsidR="009C1218" w:rsidRPr="00C3286B" w:rsidRDefault="009C1218" w:rsidP="00E91E22">
      <w:pPr>
        <w:rPr>
          <w:lang w:val="fr-FR"/>
        </w:rPr>
      </w:pPr>
      <w:r w:rsidRPr="0007293D">
        <w:rPr>
          <w:b/>
          <w:lang w:val="fr-FR"/>
        </w:rPr>
        <w:t>Rapports :</w:t>
      </w:r>
      <w:r w:rsidR="0007293D">
        <w:rPr>
          <w:lang w:val="fr-FR"/>
        </w:rPr>
        <w:t xml:space="preserve"> Tous les autres Despotes se montrent méfiants à son encontre</w:t>
      </w:r>
    </w:p>
    <w:p w14:paraId="03B06E46" w14:textId="2A8186AA" w:rsidR="000821CA" w:rsidRDefault="000821CA" w:rsidP="00C3286B">
      <w:pPr>
        <w:pStyle w:val="Titre3"/>
        <w:rPr>
          <w:lang w:val="fr-FR"/>
        </w:rPr>
      </w:pPr>
      <w:bookmarkStart w:id="92" w:name="_Toc36379146"/>
      <w:r>
        <w:rPr>
          <w:lang w:val="fr-FR"/>
        </w:rPr>
        <w:t>Chat</w:t>
      </w:r>
      <w:bookmarkEnd w:id="92"/>
    </w:p>
    <w:p w14:paraId="461803C5" w14:textId="2F901CED" w:rsidR="00C3286B" w:rsidRDefault="006C24E4" w:rsidP="00C3286B">
      <w:pPr>
        <w:rPr>
          <w:lang w:val="fr-FR"/>
        </w:rPr>
      </w:pPr>
      <w:r>
        <w:rPr>
          <w:lang w:val="fr-FR"/>
        </w:rPr>
        <w:t xml:space="preserve">Chat et à part parmi les Despotes </w:t>
      </w:r>
      <w:r w:rsidR="0085451E">
        <w:rPr>
          <w:lang w:val="fr-FR"/>
        </w:rPr>
        <w:t xml:space="preserve">Eternels car il ne se soucie guère </w:t>
      </w:r>
      <w:r w:rsidR="009C32CE">
        <w:rPr>
          <w:lang w:val="fr-FR"/>
        </w:rPr>
        <w:t xml:space="preserve">des </w:t>
      </w:r>
      <w:r w:rsidR="0069327E">
        <w:rPr>
          <w:lang w:val="fr-FR"/>
        </w:rPr>
        <w:t>événements</w:t>
      </w:r>
      <w:r w:rsidR="009C32CE">
        <w:rPr>
          <w:lang w:val="fr-FR"/>
        </w:rPr>
        <w:t xml:space="preserve"> </w:t>
      </w:r>
      <w:r w:rsidR="0069327E">
        <w:rPr>
          <w:lang w:val="fr-FR"/>
        </w:rPr>
        <w:t>sur Terre ni de ses propres enfants. Il laisse d’ailleurs toute la gestion de</w:t>
      </w:r>
      <w:r w:rsidR="00C927D5">
        <w:rPr>
          <w:lang w:val="fr-FR"/>
        </w:rPr>
        <w:t xml:space="preserve">s </w:t>
      </w:r>
      <w:proofErr w:type="spellStart"/>
      <w:r w:rsidR="00C927D5">
        <w:rPr>
          <w:lang w:val="fr-FR"/>
        </w:rPr>
        <w:t>Bastets</w:t>
      </w:r>
      <w:proofErr w:type="spellEnd"/>
      <w:r w:rsidR="00C927D5">
        <w:rPr>
          <w:lang w:val="fr-FR"/>
        </w:rPr>
        <w:t xml:space="preserve"> à ses Premiers-Nés.</w:t>
      </w:r>
    </w:p>
    <w:p w14:paraId="46B26B97" w14:textId="3136C940" w:rsidR="008C625F" w:rsidRPr="008C625F" w:rsidRDefault="008C625F" w:rsidP="00C3286B">
      <w:pPr>
        <w:rPr>
          <w:lang w:val="fr-FR"/>
        </w:rPr>
      </w:pPr>
      <w:r w:rsidRPr="008C625F">
        <w:rPr>
          <w:b/>
          <w:lang w:val="fr-FR"/>
        </w:rPr>
        <w:t>Rapport</w:t>
      </w:r>
      <w:r w:rsidR="00CD5055">
        <w:rPr>
          <w:b/>
          <w:lang w:val="fr-FR"/>
        </w:rPr>
        <w:t>s</w:t>
      </w:r>
      <w:r w:rsidRPr="008C625F">
        <w:rPr>
          <w:b/>
          <w:lang w:val="fr-FR"/>
        </w:rPr>
        <w:t> :</w:t>
      </w:r>
      <w:r>
        <w:rPr>
          <w:b/>
          <w:lang w:val="fr-FR"/>
        </w:rPr>
        <w:t xml:space="preserve"> </w:t>
      </w:r>
      <w:r>
        <w:rPr>
          <w:lang w:val="fr-FR"/>
        </w:rPr>
        <w:t>mésentente avec Hyène. En guerre avec Rat.</w:t>
      </w:r>
      <w:r w:rsidR="00AD2833">
        <w:rPr>
          <w:lang w:val="fr-FR"/>
        </w:rPr>
        <w:t xml:space="preserve"> Apprécie Renard.</w:t>
      </w:r>
    </w:p>
    <w:p w14:paraId="6D46A05A" w14:textId="263E6796" w:rsidR="00166C90" w:rsidRDefault="00166C90" w:rsidP="00C3286B">
      <w:pPr>
        <w:pStyle w:val="Titre3"/>
        <w:rPr>
          <w:lang w:val="fr-FR"/>
        </w:rPr>
      </w:pPr>
      <w:bookmarkStart w:id="93" w:name="_Toc36379147"/>
      <w:r>
        <w:rPr>
          <w:lang w:val="fr-FR"/>
        </w:rPr>
        <w:t>Chauve-Souris</w:t>
      </w:r>
      <w:bookmarkEnd w:id="93"/>
    </w:p>
    <w:p w14:paraId="192671AD" w14:textId="63AE7D8D" w:rsidR="00166C90" w:rsidRPr="00331489" w:rsidRDefault="00166C90" w:rsidP="00166C90">
      <w:pPr>
        <w:rPr>
          <w:lang w:val="fr-FR"/>
        </w:rPr>
      </w:pPr>
      <w:r w:rsidRPr="00166C90">
        <w:rPr>
          <w:b/>
          <w:bCs/>
          <w:lang w:val="fr-FR"/>
        </w:rPr>
        <w:t xml:space="preserve">Rapports : </w:t>
      </w:r>
      <w:r w:rsidR="00331489">
        <w:rPr>
          <w:lang w:val="fr-FR"/>
        </w:rPr>
        <w:t>en guerre avec Serpent</w:t>
      </w:r>
      <w:r w:rsidR="008A336A">
        <w:rPr>
          <w:lang w:val="fr-FR"/>
        </w:rPr>
        <w:t xml:space="preserve"> et avec Jaguar</w:t>
      </w:r>
    </w:p>
    <w:p w14:paraId="30FEF3C5" w14:textId="04E200D5" w:rsidR="000821CA" w:rsidRDefault="000821CA" w:rsidP="00C3286B">
      <w:pPr>
        <w:pStyle w:val="Titre3"/>
        <w:rPr>
          <w:lang w:val="fr-FR"/>
        </w:rPr>
      </w:pPr>
      <w:bookmarkStart w:id="94" w:name="_Toc36379148"/>
      <w:r>
        <w:rPr>
          <w:lang w:val="fr-FR"/>
        </w:rPr>
        <w:t>Corbeau</w:t>
      </w:r>
      <w:bookmarkEnd w:id="94"/>
    </w:p>
    <w:p w14:paraId="46EA6DC2" w14:textId="441AE7D2" w:rsidR="00C3286B" w:rsidRPr="00CD5055" w:rsidRDefault="00CD5055" w:rsidP="00C3286B">
      <w:pPr>
        <w:rPr>
          <w:lang w:val="fr-FR"/>
        </w:rPr>
      </w:pPr>
      <w:r w:rsidRPr="00CD5055">
        <w:rPr>
          <w:b/>
          <w:lang w:val="fr-FR"/>
        </w:rPr>
        <w:t xml:space="preserve">Rapports : </w:t>
      </w:r>
      <w:r w:rsidR="004F170B">
        <w:rPr>
          <w:lang w:val="fr-FR"/>
        </w:rPr>
        <w:t>Il a eu des conflits par le passé, mais Corbeau n’est pas rancunier et oublie vite ses querelles.</w:t>
      </w:r>
    </w:p>
    <w:p w14:paraId="6EB8ABB1" w14:textId="13AE4037" w:rsidR="000821CA" w:rsidRDefault="000821CA" w:rsidP="00C3286B">
      <w:pPr>
        <w:pStyle w:val="Titre3"/>
        <w:rPr>
          <w:lang w:val="fr-FR"/>
        </w:rPr>
      </w:pPr>
      <w:bookmarkStart w:id="95" w:name="_Toc36379149"/>
      <w:r>
        <w:rPr>
          <w:lang w:val="fr-FR"/>
        </w:rPr>
        <w:t>Coyote</w:t>
      </w:r>
      <w:bookmarkEnd w:id="95"/>
    </w:p>
    <w:p w14:paraId="1EE23BB9" w14:textId="72CF788B" w:rsidR="00C3286B" w:rsidRPr="00C3286B" w:rsidRDefault="004F170B" w:rsidP="00C3286B">
      <w:pPr>
        <w:rPr>
          <w:lang w:val="fr-FR"/>
        </w:rPr>
      </w:pPr>
      <w:r w:rsidRPr="00AC72C9">
        <w:rPr>
          <w:b/>
          <w:lang w:val="fr-FR"/>
        </w:rPr>
        <w:t>Rapports :</w:t>
      </w:r>
      <w:r>
        <w:rPr>
          <w:lang w:val="fr-FR"/>
        </w:rPr>
        <w:t xml:space="preserve"> </w:t>
      </w:r>
      <w:r w:rsidR="00AC72C9">
        <w:rPr>
          <w:lang w:val="fr-FR"/>
        </w:rPr>
        <w:t>Tous les autres Despotes, à l’exception de Renard, se montrent méfiants à son encontre</w:t>
      </w:r>
    </w:p>
    <w:p w14:paraId="2FDC72EE" w14:textId="4F826683" w:rsidR="000821CA" w:rsidRDefault="000821CA" w:rsidP="00C3286B">
      <w:pPr>
        <w:pStyle w:val="Titre3"/>
        <w:rPr>
          <w:lang w:val="fr-FR"/>
        </w:rPr>
      </w:pPr>
      <w:bookmarkStart w:id="96" w:name="_Toc36379150"/>
      <w:r>
        <w:rPr>
          <w:lang w:val="fr-FR"/>
        </w:rPr>
        <w:t>Crocodile</w:t>
      </w:r>
      <w:bookmarkEnd w:id="96"/>
    </w:p>
    <w:p w14:paraId="58A3818F" w14:textId="72395CE6" w:rsidR="00C3286B" w:rsidRPr="00C3286B" w:rsidRDefault="00C54EC4" w:rsidP="00C3286B">
      <w:pPr>
        <w:rPr>
          <w:lang w:val="fr-FR"/>
        </w:rPr>
      </w:pPr>
      <w:r w:rsidRPr="00C54EC4">
        <w:rPr>
          <w:b/>
          <w:lang w:val="fr-FR"/>
        </w:rPr>
        <w:t>Rapports :</w:t>
      </w:r>
      <w:r>
        <w:rPr>
          <w:lang w:val="fr-FR"/>
        </w:rPr>
        <w:t xml:space="preserve"> en guerre avec Requin. Tiens ses distances </w:t>
      </w:r>
      <w:r w:rsidR="00BD5571">
        <w:rPr>
          <w:lang w:val="fr-FR"/>
        </w:rPr>
        <w:t>par rapport à Chat.</w:t>
      </w:r>
    </w:p>
    <w:p w14:paraId="6F7E1B0D" w14:textId="5ACDC322" w:rsidR="000821CA" w:rsidRDefault="000821CA" w:rsidP="00C3286B">
      <w:pPr>
        <w:pStyle w:val="Titre3"/>
        <w:rPr>
          <w:lang w:val="fr-FR"/>
        </w:rPr>
      </w:pPr>
      <w:bookmarkStart w:id="97" w:name="_Toc36379151"/>
      <w:r>
        <w:rPr>
          <w:lang w:val="fr-FR"/>
        </w:rPr>
        <w:t>Hyène</w:t>
      </w:r>
      <w:bookmarkEnd w:id="97"/>
    </w:p>
    <w:p w14:paraId="22C3E058" w14:textId="26A56032" w:rsidR="00C3286B" w:rsidRPr="00C3286B" w:rsidRDefault="00BD5571" w:rsidP="00C3286B">
      <w:pPr>
        <w:rPr>
          <w:lang w:val="fr-FR"/>
        </w:rPr>
      </w:pPr>
      <w:r w:rsidRPr="00BD5571">
        <w:rPr>
          <w:b/>
          <w:lang w:val="fr-FR"/>
        </w:rPr>
        <w:t>Rapports :</w:t>
      </w:r>
      <w:r>
        <w:rPr>
          <w:lang w:val="fr-FR"/>
        </w:rPr>
        <w:t xml:space="preserve"> en guerre avec Chat.</w:t>
      </w:r>
    </w:p>
    <w:p w14:paraId="5B531FB4" w14:textId="79C9F290" w:rsidR="000821CA" w:rsidRDefault="000821CA" w:rsidP="00C3286B">
      <w:pPr>
        <w:pStyle w:val="Titre3"/>
        <w:rPr>
          <w:lang w:val="fr-FR"/>
        </w:rPr>
      </w:pPr>
      <w:bookmarkStart w:id="98" w:name="_Toc36379152"/>
      <w:r>
        <w:rPr>
          <w:lang w:val="fr-FR"/>
        </w:rPr>
        <w:t>Loup</w:t>
      </w:r>
      <w:bookmarkEnd w:id="98"/>
    </w:p>
    <w:p w14:paraId="536B69FC" w14:textId="77777777" w:rsidR="00C3286B" w:rsidRPr="00C3286B" w:rsidRDefault="00C3286B" w:rsidP="00C3286B">
      <w:pPr>
        <w:rPr>
          <w:lang w:val="fr-FR"/>
        </w:rPr>
      </w:pPr>
    </w:p>
    <w:p w14:paraId="0AF6E852" w14:textId="4D6F7AB3" w:rsidR="000821CA" w:rsidRDefault="000821CA" w:rsidP="00C3286B">
      <w:pPr>
        <w:pStyle w:val="Titre3"/>
        <w:rPr>
          <w:lang w:val="fr-FR"/>
        </w:rPr>
      </w:pPr>
      <w:bookmarkStart w:id="99" w:name="_Toc36379153"/>
      <w:r>
        <w:rPr>
          <w:lang w:val="fr-FR"/>
        </w:rPr>
        <w:t>Ours</w:t>
      </w:r>
      <w:bookmarkEnd w:id="99"/>
    </w:p>
    <w:p w14:paraId="48C2F1FA" w14:textId="733DA33D" w:rsidR="00C3286B" w:rsidRPr="00C3286B" w:rsidRDefault="00BD5571" w:rsidP="00C3286B">
      <w:pPr>
        <w:rPr>
          <w:lang w:val="fr-FR"/>
        </w:rPr>
      </w:pPr>
      <w:r w:rsidRPr="00BD5571">
        <w:rPr>
          <w:b/>
          <w:lang w:val="fr-FR"/>
        </w:rPr>
        <w:t>Rapports :</w:t>
      </w:r>
      <w:r>
        <w:rPr>
          <w:lang w:val="fr-FR"/>
        </w:rPr>
        <w:t xml:space="preserve"> en guerre avec Serpent.</w:t>
      </w:r>
    </w:p>
    <w:p w14:paraId="7028CFD3" w14:textId="694A87E0" w:rsidR="000821CA" w:rsidRDefault="00C3286B" w:rsidP="00C3286B">
      <w:pPr>
        <w:pStyle w:val="Titre3"/>
        <w:rPr>
          <w:lang w:val="fr-FR"/>
        </w:rPr>
      </w:pPr>
      <w:bookmarkStart w:id="100" w:name="_Toc36379154"/>
      <w:r>
        <w:rPr>
          <w:lang w:val="fr-FR"/>
        </w:rPr>
        <w:t>Rat</w:t>
      </w:r>
      <w:bookmarkEnd w:id="100"/>
    </w:p>
    <w:p w14:paraId="6B4B93BC" w14:textId="58BF0B5D" w:rsidR="00C3286B" w:rsidRPr="00C3286B" w:rsidRDefault="00442DF6" w:rsidP="00C3286B">
      <w:pPr>
        <w:rPr>
          <w:lang w:val="fr-FR"/>
        </w:rPr>
      </w:pPr>
      <w:r w:rsidRPr="00442DF6">
        <w:rPr>
          <w:b/>
          <w:lang w:val="fr-FR"/>
        </w:rPr>
        <w:t>Rapports :</w:t>
      </w:r>
      <w:r>
        <w:rPr>
          <w:lang w:val="fr-FR"/>
        </w:rPr>
        <w:t xml:space="preserve"> en guerre avec Chat et avec Serpent</w:t>
      </w:r>
    </w:p>
    <w:p w14:paraId="40765768" w14:textId="41A60190" w:rsidR="00C3286B" w:rsidRDefault="00C3286B" w:rsidP="00C3286B">
      <w:pPr>
        <w:pStyle w:val="Titre3"/>
        <w:rPr>
          <w:lang w:val="fr-FR"/>
        </w:rPr>
      </w:pPr>
      <w:bookmarkStart w:id="101" w:name="_Toc36379155"/>
      <w:r>
        <w:rPr>
          <w:lang w:val="fr-FR"/>
        </w:rPr>
        <w:t>Renard</w:t>
      </w:r>
      <w:bookmarkEnd w:id="101"/>
    </w:p>
    <w:p w14:paraId="1896B92C" w14:textId="4087BD61" w:rsidR="00C3286B" w:rsidRPr="0027535F" w:rsidRDefault="00E4093B" w:rsidP="00C3286B">
      <w:pPr>
        <w:rPr>
          <w:u w:val="single"/>
          <w:lang w:val="fr-FR"/>
        </w:rPr>
      </w:pPr>
      <w:r w:rsidRPr="00E4093B">
        <w:rPr>
          <w:b/>
          <w:lang w:val="fr-FR"/>
        </w:rPr>
        <w:t>Rapports :</w:t>
      </w:r>
      <w:r>
        <w:rPr>
          <w:lang w:val="fr-FR"/>
        </w:rPr>
        <w:t xml:space="preserve"> bonne entente uniquement avec Coyote</w:t>
      </w:r>
      <w:r w:rsidR="0027535F">
        <w:rPr>
          <w:lang w:val="fr-FR"/>
        </w:rPr>
        <w:t xml:space="preserve"> et Chat</w:t>
      </w:r>
    </w:p>
    <w:p w14:paraId="33FCA2FE" w14:textId="1E646EEE" w:rsidR="00C3286B" w:rsidRDefault="00C3286B" w:rsidP="00C3286B">
      <w:pPr>
        <w:pStyle w:val="Titre3"/>
        <w:rPr>
          <w:lang w:val="fr-FR"/>
        </w:rPr>
      </w:pPr>
      <w:bookmarkStart w:id="102" w:name="_Toc36379156"/>
      <w:r>
        <w:rPr>
          <w:lang w:val="fr-FR"/>
        </w:rPr>
        <w:t>Requin</w:t>
      </w:r>
      <w:bookmarkEnd w:id="102"/>
    </w:p>
    <w:p w14:paraId="0E006EC4" w14:textId="0C80FB53" w:rsidR="00C3286B" w:rsidRPr="00C3286B" w:rsidRDefault="00E4093B" w:rsidP="00C3286B">
      <w:pPr>
        <w:rPr>
          <w:lang w:val="fr-FR"/>
        </w:rPr>
      </w:pPr>
      <w:r w:rsidRPr="004D6BBB">
        <w:rPr>
          <w:b/>
          <w:lang w:val="fr-FR"/>
        </w:rPr>
        <w:t>Rapports :</w:t>
      </w:r>
      <w:r>
        <w:rPr>
          <w:lang w:val="fr-FR"/>
        </w:rPr>
        <w:t xml:space="preserve"> en guerre avec </w:t>
      </w:r>
      <w:r w:rsidR="004D6BBB">
        <w:rPr>
          <w:lang w:val="fr-FR"/>
        </w:rPr>
        <w:t>Crocodile</w:t>
      </w:r>
    </w:p>
    <w:p w14:paraId="4A67C6D4" w14:textId="47D2C09E" w:rsidR="00C3286B" w:rsidRDefault="00C3286B" w:rsidP="00C3286B">
      <w:pPr>
        <w:pStyle w:val="Titre3"/>
        <w:rPr>
          <w:lang w:val="fr-FR"/>
        </w:rPr>
      </w:pPr>
      <w:bookmarkStart w:id="103" w:name="_Toc36379157"/>
      <w:r>
        <w:rPr>
          <w:lang w:val="fr-FR"/>
        </w:rPr>
        <w:t>Serpent</w:t>
      </w:r>
      <w:bookmarkEnd w:id="103"/>
    </w:p>
    <w:p w14:paraId="7B343F11" w14:textId="79E15C9A" w:rsidR="00C3286B" w:rsidRDefault="004D6BBB" w:rsidP="00C3286B">
      <w:pPr>
        <w:rPr>
          <w:lang w:val="fr-FR"/>
        </w:rPr>
      </w:pPr>
      <w:r w:rsidRPr="004D6BBB">
        <w:rPr>
          <w:b/>
          <w:lang w:val="fr-FR"/>
        </w:rPr>
        <w:t>Rapports :</w:t>
      </w:r>
      <w:r>
        <w:rPr>
          <w:lang w:val="fr-FR"/>
        </w:rPr>
        <w:t xml:space="preserve"> en guerre avec </w:t>
      </w:r>
      <w:r w:rsidR="0027535F">
        <w:rPr>
          <w:lang w:val="fr-FR"/>
        </w:rPr>
        <w:t xml:space="preserve">Chauve-Souris, </w:t>
      </w:r>
      <w:r>
        <w:rPr>
          <w:lang w:val="fr-FR"/>
        </w:rPr>
        <w:t>Rat et Ours</w:t>
      </w:r>
    </w:p>
    <w:p w14:paraId="4A08119B" w14:textId="63E00FCE" w:rsidR="000C7B07" w:rsidRDefault="000C7B07" w:rsidP="000C7B07">
      <w:pPr>
        <w:pStyle w:val="Titre2"/>
        <w:rPr>
          <w:lang w:val="fr-FR"/>
        </w:rPr>
      </w:pPr>
      <w:bookmarkStart w:id="104" w:name="_Toc36379158"/>
      <w:r>
        <w:rPr>
          <w:lang w:val="fr-FR"/>
        </w:rPr>
        <w:t>Cette histoire est vraie</w:t>
      </w:r>
      <w:bookmarkEnd w:id="104"/>
    </w:p>
    <w:p w14:paraId="25CB3245" w14:textId="7694B3ED" w:rsidR="000C7B07" w:rsidRDefault="000C7B07" w:rsidP="000C7B07">
      <w:pPr>
        <w:rPr>
          <w:lang w:val="fr-FR"/>
        </w:rPr>
      </w:pPr>
    </w:p>
    <w:p w14:paraId="642042C4" w14:textId="77777777" w:rsidR="00655D81" w:rsidRDefault="00655D81" w:rsidP="000C7B07">
      <w:pPr>
        <w:rPr>
          <w:lang w:val="fr-FR"/>
        </w:rPr>
        <w:sectPr w:rsidR="00655D81" w:rsidSect="00517868">
          <w:type w:val="continuous"/>
          <w:pgSz w:w="11906" w:h="16838"/>
          <w:pgMar w:top="1440" w:right="1080" w:bottom="1440" w:left="1080" w:header="708" w:footer="708" w:gutter="0"/>
          <w:cols w:num="2" w:space="708"/>
          <w:titlePg/>
          <w:docGrid w:linePitch="360"/>
        </w:sectPr>
      </w:pPr>
    </w:p>
    <w:p w14:paraId="41C790CF" w14:textId="56B11FDD" w:rsidR="00AF1AA1" w:rsidRPr="000C7B07" w:rsidRDefault="00AF1AA1" w:rsidP="000C7B07">
      <w:pPr>
        <w:rPr>
          <w:lang w:val="fr-FR"/>
        </w:rPr>
      </w:pPr>
    </w:p>
    <w:sectPr w:rsidR="00AF1AA1" w:rsidRPr="000C7B07" w:rsidSect="0040700B">
      <w:type w:val="continuous"/>
      <w:pgSz w:w="11906" w:h="16838"/>
      <w:pgMar w:top="1440" w:right="1080" w:bottom="1440" w:left="108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7B551" w14:textId="77777777" w:rsidR="00B60359" w:rsidRDefault="00B60359" w:rsidP="007A7B9F">
      <w:pPr>
        <w:spacing w:after="0" w:line="240" w:lineRule="auto"/>
      </w:pPr>
      <w:r>
        <w:separator/>
      </w:r>
    </w:p>
  </w:endnote>
  <w:endnote w:type="continuationSeparator" w:id="0">
    <w:p w14:paraId="3343043D" w14:textId="77777777" w:rsidR="00B60359" w:rsidRDefault="00B60359" w:rsidP="007A7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0E82" w14:textId="77777777" w:rsidR="00B60359" w:rsidRDefault="00B6035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EE1A3" w14:textId="77777777" w:rsidR="00B60359" w:rsidRDefault="00B6035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16A57E" w14:textId="77777777" w:rsidR="00B60359" w:rsidRDefault="00B60359" w:rsidP="007635C3">
    <w:pPr>
      <w:pStyle w:val="Pieddepage"/>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0051908"/>
      <w:docPartObj>
        <w:docPartGallery w:val="Page Numbers (Bottom of Page)"/>
        <w:docPartUnique/>
      </w:docPartObj>
    </w:sdtPr>
    <w:sdtContent>
      <w:p w14:paraId="78C93D26" w14:textId="20F79CCA" w:rsidR="00B60359" w:rsidRDefault="00B60359">
        <w:pPr>
          <w:pStyle w:val="Pieddepage"/>
          <w:jc w:val="center"/>
        </w:pPr>
        <w:r>
          <w:fldChar w:fldCharType="begin"/>
        </w:r>
        <w:r>
          <w:instrText>PAGE   \* MERGEFORMAT</w:instrText>
        </w:r>
        <w:r>
          <w:fldChar w:fldCharType="separate"/>
        </w:r>
        <w:r>
          <w:rPr>
            <w:lang w:val="fr-FR"/>
          </w:rPr>
          <w:t>2</w:t>
        </w:r>
        <w:r>
          <w:fldChar w:fldCharType="end"/>
        </w:r>
      </w:p>
    </w:sdtContent>
  </w:sdt>
  <w:p w14:paraId="4775A239" w14:textId="77777777" w:rsidR="00B60359" w:rsidRDefault="00B60359">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264206"/>
      <w:docPartObj>
        <w:docPartGallery w:val="Page Numbers (Bottom of Page)"/>
        <w:docPartUnique/>
      </w:docPartObj>
    </w:sdtPr>
    <w:sdtContent>
      <w:p w14:paraId="3D2560DF" w14:textId="12583BDD" w:rsidR="00B60359" w:rsidRDefault="00B60359">
        <w:pPr>
          <w:pStyle w:val="Pieddepage"/>
          <w:jc w:val="center"/>
        </w:pPr>
        <w:r>
          <w:fldChar w:fldCharType="begin"/>
        </w:r>
        <w:r>
          <w:instrText>PAGE   \* MERGEFORMAT</w:instrText>
        </w:r>
        <w:r>
          <w:fldChar w:fldCharType="separate"/>
        </w:r>
        <w:r>
          <w:rPr>
            <w:lang w:val="fr-FR"/>
          </w:rPr>
          <w:t>2</w:t>
        </w:r>
        <w:r>
          <w:fldChar w:fldCharType="end"/>
        </w:r>
      </w:p>
    </w:sdtContent>
  </w:sdt>
  <w:p w14:paraId="6001B90F" w14:textId="77777777" w:rsidR="00B60359" w:rsidRDefault="00B6035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96087F" w14:textId="77777777" w:rsidR="00B60359" w:rsidRDefault="00B60359" w:rsidP="007A7B9F">
      <w:pPr>
        <w:spacing w:after="0" w:line="240" w:lineRule="auto"/>
      </w:pPr>
      <w:r>
        <w:separator/>
      </w:r>
    </w:p>
  </w:footnote>
  <w:footnote w:type="continuationSeparator" w:id="0">
    <w:p w14:paraId="26C51151" w14:textId="77777777" w:rsidR="00B60359" w:rsidRDefault="00B60359" w:rsidP="007A7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42B18" w14:textId="77777777" w:rsidR="00B60359" w:rsidRDefault="00B6035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4D212" w14:textId="77777777" w:rsidR="00B60359" w:rsidRDefault="00B6035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90EEF" w14:textId="77777777" w:rsidR="00B60359" w:rsidRDefault="00B6035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5240"/>
    <w:multiLevelType w:val="hybridMultilevel"/>
    <w:tmpl w:val="4EF464E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1D0634F9"/>
    <w:multiLevelType w:val="hybridMultilevel"/>
    <w:tmpl w:val="CB4E10E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 w15:restartNumberingAfterBreak="0">
    <w:nsid w:val="5C0744DA"/>
    <w:multiLevelType w:val="hybridMultilevel"/>
    <w:tmpl w:val="22C2B76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6AF879A8"/>
    <w:multiLevelType w:val="hybridMultilevel"/>
    <w:tmpl w:val="E6E8D10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64"/>
    <w:rsid w:val="00022BDC"/>
    <w:rsid w:val="00032CD4"/>
    <w:rsid w:val="000349C2"/>
    <w:rsid w:val="0006453B"/>
    <w:rsid w:val="0007016B"/>
    <w:rsid w:val="00070EF8"/>
    <w:rsid w:val="0007293D"/>
    <w:rsid w:val="00075476"/>
    <w:rsid w:val="000821CA"/>
    <w:rsid w:val="00084831"/>
    <w:rsid w:val="000862EB"/>
    <w:rsid w:val="000A6764"/>
    <w:rsid w:val="000B55A6"/>
    <w:rsid w:val="000C7B07"/>
    <w:rsid w:val="000D5480"/>
    <w:rsid w:val="000E3BD9"/>
    <w:rsid w:val="000F4DD1"/>
    <w:rsid w:val="00122571"/>
    <w:rsid w:val="0012499A"/>
    <w:rsid w:val="00131CD1"/>
    <w:rsid w:val="0013434D"/>
    <w:rsid w:val="00146ADA"/>
    <w:rsid w:val="001574DB"/>
    <w:rsid w:val="00166C90"/>
    <w:rsid w:val="001738C8"/>
    <w:rsid w:val="00176432"/>
    <w:rsid w:val="00176AD9"/>
    <w:rsid w:val="00183169"/>
    <w:rsid w:val="001933F4"/>
    <w:rsid w:val="001A1134"/>
    <w:rsid w:val="001A61A7"/>
    <w:rsid w:val="001B49CB"/>
    <w:rsid w:val="001B4B8C"/>
    <w:rsid w:val="001D2DC8"/>
    <w:rsid w:val="001E04B1"/>
    <w:rsid w:val="001E5AB1"/>
    <w:rsid w:val="00206946"/>
    <w:rsid w:val="00210EF9"/>
    <w:rsid w:val="00214F20"/>
    <w:rsid w:val="00217B46"/>
    <w:rsid w:val="00220103"/>
    <w:rsid w:val="00233EC4"/>
    <w:rsid w:val="0024066F"/>
    <w:rsid w:val="002439B2"/>
    <w:rsid w:val="002479A6"/>
    <w:rsid w:val="00250A34"/>
    <w:rsid w:val="00271DBE"/>
    <w:rsid w:val="002729F6"/>
    <w:rsid w:val="0027535F"/>
    <w:rsid w:val="00281AAC"/>
    <w:rsid w:val="00285862"/>
    <w:rsid w:val="00291DC1"/>
    <w:rsid w:val="00294E9F"/>
    <w:rsid w:val="002B1328"/>
    <w:rsid w:val="002C07C1"/>
    <w:rsid w:val="002C20E3"/>
    <w:rsid w:val="002C7451"/>
    <w:rsid w:val="002E2E93"/>
    <w:rsid w:val="002E3E95"/>
    <w:rsid w:val="002E7FA1"/>
    <w:rsid w:val="00304FDC"/>
    <w:rsid w:val="00330E03"/>
    <w:rsid w:val="00331489"/>
    <w:rsid w:val="00333756"/>
    <w:rsid w:val="00353D4F"/>
    <w:rsid w:val="00362C0E"/>
    <w:rsid w:val="00364F84"/>
    <w:rsid w:val="00381C81"/>
    <w:rsid w:val="003857B4"/>
    <w:rsid w:val="00385CFE"/>
    <w:rsid w:val="003906BB"/>
    <w:rsid w:val="0039649C"/>
    <w:rsid w:val="003B0205"/>
    <w:rsid w:val="003B2921"/>
    <w:rsid w:val="003B3F7F"/>
    <w:rsid w:val="003E030B"/>
    <w:rsid w:val="003E7F86"/>
    <w:rsid w:val="00403D5D"/>
    <w:rsid w:val="00406352"/>
    <w:rsid w:val="0040700B"/>
    <w:rsid w:val="00410A08"/>
    <w:rsid w:val="00425B46"/>
    <w:rsid w:val="00434D95"/>
    <w:rsid w:val="00440C8E"/>
    <w:rsid w:val="00441016"/>
    <w:rsid w:val="00442DF6"/>
    <w:rsid w:val="00451113"/>
    <w:rsid w:val="00466367"/>
    <w:rsid w:val="00471887"/>
    <w:rsid w:val="0047532F"/>
    <w:rsid w:val="004A10DE"/>
    <w:rsid w:val="004A5CAF"/>
    <w:rsid w:val="004B424C"/>
    <w:rsid w:val="004D19E3"/>
    <w:rsid w:val="004D3EA4"/>
    <w:rsid w:val="004D6BBB"/>
    <w:rsid w:val="004D7CA8"/>
    <w:rsid w:val="004E5FE2"/>
    <w:rsid w:val="004F170B"/>
    <w:rsid w:val="004F3A03"/>
    <w:rsid w:val="004F43EC"/>
    <w:rsid w:val="0050113A"/>
    <w:rsid w:val="00505CDD"/>
    <w:rsid w:val="005079FA"/>
    <w:rsid w:val="00517868"/>
    <w:rsid w:val="0053310C"/>
    <w:rsid w:val="00554591"/>
    <w:rsid w:val="005665DD"/>
    <w:rsid w:val="005751C6"/>
    <w:rsid w:val="00591AD8"/>
    <w:rsid w:val="005A478A"/>
    <w:rsid w:val="005B7741"/>
    <w:rsid w:val="005C171F"/>
    <w:rsid w:val="005E07C8"/>
    <w:rsid w:val="005E167B"/>
    <w:rsid w:val="005E5896"/>
    <w:rsid w:val="005F2994"/>
    <w:rsid w:val="00601497"/>
    <w:rsid w:val="00607275"/>
    <w:rsid w:val="00617C33"/>
    <w:rsid w:val="00630C17"/>
    <w:rsid w:val="00635B12"/>
    <w:rsid w:val="006366A4"/>
    <w:rsid w:val="00636FCB"/>
    <w:rsid w:val="00655D81"/>
    <w:rsid w:val="0066351D"/>
    <w:rsid w:val="0066388B"/>
    <w:rsid w:val="00672E96"/>
    <w:rsid w:val="00676F9F"/>
    <w:rsid w:val="006824B9"/>
    <w:rsid w:val="0068511F"/>
    <w:rsid w:val="0068776F"/>
    <w:rsid w:val="0069327E"/>
    <w:rsid w:val="00696BDF"/>
    <w:rsid w:val="006A2A1B"/>
    <w:rsid w:val="006A3F24"/>
    <w:rsid w:val="006A7484"/>
    <w:rsid w:val="006C24E4"/>
    <w:rsid w:val="006D4017"/>
    <w:rsid w:val="006D6DC6"/>
    <w:rsid w:val="007230AE"/>
    <w:rsid w:val="0073719D"/>
    <w:rsid w:val="007446F0"/>
    <w:rsid w:val="00745E81"/>
    <w:rsid w:val="00750D59"/>
    <w:rsid w:val="007635C3"/>
    <w:rsid w:val="007666FF"/>
    <w:rsid w:val="00775D30"/>
    <w:rsid w:val="00781D36"/>
    <w:rsid w:val="00791675"/>
    <w:rsid w:val="007A7B9F"/>
    <w:rsid w:val="007B6576"/>
    <w:rsid w:val="007C1299"/>
    <w:rsid w:val="007C4E60"/>
    <w:rsid w:val="007D608D"/>
    <w:rsid w:val="007E0CB3"/>
    <w:rsid w:val="00811E16"/>
    <w:rsid w:val="0082370C"/>
    <w:rsid w:val="00845733"/>
    <w:rsid w:val="00850894"/>
    <w:rsid w:val="0085451E"/>
    <w:rsid w:val="0087539A"/>
    <w:rsid w:val="00875BA2"/>
    <w:rsid w:val="00877418"/>
    <w:rsid w:val="00886337"/>
    <w:rsid w:val="00886DD3"/>
    <w:rsid w:val="00893AA6"/>
    <w:rsid w:val="008A336A"/>
    <w:rsid w:val="008A3FB0"/>
    <w:rsid w:val="008C49DA"/>
    <w:rsid w:val="008C625F"/>
    <w:rsid w:val="008E4230"/>
    <w:rsid w:val="008E47E7"/>
    <w:rsid w:val="009314EE"/>
    <w:rsid w:val="00935EE7"/>
    <w:rsid w:val="009503DF"/>
    <w:rsid w:val="009522BA"/>
    <w:rsid w:val="009566BD"/>
    <w:rsid w:val="00980B60"/>
    <w:rsid w:val="00982492"/>
    <w:rsid w:val="0099481F"/>
    <w:rsid w:val="0099749A"/>
    <w:rsid w:val="009B090A"/>
    <w:rsid w:val="009B145D"/>
    <w:rsid w:val="009B5EA3"/>
    <w:rsid w:val="009C1218"/>
    <w:rsid w:val="009C32CE"/>
    <w:rsid w:val="009C44BD"/>
    <w:rsid w:val="009E10B1"/>
    <w:rsid w:val="009F0B53"/>
    <w:rsid w:val="009F2FE7"/>
    <w:rsid w:val="00A03985"/>
    <w:rsid w:val="00A0713C"/>
    <w:rsid w:val="00A1034A"/>
    <w:rsid w:val="00A1349C"/>
    <w:rsid w:val="00A209F6"/>
    <w:rsid w:val="00A2218A"/>
    <w:rsid w:val="00A26CE0"/>
    <w:rsid w:val="00A3659C"/>
    <w:rsid w:val="00A378A7"/>
    <w:rsid w:val="00A4604E"/>
    <w:rsid w:val="00A500CF"/>
    <w:rsid w:val="00A562A3"/>
    <w:rsid w:val="00A57DB4"/>
    <w:rsid w:val="00A6414C"/>
    <w:rsid w:val="00A65327"/>
    <w:rsid w:val="00A82AC2"/>
    <w:rsid w:val="00AA004C"/>
    <w:rsid w:val="00AA7861"/>
    <w:rsid w:val="00AC72C9"/>
    <w:rsid w:val="00AD2833"/>
    <w:rsid w:val="00AD4686"/>
    <w:rsid w:val="00AF1AA1"/>
    <w:rsid w:val="00AF66BC"/>
    <w:rsid w:val="00B01C9B"/>
    <w:rsid w:val="00B07A61"/>
    <w:rsid w:val="00B4132A"/>
    <w:rsid w:val="00B415E2"/>
    <w:rsid w:val="00B47258"/>
    <w:rsid w:val="00B60359"/>
    <w:rsid w:val="00B64779"/>
    <w:rsid w:val="00B77EE4"/>
    <w:rsid w:val="00B92EB6"/>
    <w:rsid w:val="00B9355A"/>
    <w:rsid w:val="00B95E95"/>
    <w:rsid w:val="00B969FA"/>
    <w:rsid w:val="00BB1713"/>
    <w:rsid w:val="00BB77B3"/>
    <w:rsid w:val="00BC27E3"/>
    <w:rsid w:val="00BC698C"/>
    <w:rsid w:val="00BD264C"/>
    <w:rsid w:val="00BD3C90"/>
    <w:rsid w:val="00BD46EE"/>
    <w:rsid w:val="00BD5571"/>
    <w:rsid w:val="00BE12CE"/>
    <w:rsid w:val="00BE3511"/>
    <w:rsid w:val="00BE6AA8"/>
    <w:rsid w:val="00C03474"/>
    <w:rsid w:val="00C17133"/>
    <w:rsid w:val="00C238ED"/>
    <w:rsid w:val="00C3286B"/>
    <w:rsid w:val="00C33B29"/>
    <w:rsid w:val="00C44332"/>
    <w:rsid w:val="00C51981"/>
    <w:rsid w:val="00C52CFE"/>
    <w:rsid w:val="00C54EC4"/>
    <w:rsid w:val="00C82439"/>
    <w:rsid w:val="00C927D5"/>
    <w:rsid w:val="00C9699D"/>
    <w:rsid w:val="00CA608C"/>
    <w:rsid w:val="00CB720A"/>
    <w:rsid w:val="00CD0386"/>
    <w:rsid w:val="00CD35A1"/>
    <w:rsid w:val="00CD47FB"/>
    <w:rsid w:val="00CD5055"/>
    <w:rsid w:val="00CE3554"/>
    <w:rsid w:val="00CE742D"/>
    <w:rsid w:val="00CF2227"/>
    <w:rsid w:val="00D12219"/>
    <w:rsid w:val="00D25342"/>
    <w:rsid w:val="00D31954"/>
    <w:rsid w:val="00D336D9"/>
    <w:rsid w:val="00D358F8"/>
    <w:rsid w:val="00D369B3"/>
    <w:rsid w:val="00D46138"/>
    <w:rsid w:val="00D51AB6"/>
    <w:rsid w:val="00D53509"/>
    <w:rsid w:val="00D54371"/>
    <w:rsid w:val="00D5483A"/>
    <w:rsid w:val="00D60F2A"/>
    <w:rsid w:val="00D74A9A"/>
    <w:rsid w:val="00D80903"/>
    <w:rsid w:val="00D84A49"/>
    <w:rsid w:val="00D94701"/>
    <w:rsid w:val="00DA7FD1"/>
    <w:rsid w:val="00DB06BF"/>
    <w:rsid w:val="00DC1B26"/>
    <w:rsid w:val="00DC48BA"/>
    <w:rsid w:val="00DD7389"/>
    <w:rsid w:val="00DD7F23"/>
    <w:rsid w:val="00DE3706"/>
    <w:rsid w:val="00DE37EF"/>
    <w:rsid w:val="00DE7A9B"/>
    <w:rsid w:val="00E035C9"/>
    <w:rsid w:val="00E159C1"/>
    <w:rsid w:val="00E167DF"/>
    <w:rsid w:val="00E36B86"/>
    <w:rsid w:val="00E4093B"/>
    <w:rsid w:val="00E43876"/>
    <w:rsid w:val="00E54DE9"/>
    <w:rsid w:val="00E67231"/>
    <w:rsid w:val="00E91E22"/>
    <w:rsid w:val="00E9681D"/>
    <w:rsid w:val="00EA3EAD"/>
    <w:rsid w:val="00EB6592"/>
    <w:rsid w:val="00EB6AC3"/>
    <w:rsid w:val="00ED19CD"/>
    <w:rsid w:val="00EE24AB"/>
    <w:rsid w:val="00EE5F04"/>
    <w:rsid w:val="00EF4B4E"/>
    <w:rsid w:val="00F345F8"/>
    <w:rsid w:val="00F524A7"/>
    <w:rsid w:val="00F54C73"/>
    <w:rsid w:val="00F738C9"/>
    <w:rsid w:val="00F82B44"/>
    <w:rsid w:val="00F92F90"/>
    <w:rsid w:val="00FA1511"/>
    <w:rsid w:val="00FB23A1"/>
    <w:rsid w:val="00FB74D6"/>
    <w:rsid w:val="00FC5190"/>
    <w:rsid w:val="00FC6405"/>
    <w:rsid w:val="00FD64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1DE1"/>
  <w15:chartTrackingRefBased/>
  <w15:docId w15:val="{A9AABAFC-7311-4F1C-95BD-0D41E343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264C"/>
    <w:pPr>
      <w:ind w:firstLine="284"/>
      <w:jc w:val="both"/>
    </w:pPr>
  </w:style>
  <w:style w:type="paragraph" w:styleId="Titre1">
    <w:name w:val="heading 1"/>
    <w:basedOn w:val="Normal"/>
    <w:next w:val="Normal"/>
    <w:link w:val="Titre1Car"/>
    <w:uiPriority w:val="9"/>
    <w:qFormat/>
    <w:rsid w:val="0024066F"/>
    <w:pPr>
      <w:keepNext/>
      <w:keepLines/>
      <w:pageBreakBefore/>
      <w:spacing w:before="240" w:after="0"/>
      <w:ind w:firstLine="0"/>
      <w:jc w:val="center"/>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
    <w:link w:val="Titre2Car"/>
    <w:uiPriority w:val="9"/>
    <w:unhideWhenUsed/>
    <w:qFormat/>
    <w:rsid w:val="00BD264C"/>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D264C"/>
    <w:pPr>
      <w:keepNext/>
      <w:keepLines/>
      <w:spacing w:before="40" w:after="0"/>
      <w:ind w:firstLine="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51981"/>
    <w:pPr>
      <w:keepNext/>
      <w:keepLines/>
      <w:spacing w:before="40" w:after="0"/>
      <w:ind w:firstLine="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28586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4066F"/>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BD264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D264C"/>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519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285862"/>
    <w:rPr>
      <w:rFonts w:asciiTheme="majorHAnsi" w:eastAsiaTheme="majorEastAsia" w:hAnsiTheme="majorHAnsi" w:cstheme="majorBidi"/>
      <w:color w:val="2F5496" w:themeColor="accent1" w:themeShade="BF"/>
    </w:rPr>
  </w:style>
  <w:style w:type="paragraph" w:styleId="Titre">
    <w:name w:val="Title"/>
    <w:basedOn w:val="Normal"/>
    <w:next w:val="Normal"/>
    <w:link w:val="TitreCar"/>
    <w:uiPriority w:val="10"/>
    <w:qFormat/>
    <w:rsid w:val="00381C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1C81"/>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381C81"/>
    <w:pPr>
      <w:spacing w:after="0" w:line="240" w:lineRule="auto"/>
    </w:pPr>
    <w:rPr>
      <w:rFonts w:eastAsiaTheme="minorEastAsia"/>
      <w:lang w:eastAsia="es-ES"/>
    </w:rPr>
  </w:style>
  <w:style w:type="character" w:customStyle="1" w:styleId="SansinterligneCar">
    <w:name w:val="Sans interligne Car"/>
    <w:basedOn w:val="Policepardfaut"/>
    <w:link w:val="Sansinterligne"/>
    <w:uiPriority w:val="1"/>
    <w:rsid w:val="00381C81"/>
    <w:rPr>
      <w:rFonts w:eastAsiaTheme="minorEastAsia"/>
      <w:lang w:eastAsia="es-ES"/>
    </w:rPr>
  </w:style>
  <w:style w:type="paragraph" w:styleId="En-ttedetabledesmatires">
    <w:name w:val="TOC Heading"/>
    <w:basedOn w:val="Titre1"/>
    <w:next w:val="Normal"/>
    <w:uiPriority w:val="39"/>
    <w:unhideWhenUsed/>
    <w:qFormat/>
    <w:rsid w:val="007E0CB3"/>
    <w:pPr>
      <w:pageBreakBefore w:val="0"/>
      <w:outlineLvl w:val="9"/>
    </w:pPr>
    <w:rPr>
      <w:lang w:eastAsia="es-ES"/>
    </w:rPr>
  </w:style>
  <w:style w:type="paragraph" w:styleId="TM1">
    <w:name w:val="toc 1"/>
    <w:basedOn w:val="Normal"/>
    <w:next w:val="Normal"/>
    <w:autoRedefine/>
    <w:uiPriority w:val="39"/>
    <w:unhideWhenUsed/>
    <w:rsid w:val="007E0CB3"/>
    <w:pPr>
      <w:spacing w:after="100"/>
    </w:pPr>
  </w:style>
  <w:style w:type="paragraph" w:styleId="TM2">
    <w:name w:val="toc 2"/>
    <w:basedOn w:val="Normal"/>
    <w:next w:val="Normal"/>
    <w:autoRedefine/>
    <w:uiPriority w:val="39"/>
    <w:unhideWhenUsed/>
    <w:rsid w:val="007E0CB3"/>
    <w:pPr>
      <w:spacing w:after="100"/>
      <w:ind w:left="220"/>
    </w:pPr>
  </w:style>
  <w:style w:type="character" w:styleId="Lienhypertexte">
    <w:name w:val="Hyperlink"/>
    <w:basedOn w:val="Policepardfaut"/>
    <w:uiPriority w:val="99"/>
    <w:unhideWhenUsed/>
    <w:rsid w:val="007E0CB3"/>
    <w:rPr>
      <w:color w:val="0563C1" w:themeColor="hyperlink"/>
      <w:u w:val="single"/>
    </w:rPr>
  </w:style>
  <w:style w:type="paragraph" w:styleId="TM3">
    <w:name w:val="toc 3"/>
    <w:basedOn w:val="Normal"/>
    <w:next w:val="Normal"/>
    <w:autoRedefine/>
    <w:uiPriority w:val="39"/>
    <w:unhideWhenUsed/>
    <w:rsid w:val="0040700B"/>
    <w:pPr>
      <w:spacing w:after="100"/>
      <w:ind w:left="440"/>
    </w:pPr>
  </w:style>
  <w:style w:type="character" w:styleId="Mentionnonrsolue">
    <w:name w:val="Unresolved Mention"/>
    <w:basedOn w:val="Policepardfaut"/>
    <w:uiPriority w:val="99"/>
    <w:semiHidden/>
    <w:unhideWhenUsed/>
    <w:rsid w:val="00250A34"/>
    <w:rPr>
      <w:color w:val="605E5C"/>
      <w:shd w:val="clear" w:color="auto" w:fill="E1DFDD"/>
    </w:rPr>
  </w:style>
  <w:style w:type="paragraph" w:styleId="Textedebulles">
    <w:name w:val="Balloon Text"/>
    <w:basedOn w:val="Normal"/>
    <w:link w:val="TextedebullesCar"/>
    <w:uiPriority w:val="99"/>
    <w:semiHidden/>
    <w:unhideWhenUsed/>
    <w:rsid w:val="005E167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E167B"/>
    <w:rPr>
      <w:rFonts w:ascii="Segoe UI" w:hAnsi="Segoe UI" w:cs="Segoe UI"/>
      <w:sz w:val="18"/>
      <w:szCs w:val="18"/>
    </w:rPr>
  </w:style>
  <w:style w:type="paragraph" w:styleId="En-tte">
    <w:name w:val="header"/>
    <w:basedOn w:val="Normal"/>
    <w:link w:val="En-tteCar"/>
    <w:uiPriority w:val="99"/>
    <w:unhideWhenUsed/>
    <w:rsid w:val="007A7B9F"/>
    <w:pPr>
      <w:tabs>
        <w:tab w:val="center" w:pos="4536"/>
        <w:tab w:val="right" w:pos="9072"/>
      </w:tabs>
      <w:spacing w:after="0" w:line="240" w:lineRule="auto"/>
    </w:pPr>
  </w:style>
  <w:style w:type="character" w:customStyle="1" w:styleId="En-tteCar">
    <w:name w:val="En-tête Car"/>
    <w:basedOn w:val="Policepardfaut"/>
    <w:link w:val="En-tte"/>
    <w:uiPriority w:val="99"/>
    <w:rsid w:val="007A7B9F"/>
  </w:style>
  <w:style w:type="paragraph" w:styleId="Pieddepage">
    <w:name w:val="footer"/>
    <w:basedOn w:val="Normal"/>
    <w:link w:val="PieddepageCar"/>
    <w:uiPriority w:val="99"/>
    <w:unhideWhenUsed/>
    <w:rsid w:val="007A7B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7B9F"/>
  </w:style>
  <w:style w:type="character" w:styleId="Lienhypertextesuivivisit">
    <w:name w:val="FollowedHyperlink"/>
    <w:basedOn w:val="Policepardfaut"/>
    <w:uiPriority w:val="99"/>
    <w:semiHidden/>
    <w:unhideWhenUsed/>
    <w:rsid w:val="00C33B29"/>
    <w:rPr>
      <w:color w:val="954F72" w:themeColor="followedHyperlink"/>
      <w:u w:val="single"/>
    </w:rPr>
  </w:style>
  <w:style w:type="paragraph" w:styleId="Paragraphedeliste">
    <w:name w:val="List Paragraph"/>
    <w:basedOn w:val="Normal"/>
    <w:uiPriority w:val="34"/>
    <w:qFormat/>
    <w:rsid w:val="00886DD3"/>
    <w:pPr>
      <w:ind w:left="720"/>
      <w:contextualSpacing/>
    </w:pPr>
  </w:style>
  <w:style w:type="table" w:styleId="Grilledutableau">
    <w:name w:val="Table Grid"/>
    <w:basedOn w:val="TableauNormal"/>
    <w:uiPriority w:val="39"/>
    <w:rsid w:val="00B413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132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4E5F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B5CE9E6DDCE467C932066554CA64706"/>
        <w:category>
          <w:name w:val="General"/>
          <w:gallery w:val="placeholder"/>
        </w:category>
        <w:types>
          <w:type w:val="bbPlcHdr"/>
        </w:types>
        <w:behaviors>
          <w:behavior w:val="content"/>
        </w:behaviors>
        <w:guid w:val="{64FD6579-3BDC-4840-835A-1E32C39F80E6}"/>
      </w:docPartPr>
      <w:docPartBody>
        <w:p w:rsidR="00545EE1" w:rsidRDefault="00545EE1" w:rsidP="00545EE1">
          <w:pPr>
            <w:pStyle w:val="7B5CE9E6DDCE467C932066554CA64706"/>
          </w:pPr>
          <w:r>
            <w:rPr>
              <w:rFonts w:asciiTheme="majorHAnsi" w:eastAsiaTheme="majorEastAsia" w:hAnsiTheme="majorHAnsi" w:cstheme="majorBidi"/>
              <w:caps/>
              <w:color w:val="4472C4" w:themeColor="accent1"/>
              <w:sz w:val="80"/>
              <w:szCs w:val="80"/>
            </w:rPr>
            <w:t>[Título del documento]</w:t>
          </w:r>
        </w:p>
      </w:docPartBody>
    </w:docPart>
    <w:docPart>
      <w:docPartPr>
        <w:name w:val="B05CBC10F3A840C7A413D7D6F9FF5AB7"/>
        <w:category>
          <w:name w:val="General"/>
          <w:gallery w:val="placeholder"/>
        </w:category>
        <w:types>
          <w:type w:val="bbPlcHdr"/>
        </w:types>
        <w:behaviors>
          <w:behavior w:val="content"/>
        </w:behaviors>
        <w:guid w:val="{1BFB8BB8-A047-4BAC-AE50-BE630C3090D5}"/>
      </w:docPartPr>
      <w:docPartBody>
        <w:p w:rsidR="00545EE1" w:rsidRDefault="00545EE1" w:rsidP="00545EE1">
          <w:pPr>
            <w:pStyle w:val="B05CBC10F3A840C7A413D7D6F9FF5A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E1"/>
    <w:rsid w:val="0025452C"/>
    <w:rsid w:val="002F0254"/>
    <w:rsid w:val="003B640C"/>
    <w:rsid w:val="00545EE1"/>
    <w:rsid w:val="007E3157"/>
    <w:rsid w:val="00A06DD3"/>
    <w:rsid w:val="00A10A5D"/>
    <w:rsid w:val="00A46F8A"/>
    <w:rsid w:val="00B0137E"/>
    <w:rsid w:val="00BA6CCA"/>
    <w:rsid w:val="00BB2E10"/>
    <w:rsid w:val="00C04EB1"/>
    <w:rsid w:val="00D712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B5CE9E6DDCE467C932066554CA64706">
    <w:name w:val="7B5CE9E6DDCE467C932066554CA64706"/>
    <w:rsid w:val="00545EE1"/>
  </w:style>
  <w:style w:type="paragraph" w:customStyle="1" w:styleId="B05CBC10F3A840C7A413D7D6F9FF5AB7">
    <w:name w:val="B05CBC10F3A840C7A413D7D6F9FF5AB7"/>
    <w:rsid w:val="00545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jeu de Bruno GIRON</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D2A9CA0373A5C498FBB5225A2DCFD2A" ma:contentTypeVersion="7" ma:contentTypeDescription="Create a new document." ma:contentTypeScope="" ma:versionID="4449646a993a8003b7fbe2d285b30659">
  <xsd:schema xmlns:xsd="http://www.w3.org/2001/XMLSchema" xmlns:xs="http://www.w3.org/2001/XMLSchema" xmlns:p="http://schemas.microsoft.com/office/2006/metadata/properties" xmlns:ns3="bca22547-c52c-4669-a4f9-1d12d45d84b1" targetNamespace="http://schemas.microsoft.com/office/2006/metadata/properties" ma:root="true" ma:fieldsID="82c2478062acb98fe62a34a44213b4fa" ns3:_="">
    <xsd:import namespace="bca22547-c52c-4669-a4f9-1d12d45d84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22547-c52c-4669-a4f9-1d12d45d84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59C3F-A706-4B1A-8258-1D3283761761}">
  <ds:schemaRefs>
    <ds:schemaRef ds:uri="http://purl.org/dc/terms/"/>
    <ds:schemaRef ds:uri="http://schemas.microsoft.com/office/2006/metadata/properties"/>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ca22547-c52c-4669-a4f9-1d12d45d84b1"/>
    <ds:schemaRef ds:uri="http://www.w3.org/XML/1998/namespace"/>
    <ds:schemaRef ds:uri="http://purl.org/dc/dcmitype/"/>
  </ds:schemaRefs>
</ds:datastoreItem>
</file>

<file path=customXml/itemProps3.xml><?xml version="1.0" encoding="utf-8"?>
<ds:datastoreItem xmlns:ds="http://schemas.openxmlformats.org/officeDocument/2006/customXml" ds:itemID="{AFA32ED7-3264-44DC-A236-946765B34F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22547-c52c-4669-a4f9-1d12d45d84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D4E2B3D-1EC3-4BDD-B914-DF85BF5D76C6}">
  <ds:schemaRefs>
    <ds:schemaRef ds:uri="http://schemas.microsoft.com/sharepoint/v3/contenttype/forms"/>
  </ds:schemaRefs>
</ds:datastoreItem>
</file>

<file path=customXml/itemProps5.xml><?xml version="1.0" encoding="utf-8"?>
<ds:datastoreItem xmlns:ds="http://schemas.openxmlformats.org/officeDocument/2006/customXml" ds:itemID="{73CCDECE-94F6-46A6-8673-0B501370A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F5B4B556.dotm</Template>
  <TotalTime>4033</TotalTime>
  <Pages>21</Pages>
  <Words>6587</Words>
  <Characters>36229</Characters>
  <Application>Microsoft Office Word</Application>
  <DocSecurity>0</DocSecurity>
  <Lines>301</Lines>
  <Paragraphs>85</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Les Ferae</vt:lpstr>
      <vt:lpstr>Les Ferae</vt:lpstr>
    </vt:vector>
  </TitlesOfParts>
  <Company/>
  <LinksUpToDate>false</LinksUpToDate>
  <CharactersWithSpaces>42731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Ferae</dc:title>
  <dc:subject>Les Loups-Garous ne sont pas seuls</dc:subject>
  <dc:creator>bruno giron</dc:creator>
  <cp:keywords/>
  <dc:description/>
  <cp:lastModifiedBy>GIRON Bruno (EXT) ItimJvmVdf</cp:lastModifiedBy>
  <cp:revision>240</cp:revision>
  <dcterms:created xsi:type="dcterms:W3CDTF">2020-02-17T15:03:00Z</dcterms:created>
  <dcterms:modified xsi:type="dcterms:W3CDTF">2020-04-09T14:39:00Z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0x010100AD2A9CA0373A5C498FBB5225A2DCFD2A</vt:lpwstr>
  </property>
</Properties>
</file>